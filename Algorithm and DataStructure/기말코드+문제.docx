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60C43" w14:textId="02C2B29D" w:rsidR="00626F99" w:rsidRPr="004E50F3" w:rsidRDefault="00103466" w:rsidP="001A4C9F">
      <w:pPr>
        <w:pStyle w:val="ab"/>
        <w:framePr w:w="0" w:h="737" w:hRule="exact" w:vSpace="0" w:wrap="notBeside"/>
        <w:rPr>
          <w:u w:val="single"/>
        </w:rPr>
      </w:pPr>
      <w:r w:rsidRPr="004E50F3">
        <w:rPr>
          <w:rFonts w:hint="eastAsia"/>
          <w:u w:val="single"/>
        </w:rPr>
        <w:t>ID</w:t>
      </w:r>
      <w:r w:rsidR="004E50F3" w:rsidRPr="004E50F3">
        <w:rPr>
          <w:rFonts w:hint="eastAsia"/>
          <w:u w:val="single"/>
        </w:rPr>
        <w:t xml:space="preserve">              2014311710</w:t>
      </w:r>
      <w:r w:rsidR="00626F99" w:rsidRPr="004E50F3">
        <w:rPr>
          <w:rFonts w:hint="eastAsia"/>
          <w:u w:val="single"/>
        </w:rPr>
        <w:tab/>
      </w:r>
      <w:r w:rsidRPr="004E50F3">
        <w:rPr>
          <w:rFonts w:hint="eastAsia"/>
          <w:u w:val="single"/>
        </w:rPr>
        <w:t>Name</w:t>
      </w:r>
      <w:r w:rsidR="004E50F3" w:rsidRPr="004E50F3">
        <w:rPr>
          <w:rFonts w:hint="eastAsia"/>
          <w:u w:val="single"/>
        </w:rPr>
        <w:t xml:space="preserve">                 </w:t>
      </w:r>
      <w:r w:rsidR="004E50F3" w:rsidRPr="004E50F3">
        <w:rPr>
          <w:rFonts w:hint="eastAsia"/>
          <w:u w:val="single"/>
        </w:rPr>
        <w:t>김민우</w:t>
      </w:r>
      <w:r w:rsidR="00626F99" w:rsidRPr="004E50F3">
        <w:rPr>
          <w:rFonts w:hint="eastAsia"/>
          <w:u w:val="single"/>
        </w:rPr>
        <w:tab/>
      </w:r>
    </w:p>
    <w:p w14:paraId="421C6183" w14:textId="77777777" w:rsidR="001A1F04" w:rsidRDefault="001A1F04" w:rsidP="003E6ECF">
      <w:pPr>
        <w:pStyle w:val="1"/>
        <w:spacing w:after="180"/>
        <w:rPr>
          <w:lang w:val="en-GB" w:eastAsia="ko-KR"/>
        </w:rPr>
      </w:pPr>
      <w:r>
        <w:rPr>
          <w:lang w:val="en-GB" w:eastAsia="ko-KR"/>
        </w:rPr>
        <w:t>Information</w:t>
      </w:r>
    </w:p>
    <w:p w14:paraId="6AFB3E9F" w14:textId="77777777" w:rsidR="001A1F04" w:rsidRDefault="001A1F04" w:rsidP="003A790D">
      <w:pPr>
        <w:pStyle w:val="a3"/>
        <w:rPr>
          <w:lang w:eastAsia="ko-KR"/>
        </w:rPr>
      </w:pPr>
      <w:r>
        <w:rPr>
          <w:lang w:eastAsia="ko-KR"/>
        </w:rPr>
        <w:t>Your code will be evaluated based on</w:t>
      </w:r>
    </w:p>
    <w:p w14:paraId="0DB9B9DE" w14:textId="77777777" w:rsidR="001A1F04" w:rsidRDefault="001A1F04" w:rsidP="003A790D">
      <w:pPr>
        <w:pStyle w:val="a0"/>
      </w:pPr>
      <w:r>
        <w:t xml:space="preserve">Completeness </w:t>
      </w:r>
    </w:p>
    <w:p w14:paraId="40218BDD" w14:textId="77777777" w:rsidR="001A1F04" w:rsidRDefault="001A1F04" w:rsidP="003A790D">
      <w:pPr>
        <w:pStyle w:val="a0"/>
      </w:pPr>
      <w:r>
        <w:t>Readability</w:t>
      </w:r>
    </w:p>
    <w:p w14:paraId="6134892D" w14:textId="77777777" w:rsidR="001A1F04" w:rsidRPr="001A1F04" w:rsidRDefault="001A1F04" w:rsidP="003A790D">
      <w:pPr>
        <w:pStyle w:val="a0"/>
      </w:pPr>
      <w:r>
        <w:t>Efficiency of algorithm.</w:t>
      </w:r>
    </w:p>
    <w:p w14:paraId="1C03E1AC" w14:textId="77777777" w:rsidR="003E6ECF" w:rsidRPr="003E6ECF" w:rsidRDefault="006E3C87" w:rsidP="003E6ECF">
      <w:pPr>
        <w:pStyle w:val="1"/>
        <w:spacing w:after="180"/>
        <w:rPr>
          <w:lang w:val="en-GB" w:eastAsia="ko-KR"/>
        </w:rPr>
      </w:pPr>
      <w:r>
        <w:rPr>
          <w:lang w:val="en-GB" w:eastAsia="ko-KR"/>
        </w:rPr>
        <w:t>Dynamic Programming</w:t>
      </w:r>
    </w:p>
    <w:p w14:paraId="40C934D2" w14:textId="77777777" w:rsidR="0045657B" w:rsidRDefault="000A3EAA" w:rsidP="003A790D">
      <w:pPr>
        <w:pStyle w:val="question"/>
      </w:pPr>
      <w:r>
        <w:t xml:space="preserve">You are given an n by m 2-dimensional matrix. </w:t>
      </w:r>
      <w:r w:rsidR="0045657B">
        <w:t xml:space="preserve">You will find </w:t>
      </w:r>
      <w:r>
        <w:t xml:space="preserve">out a path with the longest </w:t>
      </w:r>
      <w:r w:rsidR="0045657B">
        <w:t>length</w:t>
      </w:r>
      <w:r>
        <w:t xml:space="preserve">. </w:t>
      </w:r>
    </w:p>
    <w:p w14:paraId="590C950C" w14:textId="72286ECC" w:rsidR="000A3EAA" w:rsidRDefault="0045657B" w:rsidP="003A790D">
      <w:pPr>
        <w:pStyle w:val="a3"/>
      </w:pPr>
      <w:r>
        <w:rPr>
          <w:lang w:eastAsia="ko-KR"/>
        </w:rPr>
        <w:t>Y</w:t>
      </w:r>
      <w:r w:rsidR="000A3EAA">
        <w:t xml:space="preserve">ou can move to an adjacent right cell or an adjacent down cell </w:t>
      </w:r>
      <w:r>
        <w:t xml:space="preserve">only </w:t>
      </w:r>
      <w:r w:rsidR="000A3EAA">
        <w:t xml:space="preserve">if the </w:t>
      </w:r>
      <w:r>
        <w:t>number in the next cell has difference in either +1 or -1 from the number in the current cell.</w:t>
      </w:r>
    </w:p>
    <w:p w14:paraId="142F70A3" w14:textId="03FA3635" w:rsidR="005C3C4D" w:rsidRDefault="005C3C4D" w:rsidP="003A790D">
      <w:pPr>
        <w:pStyle w:val="a3"/>
      </w:pPr>
      <w:r>
        <w:rPr>
          <w:rFonts w:hint="eastAsia"/>
          <w:lang w:eastAsia="ko-KR"/>
        </w:rPr>
        <w:t>I</w:t>
      </w:r>
      <w:r>
        <w:rPr>
          <w:lang w:eastAsia="ko-KR"/>
        </w:rPr>
        <w:t>t is not necessary to the start and ending cells are (0, 0) and (n-1, m-1).</w:t>
      </w:r>
    </w:p>
    <w:p w14:paraId="4412BE45" w14:textId="77777777" w:rsidR="0045657B" w:rsidRDefault="0045657B" w:rsidP="003A790D">
      <w:pPr>
        <w:pStyle w:val="a3"/>
      </w:pPr>
      <w:r>
        <w:t>Example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45657B" w:rsidRPr="0045657B" w14:paraId="4C14671D" w14:textId="77777777" w:rsidTr="005C3C4D">
        <w:trPr>
          <w:trHeight w:val="567"/>
        </w:trPr>
        <w:tc>
          <w:tcPr>
            <w:tcW w:w="567" w:type="dxa"/>
            <w:shd w:val="clear" w:color="auto" w:fill="DAEEF3" w:themeFill="accent5" w:themeFillTint="33"/>
            <w:vAlign w:val="center"/>
          </w:tcPr>
          <w:p w14:paraId="75697EEC" w14:textId="6C4A1C31" w:rsidR="0045657B" w:rsidRPr="0045657B" w:rsidRDefault="005C3C4D" w:rsidP="003A790D">
            <w:pPr>
              <w:pStyle w:val="BodyTable"/>
            </w:pPr>
            <w:r>
              <w:t>6</w:t>
            </w:r>
          </w:p>
        </w:tc>
        <w:tc>
          <w:tcPr>
            <w:tcW w:w="567" w:type="dxa"/>
            <w:shd w:val="clear" w:color="auto" w:fill="DAEEF3" w:themeFill="accent5" w:themeFillTint="33"/>
            <w:vAlign w:val="center"/>
          </w:tcPr>
          <w:p w14:paraId="78941E47" w14:textId="77777777" w:rsidR="0045657B" w:rsidRPr="0045657B" w:rsidRDefault="0045657B" w:rsidP="003A790D">
            <w:pPr>
              <w:pStyle w:val="BodyTable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18F999B5" w14:textId="77777777" w:rsidR="0045657B" w:rsidRPr="0045657B" w:rsidRDefault="0045657B" w:rsidP="003A790D">
            <w:pPr>
              <w:pStyle w:val="BodyTable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5FCD5EC4" w14:textId="77777777" w:rsidR="0045657B" w:rsidRPr="0045657B" w:rsidRDefault="0045657B" w:rsidP="003A790D">
            <w:pPr>
              <w:pStyle w:val="BodyTable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649841BE" w14:textId="77777777" w:rsidR="0045657B" w:rsidRPr="0045657B" w:rsidRDefault="0045657B" w:rsidP="003A790D">
            <w:pPr>
              <w:pStyle w:val="BodyTable"/>
            </w:pPr>
            <w:r>
              <w:t>1</w:t>
            </w:r>
          </w:p>
        </w:tc>
      </w:tr>
      <w:tr w:rsidR="0045657B" w:rsidRPr="0045657B" w14:paraId="32D2D0D9" w14:textId="77777777" w:rsidTr="0045657B">
        <w:trPr>
          <w:trHeight w:val="567"/>
        </w:trPr>
        <w:tc>
          <w:tcPr>
            <w:tcW w:w="567" w:type="dxa"/>
            <w:vAlign w:val="center"/>
          </w:tcPr>
          <w:p w14:paraId="0B778152" w14:textId="77777777" w:rsidR="0045657B" w:rsidRPr="0045657B" w:rsidRDefault="0045657B" w:rsidP="003A790D">
            <w:pPr>
              <w:pStyle w:val="BodyTable"/>
            </w:pPr>
            <w:r>
              <w:t>3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598DEE6" w14:textId="77777777" w:rsidR="0045657B" w:rsidRPr="0045657B" w:rsidRDefault="0045657B" w:rsidP="003A790D">
            <w:pPr>
              <w:pStyle w:val="BodyTable"/>
            </w:pPr>
            <w:r>
              <w:t>4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14:paraId="56B20A0C" w14:textId="77777777" w:rsidR="0045657B" w:rsidRPr="0045657B" w:rsidRDefault="0045657B" w:rsidP="003A790D">
            <w:pPr>
              <w:pStyle w:val="BodyTable"/>
            </w:pPr>
            <w:r>
              <w:t>1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14:paraId="279935FF" w14:textId="77777777" w:rsidR="0045657B" w:rsidRPr="0045657B" w:rsidRDefault="0045657B" w:rsidP="003A790D">
            <w:pPr>
              <w:pStyle w:val="BodyTable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7C964D78" w14:textId="77777777" w:rsidR="0045657B" w:rsidRPr="0045657B" w:rsidRDefault="0045657B" w:rsidP="003A790D">
            <w:pPr>
              <w:pStyle w:val="BodyTable"/>
            </w:pPr>
            <w:r>
              <w:t>4</w:t>
            </w:r>
          </w:p>
        </w:tc>
      </w:tr>
      <w:tr w:rsidR="0045657B" w:rsidRPr="0045657B" w14:paraId="4D0BEA63" w14:textId="77777777" w:rsidTr="0045657B">
        <w:trPr>
          <w:trHeight w:val="567"/>
        </w:trPr>
        <w:tc>
          <w:tcPr>
            <w:tcW w:w="567" w:type="dxa"/>
            <w:vAlign w:val="center"/>
          </w:tcPr>
          <w:p w14:paraId="249FAAB8" w14:textId="77777777" w:rsidR="0045657B" w:rsidRPr="0045657B" w:rsidRDefault="0045657B" w:rsidP="003A790D">
            <w:pPr>
              <w:pStyle w:val="BodyTable"/>
            </w:pPr>
            <w:r>
              <w:t>1</w:t>
            </w:r>
          </w:p>
        </w:tc>
        <w:tc>
          <w:tcPr>
            <w:tcW w:w="567" w:type="dxa"/>
            <w:shd w:val="clear" w:color="auto" w:fill="DAEEF3" w:themeFill="accent5" w:themeFillTint="33"/>
            <w:vAlign w:val="center"/>
          </w:tcPr>
          <w:p w14:paraId="44240AAE" w14:textId="77777777" w:rsidR="0045657B" w:rsidRPr="0045657B" w:rsidRDefault="0045657B" w:rsidP="003A790D">
            <w:pPr>
              <w:pStyle w:val="BodyTable"/>
            </w:pPr>
            <w:r>
              <w:t>5</w:t>
            </w:r>
          </w:p>
        </w:tc>
        <w:tc>
          <w:tcPr>
            <w:tcW w:w="567" w:type="dxa"/>
            <w:shd w:val="clear" w:color="auto" w:fill="DAEEF3" w:themeFill="accent5" w:themeFillTint="33"/>
            <w:vAlign w:val="center"/>
          </w:tcPr>
          <w:p w14:paraId="29B4EA11" w14:textId="77777777" w:rsidR="0045657B" w:rsidRPr="0045657B" w:rsidRDefault="0045657B" w:rsidP="003A790D">
            <w:pPr>
              <w:pStyle w:val="BodyTable"/>
            </w:pPr>
            <w:r>
              <w:t>6</w:t>
            </w:r>
          </w:p>
        </w:tc>
        <w:tc>
          <w:tcPr>
            <w:tcW w:w="567" w:type="dxa"/>
            <w:shd w:val="clear" w:color="auto" w:fill="DAEEF3" w:themeFill="accent5" w:themeFillTint="33"/>
            <w:vAlign w:val="center"/>
          </w:tcPr>
          <w:p w14:paraId="109B8484" w14:textId="77777777" w:rsidR="0045657B" w:rsidRPr="0045657B" w:rsidRDefault="0045657B" w:rsidP="003A790D">
            <w:pPr>
              <w:pStyle w:val="BodyTable"/>
            </w:pPr>
            <w:r>
              <w:t>7</w:t>
            </w:r>
          </w:p>
        </w:tc>
        <w:tc>
          <w:tcPr>
            <w:tcW w:w="567" w:type="dxa"/>
            <w:vAlign w:val="center"/>
          </w:tcPr>
          <w:p w14:paraId="44B0A208" w14:textId="77777777" w:rsidR="0045657B" w:rsidRPr="0045657B" w:rsidRDefault="0045657B" w:rsidP="003A790D">
            <w:pPr>
              <w:pStyle w:val="BodyTable"/>
            </w:pPr>
            <w:r>
              <w:t>8</w:t>
            </w:r>
          </w:p>
        </w:tc>
      </w:tr>
      <w:tr w:rsidR="0045657B" w:rsidRPr="0045657B" w14:paraId="1B7488E3" w14:textId="77777777" w:rsidTr="0045657B">
        <w:trPr>
          <w:trHeight w:val="567"/>
        </w:trPr>
        <w:tc>
          <w:tcPr>
            <w:tcW w:w="567" w:type="dxa"/>
            <w:vAlign w:val="center"/>
          </w:tcPr>
          <w:p w14:paraId="7A036E3D" w14:textId="77777777" w:rsidR="0045657B" w:rsidRPr="0045657B" w:rsidRDefault="0045657B" w:rsidP="003A790D">
            <w:pPr>
              <w:pStyle w:val="BodyTable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17310F6F" w14:textId="77777777" w:rsidR="0045657B" w:rsidRPr="0045657B" w:rsidRDefault="0045657B" w:rsidP="003A790D">
            <w:pPr>
              <w:pStyle w:val="BodyTable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76DB90EB" w14:textId="77777777" w:rsidR="0045657B" w:rsidRPr="0045657B" w:rsidRDefault="0045657B" w:rsidP="003A790D">
            <w:pPr>
              <w:pStyle w:val="BodyTable"/>
            </w:pPr>
            <w:r>
              <w:t>5</w:t>
            </w:r>
          </w:p>
        </w:tc>
        <w:tc>
          <w:tcPr>
            <w:tcW w:w="567" w:type="dxa"/>
            <w:shd w:val="clear" w:color="auto" w:fill="DAEEF3" w:themeFill="accent5" w:themeFillTint="33"/>
            <w:vAlign w:val="center"/>
          </w:tcPr>
          <w:p w14:paraId="03853697" w14:textId="77777777" w:rsidR="0045657B" w:rsidRPr="0045657B" w:rsidRDefault="0045657B" w:rsidP="003A790D">
            <w:pPr>
              <w:pStyle w:val="BodyTable"/>
            </w:pPr>
            <w:r>
              <w:t>8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vAlign w:val="center"/>
          </w:tcPr>
          <w:p w14:paraId="2B2B7304" w14:textId="77777777" w:rsidR="0045657B" w:rsidRPr="0045657B" w:rsidRDefault="0045657B" w:rsidP="003A790D">
            <w:pPr>
              <w:pStyle w:val="BodyTable"/>
            </w:pPr>
            <w:r>
              <w:t>9</w:t>
            </w:r>
          </w:p>
        </w:tc>
      </w:tr>
      <w:tr w:rsidR="0045657B" w:rsidRPr="0045657B" w14:paraId="785C07AC" w14:textId="77777777" w:rsidTr="0045657B">
        <w:trPr>
          <w:trHeight w:val="567"/>
        </w:trPr>
        <w:tc>
          <w:tcPr>
            <w:tcW w:w="567" w:type="dxa"/>
            <w:vAlign w:val="center"/>
          </w:tcPr>
          <w:p w14:paraId="68D9363B" w14:textId="77777777" w:rsidR="0045657B" w:rsidRPr="0045657B" w:rsidRDefault="0045657B" w:rsidP="003A790D">
            <w:pPr>
              <w:pStyle w:val="BodyTable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7144751B" w14:textId="77777777" w:rsidR="0045657B" w:rsidRPr="0045657B" w:rsidRDefault="0045657B" w:rsidP="003A790D">
            <w:pPr>
              <w:pStyle w:val="BodyTable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78E884CA" w14:textId="77777777" w:rsidR="0045657B" w:rsidRPr="0045657B" w:rsidRDefault="0045657B" w:rsidP="003A790D">
            <w:pPr>
              <w:pStyle w:val="BodyTable"/>
            </w:pPr>
            <w:r>
              <w:t>2</w:t>
            </w:r>
          </w:p>
        </w:tc>
        <w:tc>
          <w:tcPr>
            <w:tcW w:w="567" w:type="dxa"/>
            <w:shd w:val="clear" w:color="auto" w:fill="DAEEF3" w:themeFill="accent5" w:themeFillTint="33"/>
            <w:vAlign w:val="center"/>
          </w:tcPr>
          <w:p w14:paraId="6F74D8FD" w14:textId="77777777" w:rsidR="0045657B" w:rsidRPr="0045657B" w:rsidRDefault="0045657B" w:rsidP="003A790D">
            <w:pPr>
              <w:pStyle w:val="BodyTable"/>
            </w:pPr>
            <w:r>
              <w:t>7</w:t>
            </w:r>
          </w:p>
        </w:tc>
        <w:tc>
          <w:tcPr>
            <w:tcW w:w="567" w:type="dxa"/>
            <w:shd w:val="clear" w:color="auto" w:fill="DAEEF3" w:themeFill="accent5" w:themeFillTint="33"/>
            <w:vAlign w:val="center"/>
          </w:tcPr>
          <w:p w14:paraId="1B87E3DE" w14:textId="77777777" w:rsidR="0045657B" w:rsidRPr="0045657B" w:rsidRDefault="0045657B" w:rsidP="003A790D">
            <w:pPr>
              <w:pStyle w:val="BodyTable"/>
            </w:pPr>
            <w:r>
              <w:t>6</w:t>
            </w:r>
          </w:p>
        </w:tc>
      </w:tr>
    </w:tbl>
    <w:p w14:paraId="3CDEE80A" w14:textId="05B0EB04" w:rsidR="001A1F04" w:rsidRDefault="001A1F04" w:rsidP="003A790D">
      <w:pPr>
        <w:pStyle w:val="question"/>
        <w:numPr>
          <w:ilvl w:val="1"/>
          <w:numId w:val="1"/>
        </w:numPr>
      </w:pPr>
      <w:r>
        <w:t xml:space="preserve">Write a Java program </w:t>
      </w:r>
      <w:r w:rsidR="005C3C4D">
        <w:t xml:space="preserve">to find the longest path </w:t>
      </w:r>
      <w:r>
        <w:t>using the dynamic programming algorithm.</w:t>
      </w:r>
    </w:p>
    <w:p w14:paraId="100A6BEB" w14:textId="4E2FD199" w:rsidR="00F67FBD" w:rsidRDefault="001A1F04" w:rsidP="003A790D">
      <w:pPr>
        <w:pStyle w:val="question"/>
        <w:numPr>
          <w:ilvl w:val="1"/>
          <w:numId w:val="1"/>
        </w:numPr>
      </w:pPr>
      <w:r>
        <w:t>What is the big-o complexity of your program?</w:t>
      </w:r>
    </w:p>
    <w:p w14:paraId="1B88BADE" w14:textId="3D415CB8" w:rsidR="005C3C4D" w:rsidRDefault="005C3C4D" w:rsidP="003A790D">
      <w:pPr>
        <w:pStyle w:val="question"/>
        <w:numPr>
          <w:ilvl w:val="1"/>
          <w:numId w:val="1"/>
        </w:numPr>
      </w:pPr>
      <w:r>
        <w:t>Write a Java program to find all longest paths if there are such multiple paths using the dynamic programming algorithm.</w:t>
      </w:r>
    </w:p>
    <w:p w14:paraId="3DAE2EAD" w14:textId="1120AE91" w:rsidR="00880FBC" w:rsidRPr="00D32687" w:rsidRDefault="00D32687" w:rsidP="0017259A">
      <w:pPr>
        <w:pStyle w:val="1"/>
        <w:spacing w:after="180"/>
        <w:rPr>
          <w:sz w:val="48"/>
          <w:szCs w:val="48"/>
          <w:lang w:eastAsia="ko-KR"/>
        </w:rPr>
      </w:pPr>
      <w:r w:rsidRPr="00D32687">
        <w:rPr>
          <w:rFonts w:hint="eastAsia"/>
          <w:sz w:val="48"/>
          <w:szCs w:val="48"/>
          <w:lang w:eastAsia="ko-KR"/>
        </w:rPr>
        <w:t>정답은</w:t>
      </w:r>
      <w:r w:rsidRPr="00D32687">
        <w:rPr>
          <w:rFonts w:hint="eastAsia"/>
          <w:sz w:val="48"/>
          <w:szCs w:val="48"/>
          <w:lang w:eastAsia="ko-KR"/>
        </w:rPr>
        <w:t xml:space="preserve"> </w:t>
      </w:r>
      <w:r w:rsidRPr="00D32687">
        <w:rPr>
          <w:rFonts w:hint="eastAsia"/>
          <w:sz w:val="48"/>
          <w:szCs w:val="48"/>
          <w:lang w:eastAsia="ko-KR"/>
        </w:rPr>
        <w:t>밑에</w:t>
      </w:r>
      <w:r w:rsidRPr="00D32687">
        <w:rPr>
          <w:rFonts w:hint="eastAsia"/>
          <w:sz w:val="48"/>
          <w:szCs w:val="48"/>
          <w:lang w:eastAsia="ko-KR"/>
        </w:rPr>
        <w:t xml:space="preserve"> </w:t>
      </w:r>
      <w:r w:rsidRPr="00D32687">
        <w:rPr>
          <w:rFonts w:hint="eastAsia"/>
          <w:sz w:val="48"/>
          <w:szCs w:val="48"/>
          <w:lang w:eastAsia="ko-KR"/>
        </w:rPr>
        <w:t>적어뒀습니다</w:t>
      </w:r>
      <w:r w:rsidRPr="00D32687">
        <w:rPr>
          <w:rFonts w:hint="eastAsia"/>
          <w:sz w:val="48"/>
          <w:szCs w:val="48"/>
          <w:lang w:eastAsia="ko-KR"/>
        </w:rPr>
        <w:t>.</w:t>
      </w:r>
      <w:r w:rsidR="00880FBC" w:rsidRPr="00D32687">
        <w:rPr>
          <w:sz w:val="48"/>
          <w:szCs w:val="48"/>
          <w:lang w:eastAsia="ko-KR"/>
        </w:rPr>
        <w:br w:type="page"/>
      </w:r>
    </w:p>
    <w:p w14:paraId="70F4B223" w14:textId="4FCB19EB" w:rsidR="0017259A" w:rsidRDefault="0017259A" w:rsidP="0017259A">
      <w:pPr>
        <w:pStyle w:val="1"/>
        <w:spacing w:after="180"/>
        <w:rPr>
          <w:lang w:eastAsia="ko-KR"/>
        </w:rPr>
      </w:pPr>
      <w:r>
        <w:rPr>
          <w:lang w:eastAsia="ko-KR"/>
        </w:rPr>
        <w:lastRenderedPageBreak/>
        <w:t>Divide-N-Conquer</w:t>
      </w:r>
    </w:p>
    <w:p w14:paraId="7C7F6F96" w14:textId="77777777" w:rsidR="004D19E6" w:rsidRDefault="004D19E6" w:rsidP="003A790D">
      <w:pPr>
        <w:pStyle w:val="question"/>
      </w:pPr>
      <w:bookmarkStart w:id="0" w:name="_Hlk533323382"/>
      <w:r>
        <w:t xml:space="preserve">There are three depth-first tree traversals: </w:t>
      </w:r>
      <w:proofErr w:type="spellStart"/>
      <w:r>
        <w:t>inorder</w:t>
      </w:r>
      <w:proofErr w:type="spellEnd"/>
      <w:r>
        <w:t xml:space="preserve"> (left-parent-right), </w:t>
      </w:r>
      <w:proofErr w:type="spellStart"/>
      <w:r>
        <w:t>preorder</w:t>
      </w:r>
      <w:proofErr w:type="spellEnd"/>
      <w:r>
        <w:t xml:space="preserve"> (parent-left-right), and </w:t>
      </w:r>
      <w:proofErr w:type="spellStart"/>
      <w:r>
        <w:t>postorder</w:t>
      </w:r>
      <w:proofErr w:type="spellEnd"/>
      <w:r>
        <w:t xml:space="preserve"> (left-right-parent). You are given a </w:t>
      </w:r>
      <w:r w:rsidR="00103DB8">
        <w:t>full</w:t>
      </w:r>
      <w:r>
        <w:t xml:space="preserve"> binary tree represented in </w:t>
      </w:r>
      <w:proofErr w:type="spellStart"/>
      <w:r>
        <w:t>inorder</w:t>
      </w:r>
      <w:proofErr w:type="spellEnd"/>
      <w:r>
        <w:t xml:space="preserve"> traversal. Convert this notation into </w:t>
      </w:r>
      <w:proofErr w:type="spellStart"/>
      <w:r>
        <w:t>preorder</w:t>
      </w:r>
      <w:proofErr w:type="spellEnd"/>
      <w:r>
        <w:t xml:space="preserve"> traversal.</w:t>
      </w:r>
    </w:p>
    <w:p w14:paraId="36A66D26" w14:textId="77777777" w:rsidR="00103DB8" w:rsidRDefault="00103DB8" w:rsidP="003A790D">
      <w:pPr>
        <w:pStyle w:val="question"/>
      </w:pPr>
      <w:r>
        <w:rPr>
          <w:rFonts w:hint="eastAsia"/>
        </w:rPr>
        <w:t>E</w:t>
      </w:r>
      <w:r>
        <w:t>xample</w:t>
      </w:r>
    </w:p>
    <w:bookmarkEnd w:id="0"/>
    <w:p w14:paraId="672A6659" w14:textId="77777777" w:rsidR="004D19E6" w:rsidRDefault="00234434" w:rsidP="005C3C4D">
      <w:pPr>
        <w:pStyle w:val="Figure"/>
      </w:pPr>
      <w:r>
        <w:rPr>
          <w:noProof/>
          <w:lang w:eastAsia="ko-KR"/>
        </w:rPr>
        <w:drawing>
          <wp:inline distT="0" distB="0" distL="0" distR="0" wp14:anchorId="1E643F75" wp14:editId="27AA13B1">
            <wp:extent cx="2146427" cy="1562100"/>
            <wp:effectExtent l="0" t="0" r="6350" b="0"/>
            <wp:docPr id="726230959" name="Picture 726230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427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FDDE" w14:textId="77777777" w:rsidR="004D19E6" w:rsidRDefault="00234434" w:rsidP="003A790D">
      <w:pPr>
        <w:pStyle w:val="question"/>
      </w:pPr>
      <w:proofErr w:type="spellStart"/>
      <w:r>
        <w:t>Inorder</w:t>
      </w:r>
      <w:proofErr w:type="spellEnd"/>
      <w:r>
        <w:t>: {d, b, e, a, f, c, g}</w:t>
      </w:r>
      <w:r w:rsidR="00B00879">
        <w:br/>
      </w:r>
      <w:proofErr w:type="spellStart"/>
      <w:r>
        <w:t>Preorder</w:t>
      </w:r>
      <w:proofErr w:type="spellEnd"/>
      <w:r>
        <w:t>: {a, b, d, e, c, f, g}</w:t>
      </w:r>
    </w:p>
    <w:p w14:paraId="3F8028D3" w14:textId="77777777" w:rsidR="00103DB8" w:rsidRDefault="00103DB8" w:rsidP="003A790D">
      <w:pPr>
        <w:pStyle w:val="question"/>
        <w:numPr>
          <w:ilvl w:val="1"/>
          <w:numId w:val="1"/>
        </w:numPr>
      </w:pPr>
      <w:r>
        <w:t>Write a Java program using the divide-and-conquer algorithm.</w:t>
      </w:r>
    </w:p>
    <w:p w14:paraId="567819D2" w14:textId="77777777" w:rsidR="00103DB8" w:rsidRDefault="00103DB8" w:rsidP="003A790D">
      <w:pPr>
        <w:pStyle w:val="question"/>
        <w:numPr>
          <w:ilvl w:val="1"/>
          <w:numId w:val="1"/>
        </w:numPr>
      </w:pPr>
      <w:r>
        <w:rPr>
          <w:rFonts w:hint="eastAsia"/>
        </w:rPr>
        <w:t>W</w:t>
      </w:r>
      <w:r>
        <w:t>hat is the big-o complexity of your program?</w:t>
      </w:r>
    </w:p>
    <w:p w14:paraId="13243D1E" w14:textId="338CF1A7" w:rsidR="00103DB8" w:rsidRPr="00103DB8" w:rsidRDefault="2B4967AF" w:rsidP="003A790D">
      <w:pPr>
        <w:pStyle w:val="question"/>
        <w:numPr>
          <w:ilvl w:val="1"/>
          <w:numId w:val="1"/>
        </w:numPr>
      </w:pPr>
      <w:r>
        <w:t>Based on the code for a), improve the program so that it can also accept a complete (but not full) binary tree. Write a Java program and explain the modification briefly.</w:t>
      </w:r>
    </w:p>
    <w:p w14:paraId="3FB1EFA4" w14:textId="77777777" w:rsidR="004217AE" w:rsidRDefault="005F510F" w:rsidP="004217AE">
      <w:pPr>
        <w:pStyle w:val="1"/>
        <w:spacing w:after="180"/>
        <w:rPr>
          <w:lang w:eastAsia="ko-KR"/>
        </w:rPr>
      </w:pPr>
      <w:r>
        <w:rPr>
          <w:rFonts w:hint="eastAsia"/>
          <w:lang w:eastAsia="ko-KR"/>
        </w:rPr>
        <w:t>수업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Feedback (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)</w:t>
      </w:r>
    </w:p>
    <w:p w14:paraId="4D550320" w14:textId="77777777" w:rsidR="005F510F" w:rsidRPr="005F510F" w:rsidRDefault="005F510F" w:rsidP="003A790D">
      <w:pPr>
        <w:pStyle w:val="a3"/>
        <w:rPr>
          <w:lang w:eastAsia="ko-KR"/>
        </w:rPr>
      </w:pPr>
      <w:r>
        <w:rPr>
          <w:rFonts w:hint="eastAsia"/>
          <w:lang w:eastAsia="ko-KR"/>
        </w:rPr>
        <w:t>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답의</w:t>
      </w:r>
      <w:r w:rsidRPr="005F510F">
        <w:rPr>
          <w:rFonts w:hint="eastAsia"/>
          <w:lang w:eastAsia="ko-KR"/>
        </w:rPr>
        <w:t xml:space="preserve"> </w:t>
      </w:r>
      <w:r w:rsidRPr="005F510F">
        <w:rPr>
          <w:rFonts w:hint="eastAsia"/>
          <w:lang w:eastAsia="ko-KR"/>
        </w:rPr>
        <w:t>내용으로</w:t>
      </w:r>
      <w:r w:rsidRPr="005F510F">
        <w:rPr>
          <w:rFonts w:hint="eastAsia"/>
          <w:lang w:eastAsia="ko-KR"/>
        </w:rPr>
        <w:t xml:space="preserve"> </w:t>
      </w:r>
      <w:r w:rsidRPr="005F510F">
        <w:rPr>
          <w:rFonts w:hint="eastAsia"/>
          <w:lang w:eastAsia="ko-KR"/>
        </w:rPr>
        <w:t>불이익을</w:t>
      </w:r>
      <w:r w:rsidRPr="005F510F">
        <w:rPr>
          <w:rFonts w:hint="eastAsia"/>
          <w:lang w:eastAsia="ko-KR"/>
        </w:rPr>
        <w:t xml:space="preserve"> </w:t>
      </w:r>
      <w:r w:rsidRPr="005F510F">
        <w:rPr>
          <w:rFonts w:hint="eastAsia"/>
          <w:lang w:eastAsia="ko-KR"/>
        </w:rPr>
        <w:t>받지</w:t>
      </w:r>
      <w:r w:rsidRPr="005F510F">
        <w:rPr>
          <w:rFonts w:hint="eastAsia"/>
          <w:lang w:eastAsia="ko-KR"/>
        </w:rPr>
        <w:t xml:space="preserve"> </w:t>
      </w:r>
      <w:r w:rsidRPr="005F510F">
        <w:rPr>
          <w:rFonts w:hint="eastAsia"/>
          <w:lang w:eastAsia="ko-KR"/>
        </w:rPr>
        <w:t>않습니다</w:t>
      </w:r>
      <w:r w:rsidRPr="005F510F">
        <w:rPr>
          <w:rFonts w:hint="eastAsia"/>
          <w:lang w:eastAsia="ko-KR"/>
        </w:rPr>
        <w:t>.</w:t>
      </w:r>
    </w:p>
    <w:p w14:paraId="1FFEAB19" w14:textId="77777777" w:rsidR="005F510F" w:rsidRDefault="005F510F" w:rsidP="003A790D">
      <w:pPr>
        <w:pStyle w:val="question"/>
        <w:numPr>
          <w:ilvl w:val="1"/>
          <w:numId w:val="1"/>
        </w:numPr>
      </w:pPr>
      <w:r w:rsidRPr="005F510F">
        <w:rPr>
          <w:rFonts w:hint="eastAsia"/>
        </w:rPr>
        <w:t>수업</w:t>
      </w:r>
      <w:r w:rsidRPr="005F510F">
        <w:rPr>
          <w:rFonts w:hint="eastAsia"/>
        </w:rPr>
        <w:t xml:space="preserve"> </w:t>
      </w:r>
      <w:r w:rsidRPr="005F510F">
        <w:rPr>
          <w:rFonts w:hint="eastAsia"/>
        </w:rPr>
        <w:t>중</w:t>
      </w:r>
      <w:r w:rsidRPr="005F510F">
        <w:rPr>
          <w:rFonts w:hint="eastAsia"/>
        </w:rPr>
        <w:t xml:space="preserve"> </w:t>
      </w:r>
      <w:r w:rsidRPr="005F510F">
        <w:rPr>
          <w:rFonts w:hint="eastAsia"/>
        </w:rPr>
        <w:t>좋았던</w:t>
      </w:r>
      <w:r w:rsidRPr="005F510F">
        <w:rPr>
          <w:rFonts w:hint="eastAsia"/>
        </w:rPr>
        <w:t xml:space="preserve"> </w:t>
      </w:r>
      <w:r w:rsidRPr="005F510F">
        <w:rPr>
          <w:rFonts w:hint="eastAsia"/>
        </w:rPr>
        <w:t>점들은</w:t>
      </w:r>
      <w:r w:rsidRPr="005F510F">
        <w:rPr>
          <w:rFonts w:hint="eastAsia"/>
        </w:rPr>
        <w:t xml:space="preserve"> </w:t>
      </w:r>
      <w:r w:rsidRPr="005F510F">
        <w:rPr>
          <w:rFonts w:hint="eastAsia"/>
        </w:rPr>
        <w:t>무엇입니까</w:t>
      </w:r>
      <w:r w:rsidRPr="005F510F">
        <w:rPr>
          <w:rFonts w:hint="eastAsia"/>
        </w:rPr>
        <w:t>?</w:t>
      </w:r>
    </w:p>
    <w:p w14:paraId="4EC06571" w14:textId="77777777" w:rsidR="004217AE" w:rsidRDefault="005F510F" w:rsidP="003A790D">
      <w:pPr>
        <w:pStyle w:val="question"/>
        <w:numPr>
          <w:ilvl w:val="1"/>
          <w:numId w:val="1"/>
        </w:numPr>
      </w:pPr>
      <w:r w:rsidRPr="005F510F">
        <w:rPr>
          <w:rFonts w:hint="eastAsia"/>
        </w:rPr>
        <w:t>수업</w:t>
      </w:r>
      <w:r w:rsidRPr="005F510F">
        <w:rPr>
          <w:rFonts w:hint="eastAsia"/>
        </w:rPr>
        <w:t xml:space="preserve"> </w:t>
      </w:r>
      <w:r w:rsidRPr="005F510F">
        <w:rPr>
          <w:rFonts w:hint="eastAsia"/>
        </w:rPr>
        <w:t>중</w:t>
      </w:r>
      <w:r w:rsidRPr="005F510F">
        <w:rPr>
          <w:rFonts w:hint="eastAsia"/>
        </w:rPr>
        <w:t xml:space="preserve"> </w:t>
      </w:r>
      <w:r w:rsidRPr="005F510F">
        <w:rPr>
          <w:rFonts w:hint="eastAsia"/>
        </w:rPr>
        <w:t>아쉬웠던</w:t>
      </w:r>
      <w:r w:rsidRPr="005F510F">
        <w:rPr>
          <w:rFonts w:hint="eastAsia"/>
        </w:rPr>
        <w:t xml:space="preserve"> </w:t>
      </w:r>
      <w:r w:rsidRPr="005F510F">
        <w:rPr>
          <w:rFonts w:hint="eastAsia"/>
        </w:rPr>
        <w:t>점들은</w:t>
      </w:r>
      <w:r w:rsidRPr="005F510F">
        <w:rPr>
          <w:rFonts w:hint="eastAsia"/>
        </w:rPr>
        <w:t xml:space="preserve"> </w:t>
      </w:r>
      <w:r w:rsidRPr="005F510F">
        <w:rPr>
          <w:rFonts w:hint="eastAsia"/>
        </w:rPr>
        <w:t>무엇입니까</w:t>
      </w:r>
      <w:r w:rsidRPr="005F510F">
        <w:rPr>
          <w:rFonts w:hint="eastAsia"/>
        </w:rPr>
        <w:t>?</w:t>
      </w:r>
    </w:p>
    <w:p w14:paraId="15934B30" w14:textId="77777777" w:rsidR="00F32904" w:rsidRDefault="00F32904" w:rsidP="00F32904">
      <w:pPr>
        <w:pStyle w:val="1"/>
        <w:spacing w:after="180"/>
        <w:rPr>
          <w:lang w:eastAsia="ko-KR"/>
        </w:rPr>
      </w:pPr>
      <w:r>
        <w:rPr>
          <w:rFonts w:hint="eastAsia"/>
          <w:lang w:eastAsia="ko-KR"/>
        </w:rPr>
        <w:t>제출</w:t>
      </w:r>
      <w:bookmarkStart w:id="1" w:name="_GoBack"/>
      <w:bookmarkEnd w:id="1"/>
    </w:p>
    <w:p w14:paraId="03EC8F25" w14:textId="139F9192" w:rsidR="00F32904" w:rsidRDefault="00F32904" w:rsidP="003A790D">
      <w:pPr>
        <w:pStyle w:val="a3"/>
        <w:rPr>
          <w:lang w:eastAsia="ko-KR"/>
        </w:rPr>
      </w:pP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 w:rsidR="00F67FBD">
        <w:rPr>
          <w:rFonts w:hint="eastAsia"/>
          <w:lang w:eastAsia="ko-KR"/>
        </w:rPr>
        <w:t>를</w:t>
      </w:r>
      <w:r w:rsidR="00F67FBD">
        <w:rPr>
          <w:rFonts w:hint="eastAsia"/>
          <w:lang w:eastAsia="ko-KR"/>
        </w:rPr>
        <w:t xml:space="preserve"> </w:t>
      </w:r>
      <w:r w:rsidR="00F67FBD">
        <w:rPr>
          <w:rFonts w:hint="eastAsia"/>
          <w:lang w:eastAsia="ko-KR"/>
        </w:rPr>
        <w:t>문제</w:t>
      </w:r>
      <w:r w:rsidR="00F67FBD">
        <w:rPr>
          <w:rFonts w:hint="eastAsia"/>
          <w:lang w:eastAsia="ko-KR"/>
        </w:rPr>
        <w:t xml:space="preserve"> </w:t>
      </w:r>
      <w:r w:rsidR="00F67FBD">
        <w:rPr>
          <w:rFonts w:hint="eastAsia"/>
          <w:lang w:eastAsia="ko-KR"/>
        </w:rPr>
        <w:t>파일에</w:t>
      </w:r>
      <w:r w:rsidR="00F67FBD">
        <w:rPr>
          <w:rFonts w:hint="eastAsia"/>
          <w:lang w:eastAsia="ko-KR"/>
        </w:rPr>
        <w:t xml:space="preserve"> </w:t>
      </w:r>
      <w:r w:rsidR="00F67FBD">
        <w:rPr>
          <w:rFonts w:hint="eastAsia"/>
          <w:lang w:eastAsia="ko-KR"/>
        </w:rPr>
        <w:t>삽입하세요</w:t>
      </w:r>
      <w:r w:rsidR="00F67FBD">
        <w:rPr>
          <w:rFonts w:hint="eastAsia"/>
          <w:lang w:eastAsia="ko-KR"/>
        </w:rPr>
        <w:t>.</w:t>
      </w:r>
    </w:p>
    <w:p w14:paraId="0D972564" w14:textId="19EA1FC0" w:rsidR="00F67FBD" w:rsidRDefault="00F67FBD" w:rsidP="003A790D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 w:rsidR="00880FBC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>_</w:t>
      </w:r>
      <w:r>
        <w:rPr>
          <w:rFonts w:hint="eastAsia"/>
          <w:lang w:eastAsia="ko-KR"/>
        </w:rPr>
        <w:t>한글이</w:t>
      </w:r>
      <w:r w:rsidR="00880FBC">
        <w:rPr>
          <w:rFonts w:hint="eastAsia"/>
          <w:lang w:eastAsia="ko-KR"/>
        </w:rPr>
        <w:t>름</w:t>
      </w:r>
      <w:r>
        <w:rPr>
          <w:rFonts w:hint="eastAsia"/>
          <w:lang w:eastAsia="ko-KR"/>
        </w:rPr>
        <w:t>.</w:t>
      </w:r>
      <w:proofErr w:type="spellStart"/>
      <w:r>
        <w:rPr>
          <w:rFonts w:hint="eastAsia"/>
          <w:lang w:eastAsia="ko-KR"/>
        </w:rPr>
        <w:t>d</w:t>
      </w:r>
      <w:r>
        <w:rPr>
          <w:lang w:eastAsia="ko-KR"/>
        </w:rPr>
        <w:t>ocx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C</w:t>
      </w:r>
      <w:r>
        <w:rPr>
          <w:lang w:eastAsia="ko-KR"/>
        </w:rPr>
        <w:t>ampus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제출하세요</w:t>
      </w:r>
      <w:r>
        <w:rPr>
          <w:rFonts w:hint="eastAsia"/>
          <w:lang w:eastAsia="ko-KR"/>
        </w:rPr>
        <w:t>.</w:t>
      </w:r>
    </w:p>
    <w:p w14:paraId="58C0DEA2" w14:textId="77777777" w:rsidR="00833E0B" w:rsidRDefault="00833E0B" w:rsidP="003A790D">
      <w:pPr>
        <w:pStyle w:val="a3"/>
        <w:rPr>
          <w:rFonts w:hint="eastAsia"/>
          <w:lang w:eastAsia="ko-KR"/>
        </w:rPr>
      </w:pPr>
    </w:p>
    <w:p w14:paraId="7A29C7A9" w14:textId="77777777" w:rsidR="00833E0B" w:rsidRDefault="00833E0B" w:rsidP="003A790D">
      <w:pPr>
        <w:pStyle w:val="a3"/>
        <w:rPr>
          <w:rFonts w:hint="eastAsia"/>
          <w:lang w:eastAsia="ko-KR"/>
        </w:rPr>
      </w:pPr>
    </w:p>
    <w:p w14:paraId="2FDDA44B" w14:textId="77777777" w:rsidR="00833E0B" w:rsidRDefault="00833E0B" w:rsidP="003A790D">
      <w:pPr>
        <w:pStyle w:val="a3"/>
        <w:rPr>
          <w:rFonts w:hint="eastAsia"/>
          <w:lang w:eastAsia="ko-KR"/>
        </w:rPr>
      </w:pPr>
    </w:p>
    <w:p w14:paraId="64F49B80" w14:textId="77777777" w:rsidR="00833E0B" w:rsidRDefault="00833E0B" w:rsidP="003A790D">
      <w:pPr>
        <w:pStyle w:val="a3"/>
        <w:rPr>
          <w:rFonts w:hint="eastAsia"/>
          <w:lang w:eastAsia="ko-KR"/>
        </w:rPr>
      </w:pPr>
    </w:p>
    <w:p w14:paraId="16FE5791" w14:textId="77777777" w:rsidR="00833E0B" w:rsidRDefault="00833E0B" w:rsidP="003A790D">
      <w:pPr>
        <w:pStyle w:val="a3"/>
        <w:rPr>
          <w:rFonts w:hint="eastAsia"/>
          <w:lang w:eastAsia="ko-KR"/>
        </w:rPr>
      </w:pPr>
    </w:p>
    <w:p w14:paraId="367215E4" w14:textId="77777777" w:rsidR="00833E0B" w:rsidRDefault="00833E0B" w:rsidP="003A790D">
      <w:pPr>
        <w:pStyle w:val="a3"/>
        <w:rPr>
          <w:rFonts w:hint="eastAsia"/>
          <w:lang w:eastAsia="ko-KR"/>
        </w:rPr>
      </w:pPr>
    </w:p>
    <w:p w14:paraId="51BE98DB" w14:textId="77777777" w:rsidR="00833E0B" w:rsidRDefault="00833E0B" w:rsidP="003A790D">
      <w:pPr>
        <w:pStyle w:val="a3"/>
        <w:rPr>
          <w:rFonts w:hint="eastAsia"/>
          <w:lang w:eastAsia="ko-KR"/>
        </w:rPr>
      </w:pPr>
    </w:p>
    <w:p w14:paraId="17FAD8E9" w14:textId="105154F7" w:rsidR="00833E0B" w:rsidRDefault="00833E0B" w:rsidP="003A790D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1-a</w:t>
      </w:r>
      <w:proofErr w:type="gramStart"/>
      <w:r>
        <w:rPr>
          <w:rFonts w:hint="eastAsia"/>
          <w:lang w:eastAsia="ko-KR"/>
        </w:rPr>
        <w:t>)</w:t>
      </w:r>
      <w:r w:rsidR="00AD21CB">
        <w:rPr>
          <w:rFonts w:hint="eastAsia"/>
          <w:lang w:eastAsia="ko-KR"/>
        </w:rPr>
        <w:t>----------------------------------------------------------------------------------------------------------------</w:t>
      </w:r>
      <w:proofErr w:type="gramEnd"/>
    </w:p>
    <w:p w14:paraId="78D9C699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package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path;</w:t>
      </w:r>
    </w:p>
    <w:p w14:paraId="55A4C4EE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/* Maximum cost path solution using dynamic programming */</w:t>
      </w:r>
    </w:p>
    <w:p w14:paraId="2D23C749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public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class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MaxCostPath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{</w:t>
      </w:r>
    </w:p>
    <w:p w14:paraId="50A119C7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</w:p>
    <w:p w14:paraId="4F66D476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private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final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5;</w:t>
      </w:r>
    </w:p>
    <w:p w14:paraId="36F1A5A9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private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[ ][ ]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new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[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</w:p>
    <w:p w14:paraId="6F6D025C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private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[ ][ ] </w:t>
      </w:r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new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[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</w:p>
    <w:p w14:paraId="44006594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private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maxLen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=-1;</w:t>
      </w:r>
    </w:p>
    <w:p w14:paraId="5E45B6CE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private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[ ][ ]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maxPath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new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</w:p>
    <w:p w14:paraId="3382E716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</w:p>
    <w:p w14:paraId="3FE80033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</w:p>
    <w:p w14:paraId="425C69C3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void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minGrid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(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[][],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) {</w:t>
      </w:r>
    </w:p>
    <w:p w14:paraId="6E523162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//put cost in 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u w:val="single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for our start</w:t>
      </w:r>
    </w:p>
    <w:p w14:paraId="623D6ABF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]=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</w:p>
    <w:p w14:paraId="6934FBD3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//fill in down DPs</w:t>
      </w:r>
    </w:p>
    <w:p w14:paraId="30ADB0B5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=1;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++){</w:t>
      </w:r>
    </w:p>
    <w:p w14:paraId="1260EE8B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]-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-1]==1 ||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]-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-1]==-1) &amp;&amp;</w:t>
      </w:r>
    </w:p>
    <w:p w14:paraId="2BABF55B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-1]!=0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) {</w:t>
      </w:r>
    </w:p>
    <w:p w14:paraId="7EF079FF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]=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]+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-1];</w:t>
      </w:r>
    </w:p>
    <w:p w14:paraId="6A8538F3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}  </w:t>
      </w:r>
    </w:p>
    <w:p w14:paraId="13E6B24C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}</w:t>
      </w:r>
    </w:p>
    <w:p w14:paraId="1452D64B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//fill in right DPs</w:t>
      </w:r>
    </w:p>
    <w:p w14:paraId="48F3B611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=1;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){</w:t>
      </w:r>
    </w:p>
    <w:p w14:paraId="489C7434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]-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]==1 ||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]-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]==-1) &amp;&amp;</w:t>
      </w:r>
    </w:p>
    <w:p w14:paraId="3522DA6A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</w:t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]!=0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) {</w:t>
      </w:r>
    </w:p>
    <w:p w14:paraId="1521E116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]=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]+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</w:p>
    <w:p w14:paraId="4FC4D4E5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}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4D282F1B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}</w:t>
      </w:r>
    </w:p>
    <w:p w14:paraId="19A3F774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//fill in the rest of it</w:t>
      </w:r>
    </w:p>
    <w:p w14:paraId="4258CC0C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=1;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++){</w:t>
      </w:r>
    </w:p>
    <w:p w14:paraId="6398B6F5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=1;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++){</w:t>
      </w:r>
    </w:p>
    <w:p w14:paraId="74AFC398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//according to cost values, if there are two candidates</w:t>
      </w:r>
    </w:p>
    <w:p w14:paraId="15EFA252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]-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]==1 ||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]-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]==-1)&amp;&amp;</w:t>
      </w:r>
    </w:p>
    <w:p w14:paraId="2532E042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lastRenderedPageBreak/>
        <w:t xml:space="preserve">    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]-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-1]==1 ||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]-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-1]==-1)) {</w:t>
      </w:r>
    </w:p>
    <w:p w14:paraId="2BD20DDB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//follow the larger 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u w:val="single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value </w:t>
      </w:r>
    </w:p>
    <w:p w14:paraId="346A6825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]&gt;=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-1] &amp;&amp;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]!=0) {</w:t>
      </w:r>
    </w:p>
    <w:p w14:paraId="712A2842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]=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]+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</w:p>
    <w:p w14:paraId="79575D7D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27AA8BCF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else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]&lt;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-1] &amp;&amp;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-1]!=0){</w:t>
      </w:r>
    </w:p>
    <w:p w14:paraId="54C2405E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3B2C2A85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]=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]+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-1];</w:t>
      </w:r>
    </w:p>
    <w:p w14:paraId="2867F806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37A2D180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</w:t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//according to cost values, if there is only down possible</w:t>
      </w:r>
    </w:p>
    <w:p w14:paraId="7C4BF4BC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}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else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]-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]==1 ||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]-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]==-1)</w:t>
      </w:r>
    </w:p>
    <w:p w14:paraId="08F8DD51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&amp;&amp; </w:t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]!=0) {</w:t>
      </w:r>
    </w:p>
    <w:p w14:paraId="4E4F1A35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    </w:t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]=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]+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</w:p>
    <w:p w14:paraId="4BAD3C6B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    </w:t>
      </w:r>
    </w:p>
    <w:p w14:paraId="4FF3B48E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</w:t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//according to cost values, if there is only right possible</w:t>
      </w:r>
    </w:p>
    <w:p w14:paraId="536283B3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}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else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]-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-1]==1 ||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]-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-1]==-1)</w:t>
      </w:r>
    </w:p>
    <w:p w14:paraId="05635B3F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&amp;&amp;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-1]!=0) {</w:t>
      </w:r>
    </w:p>
    <w:p w14:paraId="4FB044F8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]=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]+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-1];</w:t>
      </w:r>
    </w:p>
    <w:p w14:paraId="3852CA11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}   </w:t>
      </w:r>
    </w:p>
    <w:p w14:paraId="5B1EBE33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}</w:t>
      </w:r>
    </w:p>
    <w:p w14:paraId="45738411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}</w:t>
      </w:r>
    </w:p>
    <w:p w14:paraId="7B9E5C56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}</w:t>
      </w:r>
    </w:p>
    <w:p w14:paraId="0549391F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</w:p>
    <w:p w14:paraId="652100B3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//reverse track the path starting from our max row and </w:t>
      </w:r>
      <w:r>
        <w:rPr>
          <w:rFonts w:ascii="Consolas" w:eastAsia="바탕" w:hAnsi="Consolas" w:cs="Consolas"/>
          <w:color w:val="3F7F5F"/>
          <w:sz w:val="20"/>
          <w:szCs w:val="20"/>
          <w:u w:val="single"/>
          <w:lang w:eastAsia="ko-KR"/>
        </w:rPr>
        <w:t>col</w:t>
      </w:r>
    </w:p>
    <w:p w14:paraId="3E24B3D6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makePath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grid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[][],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[][],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){</w:t>
      </w:r>
    </w:p>
    <w:p w14:paraId="2113E64C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1376A503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//find maximum element and index first</w:t>
      </w:r>
    </w:p>
    <w:p w14:paraId="49A52ECB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shd w:val="clear" w:color="auto" w:fill="C6DBAE"/>
          <w:lang w:eastAsia="ko-KR"/>
        </w:rPr>
        <w:t>int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shd w:val="clear" w:color="auto" w:fill="C6DBAE"/>
          <w:lang w:eastAsia="ko-KR"/>
        </w:rPr>
        <w:t>max</w:t>
      </w:r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>=-1;</w:t>
      </w:r>
    </w:p>
    <w:p w14:paraId="6100FF41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=-1;</w:t>
      </w:r>
    </w:p>
    <w:p w14:paraId="7E4D54D3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=-1;</w:t>
      </w:r>
    </w:p>
    <w:p w14:paraId="77BC1849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=0;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++) {</w:t>
      </w:r>
    </w:p>
    <w:p w14:paraId="05FCAF9E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=0;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49EA070E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grid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]&gt;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321D88F1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lastRenderedPageBreak/>
        <w:t xml:space="preserve">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321B4BC3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5C3632E2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grid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</w:p>
    <w:p w14:paraId="264AE70A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228E236E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41F200A9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}</w:t>
      </w:r>
    </w:p>
    <w:p w14:paraId="7C103B18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]=1;</w:t>
      </w:r>
    </w:p>
    <w:p w14:paraId="15B7F08C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4C93E2D5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//find the path by directions up or down</w:t>
      </w:r>
    </w:p>
    <w:p w14:paraId="6071D327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while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&gt;=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&amp;&amp;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&gt;=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09BE6DD7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69888F72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==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&amp;&amp;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==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) </w:t>
      </w:r>
    </w:p>
    <w:p w14:paraId="36F3E70D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break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45F3A102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//move up if no left possible</w:t>
      </w:r>
    </w:p>
    <w:p w14:paraId="2E74A7EA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==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4C5A7BD9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-1]=1;</w:t>
      </w:r>
    </w:p>
    <w:p w14:paraId="464E0461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--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3A0AE131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4E6DFA7A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6C2F06D0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//move left if no up possible</w:t>
      </w:r>
    </w:p>
    <w:p w14:paraId="63255A5D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else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==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2B0884EB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]=1;</w:t>
      </w:r>
    </w:p>
    <w:p w14:paraId="00DFEAC4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--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293E07F1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4BC37EDE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//decide and move if two directions are possible</w:t>
      </w:r>
    </w:p>
    <w:p w14:paraId="25E6F995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else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{</w:t>
      </w:r>
    </w:p>
    <w:p w14:paraId="29018CB7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//if both candidates are valid according to cost values</w:t>
      </w:r>
    </w:p>
    <w:p w14:paraId="3B801C2D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]-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-1]==1 || </w:t>
      </w:r>
    </w:p>
    <w:p w14:paraId="3CC5C011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]-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-1]==-1)&amp;&amp;</w:t>
      </w:r>
    </w:p>
    <w:p w14:paraId="09661E3A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   (</w:t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]-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]==1 ||</w:t>
      </w:r>
    </w:p>
    <w:p w14:paraId="2DA24694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]-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]==-1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)) {</w:t>
      </w:r>
    </w:p>
    <w:p w14:paraId="457A5563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-1]&gt;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]){</w:t>
      </w:r>
    </w:p>
    <w:p w14:paraId="012A8498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-1]=1;</w:t>
      </w:r>
    </w:p>
    <w:p w14:paraId="572D7596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--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0604E871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lastRenderedPageBreak/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0555FA0A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else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-1]&lt;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]) {</w:t>
      </w:r>
    </w:p>
    <w:p w14:paraId="4E6613F2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]=1;</w:t>
      </w:r>
    </w:p>
    <w:p w14:paraId="3D17FB3D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--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5C0E2235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} </w:t>
      </w:r>
    </w:p>
    <w:p w14:paraId="25433D4C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else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{</w:t>
      </w:r>
    </w:p>
    <w:p w14:paraId="1F93519F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/* this part changes when we want to find all paths possible*/</w:t>
      </w:r>
    </w:p>
    <w:p w14:paraId="71AEFF66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-1]=1;</w:t>
      </w:r>
    </w:p>
    <w:p w14:paraId="6188E690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--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5C01FB8D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531C36E0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7C72035E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 if only left is possible according to cost values, even though DP 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u w:val="single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up is larger than left</w:t>
      </w:r>
    </w:p>
    <w:p w14:paraId="3CF81EBE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else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]-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-1]==1 || </w:t>
      </w:r>
    </w:p>
    <w:p w14:paraId="15C02097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]-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-1]==-1) &amp;&amp;</w:t>
      </w:r>
    </w:p>
    <w:p w14:paraId="06AEF1DD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(</w:t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-1])!=0){</w:t>
      </w:r>
    </w:p>
    <w:p w14:paraId="008156D3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-1]=1;</w:t>
      </w:r>
    </w:p>
    <w:p w14:paraId="7CEC7E38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--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17B31293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4BDC4387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//if only up is possible according to cost values</w:t>
      </w:r>
    </w:p>
    <w:p w14:paraId="5C177FBD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else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]-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]==1 || </w:t>
      </w:r>
    </w:p>
    <w:p w14:paraId="0C8C4C81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]-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]==-1) &amp;&amp;</w:t>
      </w:r>
    </w:p>
    <w:p w14:paraId="7D5FB857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(</w:t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])!=0){</w:t>
      </w:r>
    </w:p>
    <w:p w14:paraId="5C2FECBF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]=1;</w:t>
      </w:r>
    </w:p>
    <w:p w14:paraId="359A4111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--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79BEEF4E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2CEF8424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7BAD15D7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3A2BE539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410588F5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0C640343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lastRenderedPageBreak/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 </w:t>
      </w:r>
    </w:p>
    <w:p w14:paraId="73DDD629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206DE546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return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33016401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}</w:t>
      </w:r>
    </w:p>
    <w:p w14:paraId="57664F55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</w:p>
    <w:p w14:paraId="0AFE48F9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</w:p>
    <w:p w14:paraId="58422ACF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</w:p>
    <w:p w14:paraId="7D71236F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public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void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main( String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args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 ] ) {</w:t>
      </w:r>
    </w:p>
    <w:p w14:paraId="78694A2A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</w:p>
    <w:p w14:paraId="7A4F1C60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 ][ ] = {</w:t>
      </w:r>
    </w:p>
    <w:p w14:paraId="4800771A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{ 6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 5, 2, 3, 1 },</w:t>
      </w:r>
    </w:p>
    <w:p w14:paraId="54E5ED65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{ 3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 4, 1, 4, 4 },</w:t>
      </w:r>
    </w:p>
    <w:p w14:paraId="13D12A70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{ 1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 5, 6, 7, 8 },</w:t>
      </w:r>
    </w:p>
    <w:p w14:paraId="5A55CFFF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{ 3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 4, 5, 8, 9 },</w:t>
      </w:r>
    </w:p>
    <w:p w14:paraId="29194427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{ 3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 2, 2, 7, 6 }</w:t>
      </w:r>
    </w:p>
    <w:p w14:paraId="49584FD4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};</w:t>
      </w:r>
    </w:p>
    <w:p w14:paraId="5BFB52AD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//we </w:t>
      </w:r>
      <w:proofErr w:type="gramStart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have</w:t>
      </w:r>
      <w:proofErr w:type="gram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to do all elements as starting candidates</w:t>
      </w:r>
    </w:p>
    <w:p w14:paraId="539FAECF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=0;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++) {</w:t>
      </w:r>
    </w:p>
    <w:p w14:paraId="30020D9F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=0;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59D15F1B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</w:t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minGrid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);</w:t>
      </w:r>
    </w:p>
    <w:p w14:paraId="503A808D" w14:textId="3673C1F3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</w:t>
      </w:r>
      <w:r w:rsidR="00C578E5">
        <w:rPr>
          <w:rFonts w:ascii="Consolas" w:eastAsia="바탕" w:hAnsi="Consolas" w:cs="Consolas" w:hint="eastAsia"/>
          <w:color w:val="000000"/>
          <w:sz w:val="20"/>
          <w:szCs w:val="20"/>
          <w:lang w:eastAsia="ko-KR"/>
        </w:rPr>
        <w:t>//</w:t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printGrid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"DP"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6F6270B8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</w:t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</w:t>
      </w:r>
      <w:proofErr w:type="spell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makePath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2E8B3855" w14:textId="11E4567B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</w:t>
      </w:r>
      <w:r w:rsidR="00C578E5">
        <w:rPr>
          <w:rFonts w:ascii="Consolas" w:eastAsia="바탕" w:hAnsi="Consolas" w:cs="Consolas" w:hint="eastAsia"/>
          <w:color w:val="000000"/>
          <w:sz w:val="20"/>
          <w:szCs w:val="20"/>
          <w:lang w:eastAsia="ko-KR"/>
        </w:rPr>
        <w:t>//</w:t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printGrid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 xml:space="preserve">"path: </w:t>
      </w:r>
      <w:proofErr w:type="spellStart"/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 xml:space="preserve"> 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2DFCE787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</w:t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//if we found the largest length then save it</w:t>
      </w:r>
    </w:p>
    <w:p w14:paraId="5A4AE6EE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&gt;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maxLen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068A1DD8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   </w:t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maxLen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7BA791BA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   </w:t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maxPath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</w:t>
      </w:r>
      <w:proofErr w:type="gramEnd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668E777E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}</w:t>
      </w:r>
    </w:p>
    <w:p w14:paraId="028AFE69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</w:t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//reset our 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u w:val="single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and path again</w:t>
      </w:r>
    </w:p>
    <w:p w14:paraId="294EA942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</w:t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new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[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</w:p>
    <w:p w14:paraId="49C01BC6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</w:t>
      </w:r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new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[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</w:p>
    <w:p w14:paraId="69F660C1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2BEAC68C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}</w:t>
      </w:r>
    </w:p>
    <w:p w14:paraId="68CFBB0E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printGrid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maxPath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 xml:space="preserve">"longest path: </w:t>
      </w:r>
      <w:proofErr w:type="spellStart"/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 xml:space="preserve"> 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maxLen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0447EBE5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}</w:t>
      </w:r>
    </w:p>
    <w:p w14:paraId="56316191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</w:p>
    <w:p w14:paraId="3F78EC6A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lastRenderedPageBreak/>
        <w:t xml:space="preserve">   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void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printGrid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(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grid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[ ][ ], String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title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) {</w:t>
      </w:r>
    </w:p>
    <w:p w14:paraId="1D127833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.println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"\n"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+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title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);  </w:t>
      </w:r>
    </w:p>
    <w:p w14:paraId="689A0043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</w:p>
    <w:p w14:paraId="7708EBF8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2C517CEF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"X |\t|"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);</w:t>
      </w:r>
    </w:p>
    <w:p w14:paraId="4D32AFC5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0;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&lt; 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 )</w:t>
      </w:r>
    </w:p>
    <w:p w14:paraId="2C8DF554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</w:t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+ 1 ) + 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"\t| 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);</w:t>
      </w:r>
    </w:p>
    <w:p w14:paraId="5D096C68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"\n\n"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);  </w:t>
      </w:r>
    </w:p>
    <w:p w14:paraId="4D90CA44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</w:p>
    <w:p w14:paraId="46AC6F8A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0;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&lt; 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 ) {</w:t>
      </w:r>
    </w:p>
    <w:p w14:paraId="603FDCFE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</w:t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+ 1 ) + 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 |\t|"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);</w:t>
      </w:r>
    </w:p>
    <w:p w14:paraId="0D0DF0A4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0;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&lt; 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++ ) </w:t>
      </w:r>
    </w:p>
    <w:p w14:paraId="6AD57A6C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    </w:t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grid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[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][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] + 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"\t| 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);</w:t>
      </w:r>
    </w:p>
    <w:p w14:paraId="1AC67FF1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    </w:t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.println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);  </w:t>
      </w:r>
    </w:p>
    <w:p w14:paraId="4C26FA05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} </w:t>
      </w:r>
    </w:p>
    <w:p w14:paraId="0E5277DF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    </w:t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.println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);  </w:t>
      </w:r>
    </w:p>
    <w:p w14:paraId="0CCD68A0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   }   </w:t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 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printGrid</w:t>
      </w:r>
      <w:proofErr w:type="spellEnd"/>
    </w:p>
    <w:p w14:paraId="3F3387F5" w14:textId="77777777" w:rsidR="00833E0B" w:rsidRDefault="00833E0B" w:rsidP="00833E0B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}</w:t>
      </w:r>
    </w:p>
    <w:p w14:paraId="46521AEC" w14:textId="77777777" w:rsidR="00833E0B" w:rsidRDefault="00833E0B" w:rsidP="003A790D">
      <w:pPr>
        <w:pStyle w:val="a3"/>
        <w:rPr>
          <w:rFonts w:hint="eastAsia"/>
          <w:lang w:eastAsia="ko-KR"/>
        </w:rPr>
      </w:pPr>
    </w:p>
    <w:p w14:paraId="35D664D4" w14:textId="1B354CE4" w:rsidR="00833E0B" w:rsidRDefault="00AD21CB" w:rsidP="003A790D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---------------------------------------------------------------------------------------------------------------------------</w:t>
      </w:r>
    </w:p>
    <w:p w14:paraId="018A1DC2" w14:textId="67F79421" w:rsidR="00833E0B" w:rsidRDefault="00833E0B" w:rsidP="003A790D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b) O(n^4)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풀면</w:t>
      </w:r>
      <w:r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O(</w:t>
      </w:r>
      <w:r>
        <w:rPr>
          <w:rFonts w:hint="eastAsia"/>
          <w:lang w:eastAsia="ko-KR"/>
        </w:rPr>
        <w:t>n^2</w:t>
      </w:r>
      <w:r w:rsidR="003A790D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0,0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 w:rsidR="003A790D">
        <w:rPr>
          <w:rFonts w:hint="eastAsia"/>
          <w:lang w:eastAsia="ko-KR"/>
        </w:rPr>
        <w:t>엔</w:t>
      </w:r>
      <w:r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(0,0)</w:t>
      </w:r>
      <w:r w:rsidR="003A790D">
        <w:rPr>
          <w:rFonts w:hint="eastAsia"/>
          <w:lang w:eastAsia="ko-KR"/>
        </w:rPr>
        <w:t>부터</w:t>
      </w:r>
      <w:r w:rsidR="003A790D">
        <w:rPr>
          <w:rFonts w:hint="eastAsia"/>
          <w:lang w:eastAsia="ko-KR"/>
        </w:rPr>
        <w:t xml:space="preserve"> (N-1</w:t>
      </w:r>
      <w:proofErr w:type="gramStart"/>
      <w:r w:rsidR="003A790D">
        <w:rPr>
          <w:rFonts w:hint="eastAsia"/>
          <w:lang w:eastAsia="ko-KR"/>
        </w:rPr>
        <w:t>,N</w:t>
      </w:r>
      <w:proofErr w:type="gramEnd"/>
      <w:r w:rsidR="003A790D">
        <w:rPr>
          <w:rFonts w:hint="eastAsia"/>
          <w:lang w:eastAsia="ko-KR"/>
        </w:rPr>
        <w:t>-1)</w:t>
      </w:r>
      <w:r w:rsidR="003A790D">
        <w:rPr>
          <w:rFonts w:hint="eastAsia"/>
          <w:lang w:eastAsia="ko-KR"/>
        </w:rPr>
        <w:t>까지</w:t>
      </w:r>
      <w:r w:rsidR="003A790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O(</w:t>
      </w:r>
      <w:r>
        <w:rPr>
          <w:rFonts w:hint="eastAsia"/>
          <w:lang w:eastAsia="ko-KR"/>
        </w:rPr>
        <w:t>n^2</w:t>
      </w:r>
      <w:r w:rsidR="003A790D">
        <w:rPr>
          <w:rFonts w:hint="eastAsia"/>
          <w:lang w:eastAsia="ko-KR"/>
        </w:rPr>
        <w:t>)</w:t>
      </w:r>
      <w:r>
        <w:rPr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물론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해봐도</w:t>
      </w:r>
      <w:r>
        <w:rPr>
          <w:rFonts w:hint="eastAsia"/>
          <w:lang w:eastAsia="ko-KR"/>
        </w:rPr>
        <w:t xml:space="preserve"> 0,0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나옵니다만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허용된다든가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(3,3)</w:t>
      </w:r>
      <w:r>
        <w:rPr>
          <w:rFonts w:hint="eastAsia"/>
          <w:lang w:eastAsia="ko-KR"/>
        </w:rPr>
        <w:t>이랑</w:t>
      </w:r>
      <w:r>
        <w:rPr>
          <w:rFonts w:hint="eastAsia"/>
          <w:lang w:eastAsia="ko-KR"/>
        </w:rPr>
        <w:t xml:space="preserve"> (3,4)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10000,10001</w:t>
      </w:r>
      <w:r>
        <w:rPr>
          <w:rFonts w:hint="eastAsia"/>
          <w:lang w:eastAsia="ko-KR"/>
        </w:rPr>
        <w:t>이었으면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둘의</w:t>
      </w:r>
      <w:r>
        <w:rPr>
          <w:rFonts w:hint="eastAsia"/>
          <w:lang w:eastAsia="ko-KR"/>
        </w:rPr>
        <w:t xml:space="preserve"> path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14:paraId="37118035" w14:textId="66D39367" w:rsidR="00833E0B" w:rsidRDefault="00AD21CB" w:rsidP="003A790D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---------------------------------------------------------------------------------------------------------------------------</w:t>
      </w:r>
    </w:p>
    <w:p w14:paraId="05043F9F" w14:textId="2352BE82" w:rsidR="004544D6" w:rsidRPr="004544D6" w:rsidRDefault="00833E0B" w:rsidP="004544D6">
      <w:pPr>
        <w:widowControl w:val="0"/>
        <w:autoSpaceDE w:val="0"/>
        <w:autoSpaceDN w:val="0"/>
        <w:adjustRightInd w:val="0"/>
        <w:rPr>
          <w:rFonts w:hint="eastAsia"/>
          <w:lang w:eastAsia="ko-KR"/>
        </w:rPr>
      </w:pPr>
      <w:r>
        <w:rPr>
          <w:rFonts w:hint="eastAsia"/>
          <w:lang w:eastAsia="ko-KR"/>
        </w:rPr>
        <w:t>c)</w:t>
      </w:r>
      <w:r w:rsidR="00C578E5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(</w:t>
      </w:r>
      <w:r w:rsidR="004544D6">
        <w:rPr>
          <w:rFonts w:hint="eastAsia"/>
          <w:lang w:eastAsia="ko-KR"/>
        </w:rPr>
        <w:t>제가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해보면서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시험지에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있는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예시로는</w:t>
      </w:r>
      <w:r w:rsidR="004544D6">
        <w:rPr>
          <w:rFonts w:hint="eastAsia"/>
          <w:lang w:eastAsia="ko-KR"/>
        </w:rPr>
        <w:t xml:space="preserve"> a</w:t>
      </w:r>
      <w:r w:rsidR="004544D6">
        <w:rPr>
          <w:rFonts w:hint="eastAsia"/>
          <w:lang w:eastAsia="ko-KR"/>
        </w:rPr>
        <w:t>랑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답이</w:t>
      </w:r>
      <w:r w:rsidR="00742481">
        <w:rPr>
          <w:rFonts w:hint="eastAsia"/>
          <w:lang w:eastAsia="ko-KR"/>
        </w:rPr>
        <w:t xml:space="preserve"> 1</w:t>
      </w:r>
      <w:r w:rsidR="00742481">
        <w:rPr>
          <w:rFonts w:hint="eastAsia"/>
          <w:lang w:eastAsia="ko-KR"/>
        </w:rPr>
        <w:t>개로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똑같아서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모든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가능성의</w:t>
      </w:r>
      <w:r w:rsidR="004544D6">
        <w:rPr>
          <w:rFonts w:hint="eastAsia"/>
          <w:lang w:eastAsia="ko-KR"/>
        </w:rPr>
        <w:t xml:space="preserve"> path</w:t>
      </w:r>
      <w:r w:rsidR="004544D6">
        <w:rPr>
          <w:rFonts w:hint="eastAsia"/>
          <w:lang w:eastAsia="ko-KR"/>
        </w:rPr>
        <w:t>를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보여주기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위해서</w:t>
      </w:r>
      <w:r w:rsidR="004544D6">
        <w:rPr>
          <w:rFonts w:hint="eastAsia"/>
          <w:lang w:eastAsia="ko-KR"/>
        </w:rPr>
        <w:t xml:space="preserve"> cost </w:t>
      </w:r>
      <w:r w:rsidR="004544D6">
        <w:rPr>
          <w:rFonts w:hint="eastAsia"/>
          <w:lang w:eastAsia="ko-KR"/>
        </w:rPr>
        <w:t>값을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임의로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바꿔놨습니다</w:t>
      </w:r>
      <w:r w:rsidR="004544D6">
        <w:rPr>
          <w:rFonts w:hint="eastAsia"/>
          <w:lang w:eastAsia="ko-KR"/>
        </w:rPr>
        <w:t xml:space="preserve">. </w:t>
      </w:r>
      <w:r w:rsidR="004544D6">
        <w:rPr>
          <w:rFonts w:hint="eastAsia"/>
          <w:lang w:eastAsia="ko-KR"/>
        </w:rPr>
        <w:t>제가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확인하려는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것은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같은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시작점에서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시작해도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나중에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같은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최댓값으로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분기되는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경우랑</w:t>
      </w:r>
      <w:r w:rsidR="004544D6">
        <w:rPr>
          <w:rFonts w:hint="eastAsia"/>
          <w:lang w:eastAsia="ko-KR"/>
        </w:rPr>
        <w:t xml:space="preserve">, </w:t>
      </w:r>
      <w:r w:rsidR="00742481">
        <w:rPr>
          <w:rFonts w:hint="eastAsia"/>
          <w:lang w:eastAsia="ko-KR"/>
        </w:rPr>
        <w:t>동떨어져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있는</w:t>
      </w:r>
      <w:r w:rsidR="00742481">
        <w:rPr>
          <w:rFonts w:hint="eastAsia"/>
          <w:lang w:eastAsia="ko-KR"/>
        </w:rPr>
        <w:t xml:space="preserve"> cost</w:t>
      </w:r>
      <w:r w:rsidR="00742481">
        <w:rPr>
          <w:rFonts w:hint="eastAsia"/>
          <w:lang w:eastAsia="ko-KR"/>
        </w:rPr>
        <w:t>가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엄청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큰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경우</w:t>
      </w:r>
      <w:r w:rsidR="00742481">
        <w:rPr>
          <w:rFonts w:hint="eastAsia"/>
          <w:lang w:eastAsia="ko-KR"/>
        </w:rPr>
        <w:t xml:space="preserve"> max</w:t>
      </w:r>
      <w:r w:rsidR="00742481">
        <w:rPr>
          <w:rFonts w:hint="eastAsia"/>
          <w:lang w:eastAsia="ko-KR"/>
        </w:rPr>
        <w:t>값이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같은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경우</w:t>
      </w:r>
      <w:r w:rsidR="00742481">
        <w:rPr>
          <w:rFonts w:hint="eastAsia"/>
          <w:lang w:eastAsia="ko-KR"/>
        </w:rPr>
        <w:t xml:space="preserve">, </w:t>
      </w:r>
      <w:r w:rsidR="00742481">
        <w:rPr>
          <w:rFonts w:hint="eastAsia"/>
          <w:lang w:eastAsia="ko-KR"/>
        </w:rPr>
        <w:t>그리고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다른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출발점에서도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최대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길이가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나오는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경우</w:t>
      </w:r>
      <w:r w:rsidR="00742481">
        <w:rPr>
          <w:rFonts w:hint="eastAsia"/>
          <w:lang w:eastAsia="ko-KR"/>
        </w:rPr>
        <w:t>(</w:t>
      </w:r>
      <w:r w:rsidR="00742481">
        <w:rPr>
          <w:rFonts w:hint="eastAsia"/>
          <w:lang w:eastAsia="ko-KR"/>
        </w:rPr>
        <w:t>이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경우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내에서도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똑같이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최댓값이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분기되는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것도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있음</w:t>
      </w:r>
      <w:r w:rsidR="00742481">
        <w:rPr>
          <w:rFonts w:hint="eastAsia"/>
          <w:lang w:eastAsia="ko-KR"/>
        </w:rPr>
        <w:t>)</w:t>
      </w:r>
      <w:r w:rsidR="00742481">
        <w:rPr>
          <w:rFonts w:hint="eastAsia"/>
          <w:lang w:eastAsia="ko-KR"/>
        </w:rPr>
        <w:t>을</w:t>
      </w:r>
      <w:r w:rsidR="00742481">
        <w:rPr>
          <w:rFonts w:hint="eastAsia"/>
          <w:lang w:eastAsia="ko-KR"/>
        </w:rPr>
        <w:t xml:space="preserve"> </w:t>
      </w:r>
      <w:r w:rsidR="00742481">
        <w:rPr>
          <w:rFonts w:hint="eastAsia"/>
          <w:lang w:eastAsia="ko-KR"/>
        </w:rPr>
        <w:t>확인하였습니다</w:t>
      </w:r>
      <w:r w:rsidR="00742481">
        <w:rPr>
          <w:rFonts w:hint="eastAsia"/>
          <w:lang w:eastAsia="ko-KR"/>
        </w:rPr>
        <w:t>.)</w:t>
      </w:r>
    </w:p>
    <w:p w14:paraId="76ECFB73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hint="eastAsia"/>
          <w:lang w:eastAsia="ko-KR"/>
        </w:rPr>
      </w:pPr>
    </w:p>
    <w:p w14:paraId="2CA84CD6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package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path;</w:t>
      </w:r>
    </w:p>
    <w:p w14:paraId="4F98845C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</w:p>
    <w:p w14:paraId="291A965D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import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java.util.ArrayList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7C07388F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</w:p>
    <w:p w14:paraId="3C11D0CB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/* Maximum cost path solution using dynamic programming */</w:t>
      </w:r>
    </w:p>
    <w:p w14:paraId="1283C58E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public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class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AllMaxCostPath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{</w:t>
      </w:r>
    </w:p>
    <w:p w14:paraId="643E88D6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</w:p>
    <w:p w14:paraId="4E14790B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private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final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5;</w:t>
      </w:r>
    </w:p>
    <w:p w14:paraId="02748C24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private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[][]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new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</w:p>
    <w:p w14:paraId="4C30FF31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private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ArrayList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[][]&gt; </w:t>
      </w:r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new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ArrayList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&lt;&gt;();</w:t>
      </w:r>
    </w:p>
    <w:p w14:paraId="0EBAEAE6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private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maxLen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-1;</w:t>
      </w:r>
    </w:p>
    <w:p w14:paraId="33D239D8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private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ArrayList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[][]&gt;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maxPaths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new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ArrayList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&lt;&gt;();</w:t>
      </w:r>
    </w:p>
    <w:p w14:paraId="2301E777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1B198B76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void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minGrid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[][],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3E07EF6E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 put cost in 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u w:val="single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for our start</w:t>
      </w:r>
    </w:p>
    <w:p w14:paraId="51792654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=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</w:p>
    <w:p w14:paraId="2FC0366A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 fill in down DPs</w:t>
      </w:r>
    </w:p>
    <w:p w14:paraId="7BF44870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1;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&lt; 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++) {</w:t>
      </w:r>
    </w:p>
    <w:p w14:paraId="658BD8E9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-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== 1 ||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-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== -1)</w:t>
      </w:r>
    </w:p>
    <w:p w14:paraId="410D55F6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&amp;&amp; </w:t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!= 0) {</w:t>
      </w:r>
    </w:p>
    <w:p w14:paraId="37A786C0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=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+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- 1];</w:t>
      </w:r>
    </w:p>
    <w:p w14:paraId="30E9390F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7E3ECEF6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4A969D64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 fill in right DPs</w:t>
      </w:r>
    </w:p>
    <w:p w14:paraId="0F20E012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1;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&lt; 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7B40C4BD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-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== 1 ||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-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 == -1)</w:t>
      </w:r>
    </w:p>
    <w:p w14:paraId="7EC87B52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&amp;&amp; </w:t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 != 0) {</w:t>
      </w:r>
    </w:p>
    <w:p w14:paraId="6C2FF1F2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=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+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</w:p>
    <w:p w14:paraId="0661C62E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6FFC9086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47415F43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 fill in the rest of it</w:t>
      </w:r>
    </w:p>
    <w:p w14:paraId="31F06D79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1;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&lt; 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++) {</w:t>
      </w:r>
    </w:p>
    <w:p w14:paraId="6FA49684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1;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&lt; 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++) {</w:t>
      </w:r>
    </w:p>
    <w:p w14:paraId="182F44CF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 according to cost values, if there are two candidates</w:t>
      </w:r>
    </w:p>
    <w:p w14:paraId="686F809B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-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== 1 ||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-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 == -1)</w:t>
      </w:r>
    </w:p>
    <w:p w14:paraId="18A5981F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lastRenderedPageBreak/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&amp;&amp; 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-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== 1 ||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-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== -1)) {</w:t>
      </w:r>
    </w:p>
    <w:p w14:paraId="23C9A0A0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 follow the larger 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u w:val="single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value</w:t>
      </w:r>
    </w:p>
    <w:p w14:paraId="0923D8EB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&gt;=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&amp;&amp;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 != 0) {</w:t>
      </w:r>
    </w:p>
    <w:p w14:paraId="3F456B17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=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+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</w:p>
    <w:p w14:paraId="652A2247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}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else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&lt;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&amp;&amp;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!= 0) {</w:t>
      </w:r>
    </w:p>
    <w:p w14:paraId="1C71DE3A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</w:p>
    <w:p w14:paraId="57672824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=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+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- 1];</w:t>
      </w:r>
    </w:p>
    <w:p w14:paraId="2B7BDB73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499E939B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 according to cost values, if there is only down possible</w:t>
      </w:r>
    </w:p>
    <w:p w14:paraId="6391906D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}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else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-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== 1 ||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-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 == -1)</w:t>
      </w:r>
    </w:p>
    <w:p w14:paraId="625E8DBF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&amp;&amp; </w:t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 != 0) {</w:t>
      </w:r>
    </w:p>
    <w:p w14:paraId="6070C4A8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=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+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</w:p>
    <w:p w14:paraId="61354CED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</w:p>
    <w:p w14:paraId="54D50F84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 according to cost values, if there is only right possible</w:t>
      </w:r>
    </w:p>
    <w:p w14:paraId="0CC1189E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}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else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-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== 1 ||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-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== -1)</w:t>
      </w:r>
    </w:p>
    <w:p w14:paraId="66DA1AD2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&amp;&amp;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!= 0) {</w:t>
      </w:r>
    </w:p>
    <w:p w14:paraId="5843D7AF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=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+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- 1];</w:t>
      </w:r>
    </w:p>
    <w:p w14:paraId="3DB635E8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123EDD40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10BA9D2B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622C47F2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57D0FA23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</w:p>
    <w:p w14:paraId="0718E7C9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 reverse track the path starting from our max row and </w:t>
      </w:r>
      <w:r>
        <w:rPr>
          <w:rFonts w:ascii="Consolas" w:eastAsia="바탕" w:hAnsi="Consolas" w:cs="Consolas"/>
          <w:color w:val="3F7F5F"/>
          <w:sz w:val="20"/>
          <w:szCs w:val="20"/>
          <w:u w:val="single"/>
          <w:lang w:eastAsia="ko-KR"/>
        </w:rPr>
        <w:t>col</w:t>
      </w:r>
    </w:p>
    <w:p w14:paraId="6180C00B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makePath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grid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[][],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[][],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23543E6A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 find maximum element and index first</w:t>
      </w:r>
    </w:p>
    <w:p w14:paraId="71EB28DE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ArrayList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&lt;Integer&gt;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maxRows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new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ArrayList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</w:t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&gt;(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658BCDF9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ArrayList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&lt;Integer&gt;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maxCols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new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ArrayList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</w:t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&gt;(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3F69B714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lastRenderedPageBreak/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multiPathItr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0;</w:t>
      </w:r>
    </w:p>
    <w:p w14:paraId="55A14A23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-1;</w:t>
      </w:r>
    </w:p>
    <w:p w14:paraId="27A612AF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-1;</w:t>
      </w:r>
    </w:p>
    <w:p w14:paraId="2927819E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-1;</w:t>
      </w:r>
    </w:p>
    <w:p w14:paraId="6BA44D28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0;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&lt; 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++) {</w:t>
      </w:r>
    </w:p>
    <w:p w14:paraId="1930F1AB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0;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&lt; 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05B3E399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</w:p>
    <w:p w14:paraId="612F1A14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grid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&gt;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670865A1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482FAEB3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684DE15E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grid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</w:p>
    <w:p w14:paraId="0ECBB2E9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379B4D5E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5BF3D5E1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34610490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.add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08F8CA67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.add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4B798CD6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][]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new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</w:p>
    <w:p w14:paraId="111CC928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 = 1;</w:t>
      </w:r>
    </w:p>
    <w:p w14:paraId="185DCE16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.add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61B7F190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while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multiPathItr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&lt;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.size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()) {</w:t>
      </w:r>
    </w:p>
    <w:p w14:paraId="68BB1DC4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path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.get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multiPathItr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6D71DD17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.get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multiPathItr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443BA2FB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.get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multiPathItr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3EE8591E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 find the path by directions up or down</w:t>
      </w:r>
    </w:p>
    <w:p w14:paraId="72AF96E2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while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&gt;=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&amp;&amp;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&gt;=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553C44C7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</w:p>
    <w:p w14:paraId="042756B2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==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&amp;&amp;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==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</w:t>
      </w:r>
    </w:p>
    <w:p w14:paraId="74359A51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break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476E0358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 move up if no left possible</w:t>
      </w:r>
    </w:p>
    <w:p w14:paraId="628332CA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==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mmm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5E4057D5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= 1;</w:t>
      </w:r>
    </w:p>
    <w:p w14:paraId="65766829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--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0A86C850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6FBF4940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 move left if no up possible</w:t>
      </w:r>
    </w:p>
    <w:p w14:paraId="186A1231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else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==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nnn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384891AE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 = 1;</w:t>
      </w:r>
    </w:p>
    <w:p w14:paraId="53099CAC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lastRenderedPageBreak/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--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32CC51DF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636D9441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 decide and move if two directions are possible</w:t>
      </w:r>
    </w:p>
    <w:p w14:paraId="7DDD5CF3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else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{</w:t>
      </w:r>
    </w:p>
    <w:p w14:paraId="3043C03A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 if both candidates are valid according to cost values</w:t>
      </w:r>
    </w:p>
    <w:p w14:paraId="323244EB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-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== 1</w:t>
      </w:r>
    </w:p>
    <w:p w14:paraId="4D8AA8A9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|| </w:t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-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== -1)</w:t>
      </w:r>
    </w:p>
    <w:p w14:paraId="5B754B90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&amp;&amp; (</w:t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-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 == 1</w:t>
      </w:r>
    </w:p>
    <w:p w14:paraId="3DE0A9EE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|| </w:t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-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 == -1)) {</w:t>
      </w:r>
    </w:p>
    <w:p w14:paraId="6EE3E866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&gt;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]) {</w:t>
      </w:r>
    </w:p>
    <w:p w14:paraId="38578232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= 1;</w:t>
      </w:r>
    </w:p>
    <w:p w14:paraId="102A9CCC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--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4DCDEF69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}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else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&lt;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]) {</w:t>
      </w:r>
    </w:p>
    <w:p w14:paraId="70667CE9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 = 1;</w:t>
      </w:r>
    </w:p>
    <w:p w14:paraId="26D2FAD2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--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06ED0DA7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}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else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{</w:t>
      </w:r>
    </w:p>
    <w:p w14:paraId="4F317E75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/*</w:t>
      </w:r>
    </w:p>
    <w:p w14:paraId="38CD3096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  <w:t xml:space="preserve"> * </w:t>
      </w:r>
      <w:proofErr w:type="spellStart"/>
      <w:proofErr w:type="gramStart"/>
      <w:r>
        <w:rPr>
          <w:rFonts w:ascii="Consolas" w:eastAsia="바탕" w:hAnsi="Consolas" w:cs="Consolas"/>
          <w:color w:val="3F7F5F"/>
          <w:sz w:val="20"/>
          <w:szCs w:val="20"/>
          <w:u w:val="single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- 1] == 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u w:val="single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- 1][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] this part for find all</w:t>
      </w:r>
    </w:p>
    <w:p w14:paraId="32CDBB6A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  <w:t xml:space="preserve"> * </w:t>
      </w:r>
      <w:proofErr w:type="gramStart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paths</w:t>
      </w:r>
      <w:proofErr w:type="gram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possible make bifurcation of two path</w:t>
      </w:r>
    </w:p>
    <w:p w14:paraId="199BB1F1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  <w:t xml:space="preserve"> */</w:t>
      </w:r>
    </w:p>
    <w:p w14:paraId="05063BA1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][]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tmpPath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new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//make new path and copy original</w:t>
      </w:r>
    </w:p>
    <w:p w14:paraId="5B2A3121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copy_</w:t>
      </w:r>
      <w:proofErr w:type="gram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path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tmpPath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7CABAE2E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tmpPath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= 1; </w:t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 new path update</w:t>
      </w:r>
    </w:p>
    <w:p w14:paraId="614609D4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.add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56F3F23D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lastRenderedPageBreak/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.add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- 1);</w:t>
      </w:r>
    </w:p>
    <w:p w14:paraId="67A10166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.add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tmpPath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26BF8DD5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= 1; </w:t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 original path update</w:t>
      </w:r>
    </w:p>
    <w:p w14:paraId="1DB0EDD0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--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279FF857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3F06E8CA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071D564B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 if only left is possible according to cost values, even though DP 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u w:val="single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up is</w:t>
      </w:r>
    </w:p>
    <w:p w14:paraId="0B84249C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 larger than left</w:t>
      </w:r>
    </w:p>
    <w:p w14:paraId="677D3256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else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-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== 1</w:t>
      </w:r>
    </w:p>
    <w:p w14:paraId="4900F9E3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|| </w:t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-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== -1)</w:t>
      </w:r>
    </w:p>
    <w:p w14:paraId="457F61D7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&amp;&amp; (</w:t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- 1]) != 0) {</w:t>
      </w:r>
    </w:p>
    <w:p w14:paraId="42D94FEB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 = 1;</w:t>
      </w:r>
    </w:p>
    <w:p w14:paraId="25DBC9E8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--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7BDD9375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7E6EE8F6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 if only up is possible according to cost values</w:t>
      </w:r>
    </w:p>
    <w:p w14:paraId="7FEC1023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else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-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 == 1</w:t>
      </w:r>
    </w:p>
    <w:p w14:paraId="1E3408C7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|| </w:t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-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 == -1)</w:t>
      </w:r>
    </w:p>
    <w:p w14:paraId="4D4169B9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&amp;&amp; (</w:t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]) != 0) {</w:t>
      </w:r>
    </w:p>
    <w:p w14:paraId="6181B738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path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- 1][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maxCol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 = 1;</w:t>
      </w:r>
    </w:p>
    <w:p w14:paraId="485ED774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maxRow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--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797C5D7F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331BC19B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4ADF2383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6D622803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multiPathItr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++; </w:t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 for next</w:t>
      </w:r>
    </w:p>
    <w:p w14:paraId="69A5E99B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1CFFDC84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return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max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1EBB7B70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197B361B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</w:p>
    <w:p w14:paraId="26D7690D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public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void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copy_path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source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[][],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dest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[][]) {</w:t>
      </w:r>
    </w:p>
    <w:p w14:paraId="30E5D6E3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0;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&lt; 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++) {</w:t>
      </w:r>
    </w:p>
    <w:p w14:paraId="7C71A105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0;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&lt; 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</w:t>
      </w:r>
    </w:p>
    <w:p w14:paraId="2E3B45DD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dest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=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source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</w:p>
    <w:p w14:paraId="32F3EB4E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5296D5C5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7F93B683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</w:p>
    <w:p w14:paraId="60CDB886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public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void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main(String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args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[]) {</w:t>
      </w:r>
    </w:p>
    <w:p w14:paraId="4F2CCD1D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/* new cost to check if this program is working well</w:t>
      </w:r>
    </w:p>
    <w:p w14:paraId="04C5A29D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  <w:t xml:space="preserve">  </w:t>
      </w:r>
      <w:proofErr w:type="gramStart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we</w:t>
      </w:r>
      <w:proofErr w:type="gram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are willing to find paths that have same longest paths</w:t>
      </w:r>
    </w:p>
    <w:p w14:paraId="2CFC02AE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  <w:t xml:space="preserve">  </w:t>
      </w:r>
      <w:proofErr w:type="gramStart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in</w:t>
      </w:r>
      <w:proofErr w:type="gram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the same starting point, and also the 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the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same longest</w:t>
      </w:r>
    </w:p>
    <w:p w14:paraId="5AFF960A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ab/>
        <w:t xml:space="preserve">  </w:t>
      </w:r>
      <w:proofErr w:type="gramStart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paths</w:t>
      </w:r>
      <w:proofErr w:type="gram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with different starting points*/</w:t>
      </w:r>
    </w:p>
    <w:p w14:paraId="1A2BECC1" w14:textId="0D61E9C5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 w:rsidR="00742481"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[][] = </w:t>
      </w:r>
      <w:r w:rsidR="00742481">
        <w:rPr>
          <w:rFonts w:ascii="Consolas" w:eastAsia="바탕" w:hAnsi="Consolas" w:cs="Consolas" w:hint="eastAsia"/>
          <w:color w:val="000000"/>
          <w:sz w:val="20"/>
          <w:szCs w:val="20"/>
          <w:lang w:eastAsia="ko-KR"/>
        </w:rPr>
        <w:tab/>
      </w:r>
      <w:r w:rsidR="00742481">
        <w:rPr>
          <w:rFonts w:ascii="Consolas" w:eastAsia="바탕" w:hAnsi="Consolas" w:cs="Consolas" w:hint="eastAsia"/>
          <w:color w:val="000000"/>
          <w:sz w:val="20"/>
          <w:szCs w:val="20"/>
          <w:lang w:eastAsia="ko-KR"/>
        </w:rPr>
        <w:tab/>
      </w:r>
      <w:r w:rsidR="00742481"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{{ </w:t>
      </w:r>
      <w:r w:rsidR="00742481">
        <w:rPr>
          <w:rFonts w:ascii="Consolas" w:eastAsia="바탕" w:hAnsi="Consolas" w:cs="Consolas" w:hint="eastAsia"/>
          <w:color w:val="000000"/>
          <w:sz w:val="20"/>
          <w:szCs w:val="20"/>
          <w:lang w:eastAsia="ko-KR"/>
        </w:rPr>
        <w:t>1</w:t>
      </w:r>
      <w:r w:rsidR="00742481"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 w:rsidR="00742481">
        <w:rPr>
          <w:rFonts w:ascii="Consolas" w:eastAsia="바탕" w:hAnsi="Consolas" w:cs="Consolas" w:hint="eastAsia"/>
          <w:color w:val="000000"/>
          <w:sz w:val="20"/>
          <w:szCs w:val="20"/>
          <w:lang w:eastAsia="ko-KR"/>
        </w:rPr>
        <w:t>3</w:t>
      </w:r>
      <w:r w:rsidR="00742481"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 2, 3, 5</w:t>
      </w:r>
      <w:r w:rsidR="001024ED">
        <w:rPr>
          <w:rFonts w:ascii="Consolas" w:eastAsia="바탕" w:hAnsi="Consolas" w:cs="Consolas" w:hint="eastAsia"/>
          <w:color w:val="000000"/>
          <w:sz w:val="20"/>
          <w:szCs w:val="20"/>
          <w:lang w:eastAsia="ko-KR"/>
        </w:rPr>
        <w:t>0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},</w:t>
      </w:r>
    </w:p>
    <w:p w14:paraId="222669E7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{ 3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 4, 1, 4, 4 },</w:t>
      </w:r>
    </w:p>
    <w:p w14:paraId="36B988D4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{ 1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 5, 6, 7, 8 },</w:t>
      </w:r>
    </w:p>
    <w:p w14:paraId="06C2F28E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{ 3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 4, 5, 8, 9 },</w:t>
      </w:r>
    </w:p>
    <w:p w14:paraId="7FDFD446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{ 3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 2, 2, 9, 8 }};</w:t>
      </w:r>
    </w:p>
    <w:p w14:paraId="48DF8574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 we have to do all elements as starting candidates</w:t>
      </w:r>
    </w:p>
    <w:p w14:paraId="420F8F14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0;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&lt; 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++) {</w:t>
      </w:r>
    </w:p>
    <w:p w14:paraId="69F0C73B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0;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&lt; 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551821E3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00"/>
          <w:sz w:val="20"/>
          <w:szCs w:val="20"/>
          <w:u w:val="single"/>
          <w:lang w:eastAsia="ko-KR"/>
        </w:rPr>
        <w:t>minGrid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19D8DA2F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 </w:t>
      </w:r>
      <w:proofErr w:type="spellStart"/>
      <w:proofErr w:type="gramStart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printGrid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color w:val="3F7F5F"/>
          <w:sz w:val="20"/>
          <w:szCs w:val="20"/>
          <w:u w:val="single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, "DP");</w:t>
      </w:r>
    </w:p>
    <w:p w14:paraId="2F36F2F3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proofErr w:type="spell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makePath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cost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j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6A131EC1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 </w:t>
      </w:r>
      <w:proofErr w:type="spellStart"/>
      <w:proofErr w:type="gramStart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printGrid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paths, "path: 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u w:val="single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" + 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u w:val="single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);</w:t>
      </w:r>
    </w:p>
    <w:p w14:paraId="7A8FC114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 if we found the largest length then save it</w:t>
      </w:r>
    </w:p>
    <w:p w14:paraId="77EF1CD7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&gt;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maxLen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2B32589F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maxLen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457E909F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maxPaths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.clear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237EFAD5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maxPaths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.addAll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59697367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}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else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==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maxLen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3D7D0ED5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maxPaths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.addAll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01AEE81C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2E0B2EC6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 reset our 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u w:val="single"/>
          <w:lang w:eastAsia="ko-KR"/>
        </w:rPr>
        <w:t>stor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and path again</w:t>
      </w:r>
    </w:p>
    <w:p w14:paraId="7E0E2909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stor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new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</w:p>
    <w:p w14:paraId="00493D94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paths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null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14CBFB42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lastRenderedPageBreak/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paths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new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ArrayList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&lt;&gt;();</w:t>
      </w:r>
    </w:p>
    <w:p w14:paraId="7072D80F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00D7B1CB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6DCC657A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printGrid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maxPaths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 xml:space="preserve">"longest path: </w:t>
      </w:r>
      <w:proofErr w:type="spellStart"/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 xml:space="preserve"> 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+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maxLen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555DE405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0E016C03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67995A8C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void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printGrid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grid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[][]) { </w:t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 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printGrid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</w:t>
      </w:r>
    </w:p>
    <w:p w14:paraId="01339431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32C8BB6C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"X |\t|"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59CAEABC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0;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&lt; 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++)</w:t>
      </w:r>
    </w:p>
    <w:p w14:paraId="589C2518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+ 1) + 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"\t| 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7947F65D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"\n\n"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58C33629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</w:p>
    <w:p w14:paraId="54019DC8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0;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&lt; 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++) {</w:t>
      </w:r>
    </w:p>
    <w:p w14:paraId="5D0EE828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+ 1) + 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 |\t|"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1FED32F4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0;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&lt; 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NN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++)</w:t>
      </w:r>
    </w:p>
    <w:p w14:paraId="69C88E1C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grid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row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col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+ 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"\t| 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4E00AF59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.println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0B53C7BF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282298C5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.println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524B81C0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35BD87D4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void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printGrid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grid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[][], String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title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) { </w:t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 override 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printGrid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for 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u w:val="single"/>
          <w:lang w:eastAsia="ko-KR"/>
        </w:rPr>
        <w:t>singlepath</w:t>
      </w:r>
      <w:proofErr w:type="spellEnd"/>
    </w:p>
    <w:p w14:paraId="4310AB21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.println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"\n"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+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title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7181E607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printGrid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grid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1F62A0F7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.println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25C5F87A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36DA2482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void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printGrid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ArrayList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[][]&gt;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grids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String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title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) { </w:t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 override 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printGrid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for </w:t>
      </w:r>
      <w:r>
        <w:rPr>
          <w:rFonts w:ascii="Consolas" w:eastAsia="바탕" w:hAnsi="Consolas" w:cs="Consolas"/>
          <w:color w:val="3F7F5F"/>
          <w:sz w:val="20"/>
          <w:szCs w:val="20"/>
          <w:u w:val="single"/>
          <w:lang w:eastAsia="ko-KR"/>
        </w:rPr>
        <w:t>multipath</w:t>
      </w:r>
    </w:p>
    <w:p w14:paraId="69B74DF0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.println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"\n"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+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title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3835F1AA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0;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&lt;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grids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.size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();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++)</w:t>
      </w:r>
    </w:p>
    <w:p w14:paraId="0884DBCE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printGrid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grids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.get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));</w:t>
      </w:r>
    </w:p>
    <w:p w14:paraId="6BF12787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.println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1D866101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} </w:t>
      </w:r>
    </w:p>
    <w:p w14:paraId="474419B0" w14:textId="77777777" w:rsidR="004544D6" w:rsidRDefault="004544D6" w:rsidP="004544D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}</w:t>
      </w:r>
    </w:p>
    <w:p w14:paraId="282DB970" w14:textId="77777777" w:rsidR="00F46084" w:rsidRDefault="00F46084" w:rsidP="003A790D">
      <w:pPr>
        <w:pStyle w:val="a3"/>
        <w:rPr>
          <w:rFonts w:hint="eastAsia"/>
          <w:lang w:eastAsia="ko-KR"/>
        </w:rPr>
      </w:pPr>
    </w:p>
    <w:p w14:paraId="7D2FC76A" w14:textId="5DCAC8AF" w:rsidR="00F46084" w:rsidRDefault="00CD43DC" w:rsidP="003A790D">
      <w:pPr>
        <w:pStyle w:val="a3"/>
        <w:rPr>
          <w:rFonts w:hint="eastAsia"/>
          <w:lang w:eastAsia="ko-KR"/>
        </w:rPr>
      </w:pPr>
      <w:proofErr w:type="gramStart"/>
      <w:r>
        <w:rPr>
          <w:rFonts w:hint="eastAsia"/>
          <w:lang w:eastAsia="ko-KR"/>
        </w:rPr>
        <w:lastRenderedPageBreak/>
        <w:t>2.</w:t>
      </w:r>
      <w:r w:rsidR="00AD21CB">
        <w:rPr>
          <w:rFonts w:hint="eastAsia"/>
          <w:lang w:eastAsia="ko-KR"/>
        </w:rPr>
        <w:t>--------------------------------------------------------------------------------------------------------------------</w:t>
      </w:r>
      <w:proofErr w:type="gramEnd"/>
    </w:p>
    <w:p w14:paraId="528EC816" w14:textId="77777777" w:rsidR="00CD43DC" w:rsidRDefault="00CD43DC" w:rsidP="00CD43DC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1)</w:t>
      </w:r>
      <w:r w:rsidRPr="00CD43DC">
        <w:t xml:space="preserve"> </w:t>
      </w:r>
    </w:p>
    <w:p w14:paraId="44EA8400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package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trav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73D6BD34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import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java.util.ArrayList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10255F7E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public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class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Tree {</w:t>
      </w:r>
    </w:p>
    <w:p w14:paraId="04CD11F6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//an 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arrayList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to pick the middle of each section</w:t>
      </w:r>
    </w:p>
    <w:p w14:paraId="4A36ABC9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ArrayList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&lt;String&gt;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preOrder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=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new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ArrayList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&lt;String&gt;();</w:t>
      </w:r>
    </w:p>
    <w:p w14:paraId="2E69184F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10D663D2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void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inToPre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(String[]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order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left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right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0BC02FF5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left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&gt;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right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) </w:t>
      </w:r>
    </w:p>
    <w:p w14:paraId="66FC741D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   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return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7DFF5985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//recursively </w:t>
      </w:r>
      <w:proofErr w:type="gramStart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find</w:t>
      </w:r>
      <w:proofErr w:type="gram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the middle of middle left and middle right</w:t>
      </w:r>
    </w:p>
    <w:p w14:paraId="481A2D1D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middle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=(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left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right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)/2;</w:t>
      </w:r>
    </w:p>
    <w:p w14:paraId="2F419DA8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preOrder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.add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order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middle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]);</w:t>
      </w:r>
    </w:p>
    <w:p w14:paraId="034A13FF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inToPre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order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left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middle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-1);</w:t>
      </w:r>
    </w:p>
    <w:p w14:paraId="4BEDC892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inToPre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order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middle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+1,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right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7C3465F3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0138151D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5F8EBA7F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public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void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main(String[]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args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0195867D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 </w:t>
      </w:r>
      <w:r>
        <w:rPr>
          <w:rFonts w:ascii="Consolas" w:eastAsia="바탕" w:hAnsi="Consolas" w:cs="Consolas"/>
          <w:b/>
          <w:bCs/>
          <w:color w:val="7F9FBF"/>
          <w:sz w:val="20"/>
          <w:szCs w:val="20"/>
          <w:lang w:eastAsia="ko-KR"/>
        </w:rPr>
        <w:t>TODO</w:t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Auto-generated method stub</w:t>
      </w:r>
    </w:p>
    <w:p w14:paraId="60551B03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3BFA255F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ab/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>String[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 xml:space="preserve">]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shd w:val="clear" w:color="auto" w:fill="C6DBAE"/>
          <w:lang w:eastAsia="ko-KR"/>
        </w:rPr>
        <w:t>inOrder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>={</w:t>
      </w:r>
      <w:r>
        <w:rPr>
          <w:rFonts w:ascii="Consolas" w:eastAsia="바탕" w:hAnsi="Consolas" w:cs="Consolas"/>
          <w:color w:val="2A00FF"/>
          <w:sz w:val="20"/>
          <w:szCs w:val="20"/>
          <w:shd w:val="clear" w:color="auto" w:fill="C6DBAE"/>
          <w:lang w:eastAsia="ko-KR"/>
        </w:rPr>
        <w:t>"d"</w:t>
      </w:r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 xml:space="preserve">, </w:t>
      </w:r>
      <w:r>
        <w:rPr>
          <w:rFonts w:ascii="Consolas" w:eastAsia="바탕" w:hAnsi="Consolas" w:cs="Consolas"/>
          <w:color w:val="2A00FF"/>
          <w:sz w:val="20"/>
          <w:szCs w:val="20"/>
          <w:shd w:val="clear" w:color="auto" w:fill="C6DBAE"/>
          <w:lang w:eastAsia="ko-KR"/>
        </w:rPr>
        <w:t>"b"</w:t>
      </w:r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 xml:space="preserve">, </w:t>
      </w:r>
      <w:r>
        <w:rPr>
          <w:rFonts w:ascii="Consolas" w:eastAsia="바탕" w:hAnsi="Consolas" w:cs="Consolas"/>
          <w:color w:val="2A00FF"/>
          <w:sz w:val="20"/>
          <w:szCs w:val="20"/>
          <w:shd w:val="clear" w:color="auto" w:fill="C6DBAE"/>
          <w:lang w:eastAsia="ko-KR"/>
        </w:rPr>
        <w:t>"e"</w:t>
      </w:r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 xml:space="preserve">, </w:t>
      </w:r>
      <w:r>
        <w:rPr>
          <w:rFonts w:ascii="Consolas" w:eastAsia="바탕" w:hAnsi="Consolas" w:cs="Consolas"/>
          <w:color w:val="2A00FF"/>
          <w:sz w:val="20"/>
          <w:szCs w:val="20"/>
          <w:shd w:val="clear" w:color="auto" w:fill="C6DBAE"/>
          <w:lang w:eastAsia="ko-KR"/>
        </w:rPr>
        <w:t>"a"</w:t>
      </w:r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 xml:space="preserve">, </w:t>
      </w:r>
      <w:r>
        <w:rPr>
          <w:rFonts w:ascii="Consolas" w:eastAsia="바탕" w:hAnsi="Consolas" w:cs="Consolas"/>
          <w:color w:val="2A00FF"/>
          <w:sz w:val="20"/>
          <w:szCs w:val="20"/>
          <w:shd w:val="clear" w:color="auto" w:fill="C6DBAE"/>
          <w:lang w:eastAsia="ko-KR"/>
        </w:rPr>
        <w:t>"f"</w:t>
      </w:r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 xml:space="preserve">, </w:t>
      </w:r>
      <w:r>
        <w:rPr>
          <w:rFonts w:ascii="Consolas" w:eastAsia="바탕" w:hAnsi="Consolas" w:cs="Consolas"/>
          <w:color w:val="2A00FF"/>
          <w:sz w:val="20"/>
          <w:szCs w:val="20"/>
          <w:shd w:val="clear" w:color="auto" w:fill="C6DBAE"/>
          <w:lang w:eastAsia="ko-KR"/>
        </w:rPr>
        <w:t>"c"</w:t>
      </w:r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 xml:space="preserve">, </w:t>
      </w:r>
      <w:r>
        <w:rPr>
          <w:rFonts w:ascii="Consolas" w:eastAsia="바탕" w:hAnsi="Consolas" w:cs="Consolas"/>
          <w:color w:val="2A00FF"/>
          <w:sz w:val="20"/>
          <w:szCs w:val="20"/>
          <w:shd w:val="clear" w:color="auto" w:fill="C6DBAE"/>
          <w:lang w:eastAsia="ko-KR"/>
        </w:rPr>
        <w:t>"g"</w:t>
      </w:r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>};</w:t>
      </w:r>
    </w:p>
    <w:p w14:paraId="0678864E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=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inOrder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</w:t>
      </w:r>
      <w:r>
        <w:rPr>
          <w:rFonts w:ascii="Consolas" w:eastAsia="바탕" w:hAnsi="Consolas" w:cs="Consolas"/>
          <w:color w:val="0000C0"/>
          <w:sz w:val="20"/>
          <w:szCs w:val="20"/>
          <w:lang w:eastAsia="ko-KR"/>
        </w:rPr>
        <w:t>length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58C51B2D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inToPre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inOrder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0,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-1);</w:t>
      </w:r>
    </w:p>
    <w:p w14:paraId="1CB07A12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.println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preOrder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3947CD85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12A43E03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//just to check if the same works in larger tree</w:t>
      </w:r>
    </w:p>
    <w:p w14:paraId="41EBB2A3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preOrder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</w:t>
      </w:r>
      <w:proofErr w:type="gramEnd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new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ArrayList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&lt;String&gt;();</w:t>
      </w:r>
    </w:p>
    <w:p w14:paraId="0A30DDE0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String[]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newinOrder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{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"h"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"d"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</w:t>
      </w:r>
      <w:proofErr w:type="spellStart"/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</w:t>
      </w:r>
      <w:proofErr w:type="spellStart"/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b"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"j"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"e"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"k"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"a"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"l"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"f"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"m"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"c"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"n"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"g"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"o</w:t>
      </w:r>
      <w:proofErr w:type="spellEnd"/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};</w:t>
      </w:r>
    </w:p>
    <w:p w14:paraId="0FBC98DE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newinOrder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</w:t>
      </w:r>
      <w:r>
        <w:rPr>
          <w:rFonts w:ascii="Consolas" w:eastAsia="바탕" w:hAnsi="Consolas" w:cs="Consolas"/>
          <w:color w:val="0000C0"/>
          <w:sz w:val="20"/>
          <w:szCs w:val="20"/>
          <w:lang w:eastAsia="ko-KR"/>
        </w:rPr>
        <w:t>length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514142DB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inToPre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newinOrder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0,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-1);</w:t>
      </w:r>
    </w:p>
    <w:p w14:paraId="4FAEACF7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.println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preOrder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7B2E5EA9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3CF27EEB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7FB018FA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}</w:t>
      </w:r>
    </w:p>
    <w:p w14:paraId="21BB35C5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</w:p>
    <w:p w14:paraId="260A7F4A" w14:textId="4781BB7D" w:rsidR="00CD43DC" w:rsidRDefault="00AD21CB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 w:hint="eastAsia"/>
          <w:sz w:val="20"/>
          <w:szCs w:val="20"/>
          <w:lang w:eastAsia="ko-KR"/>
        </w:rPr>
        <w:t>---------------------------------------------------------------------------------</w:t>
      </w:r>
    </w:p>
    <w:p w14:paraId="62BB14E5" w14:textId="28052C6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 w:hint="eastAsia"/>
          <w:sz w:val="20"/>
          <w:szCs w:val="20"/>
          <w:lang w:eastAsia="ko-KR"/>
        </w:rPr>
        <w:t xml:space="preserve">2) </w:t>
      </w:r>
      <w:r w:rsidR="0009182B">
        <w:rPr>
          <w:rFonts w:ascii="Consolas" w:eastAsia="바탕" w:hAnsi="Consolas" w:cs="Consolas" w:hint="eastAsia"/>
          <w:sz w:val="20"/>
          <w:szCs w:val="20"/>
          <w:lang w:eastAsia="ko-KR"/>
        </w:rPr>
        <w:t>중간에</w:t>
      </w:r>
      <w:r w:rsidR="0009182B">
        <w:rPr>
          <w:rFonts w:ascii="Consolas" w:eastAsia="바탕" w:hAnsi="Consolas" w:cs="Consolas" w:hint="eastAsia"/>
          <w:sz w:val="20"/>
          <w:szCs w:val="20"/>
          <w:lang w:eastAsia="ko-KR"/>
        </w:rPr>
        <w:t xml:space="preserve"> middle </w:t>
      </w:r>
      <w:r w:rsidR="0009182B">
        <w:rPr>
          <w:rFonts w:ascii="Consolas" w:eastAsia="바탕" w:hAnsi="Consolas" w:cs="Consolas" w:hint="eastAsia"/>
          <w:sz w:val="20"/>
          <w:szCs w:val="20"/>
          <w:lang w:eastAsia="ko-KR"/>
        </w:rPr>
        <w:t>값을</w:t>
      </w:r>
      <w:r w:rsidR="0009182B">
        <w:rPr>
          <w:rFonts w:ascii="Consolas" w:eastAsia="바탕" w:hAnsi="Consolas" w:cs="Consolas" w:hint="eastAsia"/>
          <w:sz w:val="20"/>
          <w:szCs w:val="20"/>
          <w:lang w:eastAsia="ko-KR"/>
        </w:rPr>
        <w:t xml:space="preserve"> list</w:t>
      </w:r>
      <w:r w:rsidR="0009182B">
        <w:rPr>
          <w:rFonts w:ascii="Consolas" w:eastAsia="바탕" w:hAnsi="Consolas" w:cs="Consolas" w:hint="eastAsia"/>
          <w:sz w:val="20"/>
          <w:szCs w:val="20"/>
          <w:lang w:eastAsia="ko-KR"/>
        </w:rPr>
        <w:t>에</w:t>
      </w:r>
      <w:r w:rsidR="0009182B">
        <w:rPr>
          <w:rFonts w:ascii="Consolas" w:eastAsia="바탕" w:hAnsi="Consolas" w:cs="Consolas" w:hint="eastAsia"/>
          <w:sz w:val="20"/>
          <w:szCs w:val="20"/>
          <w:lang w:eastAsia="ko-KR"/>
        </w:rPr>
        <w:t xml:space="preserve"> </w:t>
      </w:r>
      <w:r w:rsidR="0009182B">
        <w:rPr>
          <w:rFonts w:ascii="Consolas" w:eastAsia="바탕" w:hAnsi="Consolas" w:cs="Consolas" w:hint="eastAsia"/>
          <w:sz w:val="20"/>
          <w:szCs w:val="20"/>
          <w:lang w:eastAsia="ko-KR"/>
        </w:rPr>
        <w:t>넣는</w:t>
      </w:r>
      <w:r w:rsidR="0009182B">
        <w:rPr>
          <w:rFonts w:ascii="Consolas" w:eastAsia="바탕" w:hAnsi="Consolas" w:cs="Consolas" w:hint="eastAsia"/>
          <w:sz w:val="20"/>
          <w:szCs w:val="20"/>
          <w:lang w:eastAsia="ko-KR"/>
        </w:rPr>
        <w:t xml:space="preserve"> </w:t>
      </w:r>
      <w:r w:rsidR="0009182B">
        <w:rPr>
          <w:rFonts w:ascii="Consolas" w:eastAsia="바탕" w:hAnsi="Consolas" w:cs="Consolas" w:hint="eastAsia"/>
          <w:sz w:val="20"/>
          <w:szCs w:val="20"/>
          <w:lang w:eastAsia="ko-KR"/>
        </w:rPr>
        <w:t>것은</w:t>
      </w:r>
      <w:r w:rsidR="0009182B">
        <w:rPr>
          <w:rFonts w:ascii="Consolas" w:eastAsia="바탕" w:hAnsi="Consolas" w:cs="Consolas" w:hint="eastAsia"/>
          <w:sz w:val="20"/>
          <w:szCs w:val="20"/>
          <w:lang w:eastAsia="ko-KR"/>
        </w:rPr>
        <w:t xml:space="preserve"> </w:t>
      </w:r>
      <w:r w:rsidR="0009182B">
        <w:rPr>
          <w:rFonts w:ascii="Consolas" w:eastAsia="바탕" w:hAnsi="Consolas" w:cs="Consolas" w:hint="eastAsia"/>
          <w:sz w:val="20"/>
          <w:szCs w:val="20"/>
          <w:lang w:eastAsia="ko-KR"/>
        </w:rPr>
        <w:t>상수</w:t>
      </w:r>
      <w:r w:rsidR="00690086">
        <w:rPr>
          <w:rFonts w:ascii="Consolas" w:eastAsia="바탕" w:hAnsi="Consolas" w:cs="Consolas" w:hint="eastAsia"/>
          <w:sz w:val="20"/>
          <w:szCs w:val="20"/>
          <w:lang w:eastAsia="ko-KR"/>
        </w:rPr>
        <w:t xml:space="preserve"> </w:t>
      </w:r>
      <w:r w:rsidR="00690086">
        <w:rPr>
          <w:rFonts w:ascii="Consolas" w:eastAsia="바탕" w:hAnsi="Consolas" w:cs="Consolas" w:hint="eastAsia"/>
          <w:sz w:val="20"/>
          <w:szCs w:val="20"/>
          <w:lang w:eastAsia="ko-KR"/>
        </w:rPr>
        <w:t>값이고</w:t>
      </w:r>
      <w:r w:rsidR="0009182B">
        <w:rPr>
          <w:rFonts w:ascii="Consolas" w:eastAsia="바탕" w:hAnsi="Consolas" w:cs="Consolas" w:hint="eastAsia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 w:hint="eastAsia"/>
          <w:sz w:val="20"/>
          <w:szCs w:val="20"/>
          <w:lang w:eastAsia="ko-KR"/>
        </w:rPr>
        <w:t xml:space="preserve">binary search </w:t>
      </w:r>
      <w:r>
        <w:rPr>
          <w:rFonts w:ascii="Consolas" w:eastAsia="바탕" w:hAnsi="Consolas" w:cs="Consolas" w:hint="eastAsia"/>
          <w:sz w:val="20"/>
          <w:szCs w:val="20"/>
          <w:lang w:eastAsia="ko-KR"/>
        </w:rPr>
        <w:t>하듯이</w:t>
      </w:r>
      <w:r>
        <w:rPr>
          <w:rFonts w:ascii="Consolas" w:eastAsia="바탕" w:hAnsi="Consolas" w:cs="Consolas" w:hint="eastAsia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 w:hint="eastAsia"/>
          <w:sz w:val="20"/>
          <w:szCs w:val="20"/>
          <w:lang w:eastAsia="ko-KR"/>
        </w:rPr>
        <w:t>시간</w:t>
      </w:r>
      <w:r>
        <w:rPr>
          <w:rFonts w:ascii="Consolas" w:eastAsia="바탕" w:hAnsi="Consolas" w:cs="Consolas" w:hint="eastAsia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 w:hint="eastAsia"/>
          <w:sz w:val="20"/>
          <w:szCs w:val="20"/>
          <w:lang w:eastAsia="ko-KR"/>
        </w:rPr>
        <w:t>복잡성은</w:t>
      </w:r>
      <w:r>
        <w:rPr>
          <w:rFonts w:ascii="Consolas" w:eastAsia="바탕" w:hAnsi="Consolas" w:cs="Consolas" w:hint="eastAsia"/>
          <w:sz w:val="20"/>
          <w:szCs w:val="20"/>
          <w:lang w:eastAsia="ko-KR"/>
        </w:rPr>
        <w:t xml:space="preserve"> O(</w:t>
      </w:r>
      <w:proofErr w:type="spellStart"/>
      <w:r>
        <w:rPr>
          <w:rFonts w:ascii="Consolas" w:eastAsia="바탕" w:hAnsi="Consolas" w:cs="Consolas" w:hint="eastAsia"/>
          <w:sz w:val="20"/>
          <w:szCs w:val="20"/>
          <w:lang w:eastAsia="ko-KR"/>
        </w:rPr>
        <w:t>logN</w:t>
      </w:r>
      <w:proofErr w:type="spellEnd"/>
      <w:r>
        <w:rPr>
          <w:rFonts w:ascii="Consolas" w:eastAsia="바탕" w:hAnsi="Consolas" w:cs="Consolas" w:hint="eastAsia"/>
          <w:sz w:val="20"/>
          <w:szCs w:val="20"/>
          <w:lang w:eastAsia="ko-KR"/>
        </w:rPr>
        <w:t>)</w:t>
      </w:r>
      <w:r>
        <w:rPr>
          <w:rFonts w:ascii="Consolas" w:eastAsia="바탕" w:hAnsi="Consolas" w:cs="Consolas" w:hint="eastAsia"/>
          <w:sz w:val="20"/>
          <w:szCs w:val="20"/>
          <w:lang w:eastAsia="ko-KR"/>
        </w:rPr>
        <w:t>입니다</w:t>
      </w:r>
      <w:r>
        <w:rPr>
          <w:rFonts w:ascii="Consolas" w:eastAsia="바탕" w:hAnsi="Consolas" w:cs="Consolas" w:hint="eastAsia"/>
          <w:sz w:val="20"/>
          <w:szCs w:val="20"/>
          <w:lang w:eastAsia="ko-KR"/>
        </w:rPr>
        <w:t xml:space="preserve">. </w:t>
      </w:r>
    </w:p>
    <w:p w14:paraId="3E1D72ED" w14:textId="77777777" w:rsidR="00CD43DC" w:rsidRDefault="00CD43DC" w:rsidP="00CD43DC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</w:p>
    <w:p w14:paraId="2D023A86" w14:textId="5702830D" w:rsidR="00F46084" w:rsidRDefault="00AD21CB" w:rsidP="003A790D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--------------------------------------------------------------------------------------------------------------------------</w:t>
      </w:r>
    </w:p>
    <w:p w14:paraId="47CA0761" w14:textId="112D2669" w:rsidR="00CD43DC" w:rsidRDefault="00690086" w:rsidP="003A790D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3) 1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썼습니다</w:t>
      </w:r>
      <w:r>
        <w:rPr>
          <w:rFonts w:hint="eastAsia"/>
          <w:lang w:eastAsia="ko-KR"/>
        </w:rPr>
        <w:t>.</w:t>
      </w:r>
      <w:r w:rsidR="00754CA6">
        <w:rPr>
          <w:rFonts w:hint="eastAsia"/>
          <w:lang w:eastAsia="ko-KR"/>
        </w:rPr>
        <w:t xml:space="preserve"> </w:t>
      </w:r>
      <w:r w:rsidR="00754CA6">
        <w:rPr>
          <w:rFonts w:hint="eastAsia"/>
          <w:lang w:eastAsia="ko-KR"/>
        </w:rPr>
        <w:t>물론</w:t>
      </w:r>
      <w:r w:rsidR="00754CA6">
        <w:rPr>
          <w:rFonts w:hint="eastAsia"/>
          <w:lang w:eastAsia="ko-KR"/>
        </w:rPr>
        <w:t xml:space="preserve"> </w:t>
      </w:r>
      <w:r w:rsidR="00754CA6">
        <w:rPr>
          <w:rFonts w:hint="eastAsia"/>
          <w:lang w:eastAsia="ko-KR"/>
        </w:rPr>
        <w:t>그냥</w:t>
      </w:r>
      <w:r w:rsidR="00754CA6">
        <w:rPr>
          <w:rFonts w:hint="eastAsia"/>
          <w:lang w:eastAsia="ko-KR"/>
        </w:rPr>
        <w:t xml:space="preserve"> 1</w:t>
      </w:r>
      <w:r w:rsidR="00754CA6">
        <w:rPr>
          <w:rFonts w:hint="eastAsia"/>
          <w:lang w:eastAsia="ko-KR"/>
        </w:rPr>
        <w:t>번의</w:t>
      </w:r>
      <w:r w:rsidR="00754CA6">
        <w:rPr>
          <w:rFonts w:hint="eastAsia"/>
          <w:lang w:eastAsia="ko-KR"/>
        </w:rPr>
        <w:t xml:space="preserve"> </w:t>
      </w:r>
      <w:proofErr w:type="spellStart"/>
      <w:r w:rsidR="00754CA6">
        <w:rPr>
          <w:rFonts w:hint="eastAsia"/>
          <w:lang w:eastAsia="ko-KR"/>
        </w:rPr>
        <w:t>풀트리를</w:t>
      </w:r>
      <w:proofErr w:type="spellEnd"/>
      <w:r w:rsidR="00754CA6">
        <w:rPr>
          <w:rFonts w:hint="eastAsia"/>
          <w:lang w:eastAsia="ko-KR"/>
        </w:rPr>
        <w:t xml:space="preserve"> </w:t>
      </w:r>
      <w:r w:rsidR="00754CA6">
        <w:rPr>
          <w:rFonts w:hint="eastAsia"/>
          <w:lang w:eastAsia="ko-KR"/>
        </w:rPr>
        <w:t>넣어도</w:t>
      </w:r>
      <w:r w:rsidR="00754CA6">
        <w:rPr>
          <w:rFonts w:hint="eastAsia"/>
          <w:lang w:eastAsia="ko-KR"/>
        </w:rPr>
        <w:t xml:space="preserve"> </w:t>
      </w:r>
      <w:r w:rsidR="00754CA6">
        <w:rPr>
          <w:rFonts w:hint="eastAsia"/>
          <w:lang w:eastAsia="ko-KR"/>
        </w:rPr>
        <w:t>작동은</w:t>
      </w:r>
      <w:r w:rsidR="00754CA6">
        <w:rPr>
          <w:rFonts w:hint="eastAsia"/>
          <w:lang w:eastAsia="ko-KR"/>
        </w:rPr>
        <w:t xml:space="preserve"> </w:t>
      </w:r>
      <w:r w:rsidR="00754CA6">
        <w:rPr>
          <w:rFonts w:hint="eastAsia"/>
          <w:lang w:eastAsia="ko-KR"/>
        </w:rPr>
        <w:t>됩니다</w:t>
      </w:r>
      <w:r w:rsidR="00754CA6">
        <w:rPr>
          <w:rFonts w:hint="eastAsia"/>
          <w:lang w:eastAsia="ko-KR"/>
        </w:rPr>
        <w:t>.</w:t>
      </w:r>
    </w:p>
    <w:p w14:paraId="1DFC2C80" w14:textId="77777777" w:rsidR="00690086" w:rsidRDefault="00690086" w:rsidP="003A790D">
      <w:pPr>
        <w:pStyle w:val="a3"/>
        <w:rPr>
          <w:rFonts w:hint="eastAsia"/>
          <w:lang w:eastAsia="ko-KR"/>
        </w:rPr>
      </w:pPr>
    </w:p>
    <w:p w14:paraId="3846CC7B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package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trav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0F1F5790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import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java.util.ArrayList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406EF0BA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import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java.lang.Math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7B15D8FF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public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class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Tree {</w:t>
      </w:r>
    </w:p>
    <w:p w14:paraId="1032AF24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//an 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arrayList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to pick the middle of each section</w:t>
      </w:r>
    </w:p>
    <w:p w14:paraId="0375BF57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ArrayList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&lt;String&gt; </w:t>
      </w:r>
      <w:proofErr w:type="spell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preOrder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=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new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ArrayList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&lt;String&gt;();</w:t>
      </w:r>
    </w:p>
    <w:p w14:paraId="573A161D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6A6F4880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void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inToPre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(String[]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order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left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right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4A3D3AE7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left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&gt;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right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) </w:t>
      </w:r>
    </w:p>
    <w:p w14:paraId="2A09990B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    </w:t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return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4D410EC4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//recursively </w:t>
      </w:r>
      <w:proofErr w:type="gramStart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find</w:t>
      </w:r>
      <w:proofErr w:type="gram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the middle of middle left and middle right</w:t>
      </w:r>
    </w:p>
    <w:p w14:paraId="53E051E3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middle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=(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left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right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)/2;</w:t>
      </w:r>
    </w:p>
    <w:p w14:paraId="5FB265C0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//only append if order element is not empty</w:t>
      </w:r>
    </w:p>
    <w:p w14:paraId="59F6735B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order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middle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]!=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null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</w:t>
      </w:r>
    </w:p>
    <w:p w14:paraId="5EB44685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preOrder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.add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order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middle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]);</w:t>
      </w:r>
    </w:p>
    <w:p w14:paraId="45023BB3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inToPre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order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left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middle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-1);</w:t>
      </w:r>
    </w:p>
    <w:p w14:paraId="01B924A3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inToPre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order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middle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+1,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right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36BF3631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608EB963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5E6AF5A9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//a function to find the number of nodes needed for full tree</w:t>
      </w:r>
    </w:p>
    <w:p w14:paraId="485F4769" w14:textId="35B45AF3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 w:rsidR="00754CA6"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</w:t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k is 2**n-1 if full tree, so finding the n is the point</w:t>
      </w:r>
    </w:p>
    <w:p w14:paraId="0A435A05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findPowNum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54E1213F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=0;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&lt;=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++) {</w:t>
      </w:r>
    </w:p>
    <w:p w14:paraId="5BC546E6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if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Math.</w:t>
      </w:r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pow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(2,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)&lt;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+1 &amp;&amp;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k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+1&lt;=(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Math.</w:t>
      </w:r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pow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(2,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+1))</w:t>
      </w:r>
    </w:p>
    <w:p w14:paraId="3A3DDDAA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return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Math.</w:t>
      </w:r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pow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(2,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+1);</w:t>
      </w:r>
    </w:p>
    <w:p w14:paraId="726DA31D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73178000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lastRenderedPageBreak/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return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-1;</w:t>
      </w:r>
    </w:p>
    <w:p w14:paraId="67967290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0C65317A" w14:textId="588ACD66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2127C19B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0D3B1833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public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static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void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main(String[]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args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 {</w:t>
      </w:r>
    </w:p>
    <w:p w14:paraId="2F1C1B8B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// </w:t>
      </w:r>
      <w:r>
        <w:rPr>
          <w:rFonts w:ascii="Consolas" w:eastAsia="바탕" w:hAnsi="Consolas" w:cs="Consolas"/>
          <w:b/>
          <w:bCs/>
          <w:color w:val="7F9FBF"/>
          <w:sz w:val="20"/>
          <w:szCs w:val="20"/>
          <w:lang w:eastAsia="ko-KR"/>
        </w:rPr>
        <w:t>TODO</w:t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Auto-generated method stub</w:t>
      </w:r>
    </w:p>
    <w:p w14:paraId="6459741E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56C88DD2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String[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inOrder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={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"d"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"b"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"e"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"a"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"f"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"c"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};</w:t>
      </w:r>
    </w:p>
    <w:p w14:paraId="66F592D8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=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inOrder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</w:t>
      </w:r>
      <w:r>
        <w:rPr>
          <w:rFonts w:ascii="Consolas" w:eastAsia="바탕" w:hAnsi="Consolas" w:cs="Consolas"/>
          <w:color w:val="0000C0"/>
          <w:sz w:val="20"/>
          <w:szCs w:val="20"/>
          <w:lang w:eastAsia="ko-KR"/>
        </w:rPr>
        <w:t>length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760F5556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//find the number of more spaces to fill to make full tree</w:t>
      </w:r>
    </w:p>
    <w:p w14:paraId="4549C186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powNum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proofErr w:type="spell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findPowNum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39920021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String[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reOrder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new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String[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powNum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-1];</w:t>
      </w:r>
    </w:p>
    <w:p w14:paraId="311BD2A6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</w:t>
      </w:r>
      <w:proofErr w:type="spellStart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reOrder</w:t>
      </w:r>
      <w:proofErr w:type="spellEnd"/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 xml:space="preserve"> the array to full tree with null in empty spaces</w:t>
      </w:r>
    </w:p>
    <w:p w14:paraId="136CE9EC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=0;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++) {</w:t>
      </w:r>
    </w:p>
    <w:p w14:paraId="5456BE60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reOrder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]=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inOrder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];</w:t>
      </w:r>
    </w:p>
    <w:p w14:paraId="1ED25932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06B4915C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reOrder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</w:t>
      </w:r>
      <w:r>
        <w:rPr>
          <w:rFonts w:ascii="Consolas" w:eastAsia="바탕" w:hAnsi="Consolas" w:cs="Consolas"/>
          <w:color w:val="0000C0"/>
          <w:sz w:val="20"/>
          <w:szCs w:val="20"/>
          <w:lang w:eastAsia="ko-KR"/>
        </w:rPr>
        <w:t>length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583920C1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inToPre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reOrder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0,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-1);</w:t>
      </w:r>
    </w:p>
    <w:p w14:paraId="22AA7E02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.println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preOrder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01B0C9CE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763A845A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r>
        <w:rPr>
          <w:rFonts w:ascii="Consolas" w:eastAsia="바탕" w:hAnsi="Consolas" w:cs="Consolas"/>
          <w:color w:val="3F7F5F"/>
          <w:sz w:val="20"/>
          <w:szCs w:val="20"/>
          <w:lang w:eastAsia="ko-KR"/>
        </w:rPr>
        <w:t>//just to check if the same works in larger tree</w:t>
      </w:r>
    </w:p>
    <w:p w14:paraId="3DF46A75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preOrder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</w:t>
      </w:r>
      <w:proofErr w:type="gramEnd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new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ArrayList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&lt;String&gt;();</w:t>
      </w:r>
    </w:p>
    <w:p w14:paraId="64A4DB5A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 xml:space="preserve">String[]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newinOrder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{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"h"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"d"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</w:t>
      </w:r>
      <w:proofErr w:type="spellStart"/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</w:t>
      </w:r>
      <w:proofErr w:type="spellStart"/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b"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"j"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"e"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"k"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"a"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"l"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"f"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"m"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"c"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,</w:t>
      </w:r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"g</w:t>
      </w:r>
      <w:proofErr w:type="spellEnd"/>
      <w:r>
        <w:rPr>
          <w:rFonts w:ascii="Consolas" w:eastAsia="바탕" w:hAnsi="Consolas" w:cs="Consolas"/>
          <w:color w:val="2A00FF"/>
          <w:sz w:val="20"/>
          <w:szCs w:val="20"/>
          <w:lang w:eastAsia="ko-KR"/>
        </w:rPr>
        <w:t>"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};</w:t>
      </w:r>
    </w:p>
    <w:p w14:paraId="237FE529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newinOrder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</w:t>
      </w:r>
      <w:r>
        <w:rPr>
          <w:rFonts w:ascii="Consolas" w:eastAsia="바탕" w:hAnsi="Consolas" w:cs="Consolas"/>
          <w:color w:val="0000C0"/>
          <w:sz w:val="20"/>
          <w:szCs w:val="20"/>
          <w:lang w:eastAsia="ko-KR"/>
        </w:rPr>
        <w:t>length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7C872B16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powNum</w:t>
      </w:r>
      <w:proofErr w:type="spellEnd"/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proofErr w:type="spell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findPowNum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688CD8FC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String[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]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reOrder2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 </w:t>
      </w:r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new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String[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powNum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-1];</w:t>
      </w:r>
    </w:p>
    <w:p w14:paraId="7E6D2E42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for</w:t>
      </w:r>
      <w:proofErr w:type="gram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(</w:t>
      </w:r>
      <w:proofErr w:type="spellStart"/>
      <w:r>
        <w:rPr>
          <w:rFonts w:ascii="Consolas" w:eastAsia="바탕" w:hAnsi="Consolas" w:cs="Consolas"/>
          <w:b/>
          <w:bCs/>
          <w:color w:val="7F0055"/>
          <w:sz w:val="20"/>
          <w:szCs w:val="20"/>
          <w:lang w:eastAsia="ko-KR"/>
        </w:rPr>
        <w:t>int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 =0;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&lt;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; 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++) {</w:t>
      </w:r>
    </w:p>
    <w:p w14:paraId="3D949DB3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ab/>
      </w:r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ab/>
      </w:r>
      <w:proofErr w:type="gramStart"/>
      <w:r>
        <w:rPr>
          <w:rFonts w:ascii="Consolas" w:eastAsia="바탕" w:hAnsi="Consolas" w:cs="Consolas"/>
          <w:color w:val="6A3E3E"/>
          <w:sz w:val="20"/>
          <w:szCs w:val="20"/>
          <w:shd w:val="clear" w:color="auto" w:fill="C6DBAE"/>
          <w:lang w:eastAsia="ko-KR"/>
        </w:rPr>
        <w:t>reOrder2</w:t>
      </w:r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>[</w:t>
      </w:r>
      <w:proofErr w:type="spellStart"/>
      <w:proofErr w:type="gramEnd"/>
      <w:r>
        <w:rPr>
          <w:rFonts w:ascii="Consolas" w:eastAsia="바탕" w:hAnsi="Consolas" w:cs="Consolas"/>
          <w:color w:val="6A3E3E"/>
          <w:sz w:val="20"/>
          <w:szCs w:val="20"/>
          <w:shd w:val="clear" w:color="auto" w:fill="C6DBAE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>]=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shd w:val="clear" w:color="auto" w:fill="C6DBAE"/>
          <w:lang w:eastAsia="ko-KR"/>
        </w:rPr>
        <w:t>newinOrder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>[</w:t>
      </w:r>
      <w:proofErr w:type="spellStart"/>
      <w:r>
        <w:rPr>
          <w:rFonts w:ascii="Consolas" w:eastAsia="바탕" w:hAnsi="Consolas" w:cs="Consolas"/>
          <w:color w:val="6A3E3E"/>
          <w:sz w:val="20"/>
          <w:szCs w:val="20"/>
          <w:shd w:val="clear" w:color="auto" w:fill="C6DBAE"/>
          <w:lang w:eastAsia="ko-KR"/>
        </w:rPr>
        <w:t>i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shd w:val="clear" w:color="auto" w:fill="C6DBAE"/>
          <w:lang w:eastAsia="ko-KR"/>
        </w:rPr>
        <w:t>];</w:t>
      </w:r>
    </w:p>
    <w:p w14:paraId="0972C275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129AC199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=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reOrder2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</w:t>
      </w:r>
      <w:r>
        <w:rPr>
          <w:rFonts w:ascii="Consolas" w:eastAsia="바탕" w:hAnsi="Consolas" w:cs="Consolas"/>
          <w:color w:val="0000C0"/>
          <w:sz w:val="20"/>
          <w:szCs w:val="20"/>
          <w:lang w:eastAsia="ko-KR"/>
        </w:rPr>
        <w:t>length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;</w:t>
      </w:r>
    </w:p>
    <w:p w14:paraId="5601BBCF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i/>
          <w:iCs/>
          <w:color w:val="000000"/>
          <w:sz w:val="20"/>
          <w:szCs w:val="20"/>
          <w:lang w:eastAsia="ko-KR"/>
        </w:rPr>
        <w:t>inToPre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gramEnd"/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reOrder2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 xml:space="preserve">, 0, </w:t>
      </w:r>
      <w:r>
        <w:rPr>
          <w:rFonts w:ascii="Consolas" w:eastAsia="바탕" w:hAnsi="Consolas" w:cs="Consolas"/>
          <w:color w:val="6A3E3E"/>
          <w:sz w:val="20"/>
          <w:szCs w:val="20"/>
          <w:lang w:eastAsia="ko-KR"/>
        </w:rPr>
        <w:t>len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-1);</w:t>
      </w:r>
    </w:p>
    <w:p w14:paraId="1B8EDB01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  <w:proofErr w:type="spellStart"/>
      <w:proofErr w:type="gramStart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System.</w:t>
      </w:r>
      <w:r>
        <w:rPr>
          <w:rFonts w:ascii="Consolas" w:eastAsia="바탕" w:hAnsi="Consolas" w:cs="Consolas"/>
          <w:b/>
          <w:bCs/>
          <w:i/>
          <w:iCs/>
          <w:color w:val="0000C0"/>
          <w:sz w:val="20"/>
          <w:szCs w:val="20"/>
          <w:lang w:eastAsia="ko-KR"/>
        </w:rPr>
        <w:t>out</w:t>
      </w: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.println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(</w:t>
      </w:r>
      <w:proofErr w:type="spellStart"/>
      <w:proofErr w:type="gramEnd"/>
      <w:r>
        <w:rPr>
          <w:rFonts w:ascii="Consolas" w:eastAsia="바탕" w:hAnsi="Consolas" w:cs="Consolas"/>
          <w:i/>
          <w:iCs/>
          <w:color w:val="0000C0"/>
          <w:sz w:val="20"/>
          <w:szCs w:val="20"/>
          <w:lang w:eastAsia="ko-KR"/>
        </w:rPr>
        <w:t>preOrder</w:t>
      </w:r>
      <w:proofErr w:type="spellEnd"/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);</w:t>
      </w:r>
    </w:p>
    <w:p w14:paraId="527470EE" w14:textId="77777777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</w:r>
    </w:p>
    <w:p w14:paraId="75BF44DF" w14:textId="53D01FE8" w:rsidR="00690086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ab/>
        <w:t>}</w:t>
      </w:r>
    </w:p>
    <w:p w14:paraId="53364E3C" w14:textId="7264D73A" w:rsidR="00F46084" w:rsidRDefault="0069008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 w:hint="eastAsia"/>
          <w:color w:val="000000"/>
          <w:sz w:val="20"/>
          <w:szCs w:val="20"/>
          <w:lang w:eastAsia="ko-KR"/>
        </w:rPr>
      </w:pPr>
      <w:r>
        <w:rPr>
          <w:rFonts w:ascii="Consolas" w:eastAsia="바탕" w:hAnsi="Consolas" w:cs="Consolas"/>
          <w:color w:val="000000"/>
          <w:sz w:val="20"/>
          <w:szCs w:val="20"/>
          <w:lang w:eastAsia="ko-KR"/>
        </w:rPr>
        <w:t>}</w:t>
      </w:r>
    </w:p>
    <w:p w14:paraId="5FD1A557" w14:textId="77777777" w:rsidR="00754CA6" w:rsidRPr="00690086" w:rsidRDefault="00754CA6" w:rsidP="00690086">
      <w:pPr>
        <w:widowControl w:val="0"/>
        <w:autoSpaceDE w:val="0"/>
        <w:autoSpaceDN w:val="0"/>
        <w:adjustRightInd w:val="0"/>
        <w:rPr>
          <w:rFonts w:ascii="Consolas" w:eastAsia="바탕" w:hAnsi="Consolas" w:cs="Consolas" w:hint="eastAsia"/>
          <w:sz w:val="20"/>
          <w:szCs w:val="20"/>
          <w:lang w:eastAsia="ko-KR"/>
        </w:rPr>
      </w:pPr>
    </w:p>
    <w:p w14:paraId="65643F3E" w14:textId="166A5EFE" w:rsidR="00F46084" w:rsidRDefault="00F46084" w:rsidP="003A790D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수업피드백</w:t>
      </w:r>
      <w:proofErr w:type="gramStart"/>
      <w:r>
        <w:rPr>
          <w:rFonts w:hint="eastAsia"/>
          <w:lang w:eastAsia="ko-KR"/>
        </w:rPr>
        <w:t>:</w:t>
      </w:r>
      <w:r w:rsidR="00AD21CB">
        <w:rPr>
          <w:rFonts w:hint="eastAsia"/>
          <w:lang w:eastAsia="ko-KR"/>
        </w:rPr>
        <w:t>-</w:t>
      </w:r>
      <w:proofErr w:type="gramEnd"/>
      <w:r w:rsidR="00AD21CB">
        <w:rPr>
          <w:rFonts w:hint="eastAsia"/>
          <w:lang w:eastAsia="ko-KR"/>
        </w:rPr>
        <w:t>--------------------------------------------------------------------------------------------------------</w:t>
      </w:r>
    </w:p>
    <w:p w14:paraId="32ECC1E6" w14:textId="210B109D" w:rsidR="00F46084" w:rsidRDefault="00F46084" w:rsidP="003A790D">
      <w:pPr>
        <w:pStyle w:val="a3"/>
        <w:numPr>
          <w:ilvl w:val="0"/>
          <w:numId w:val="25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자바의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 w:rsidR="00690086">
        <w:rPr>
          <w:rFonts w:hint="eastAsia"/>
          <w:lang w:eastAsia="ko-KR"/>
        </w:rPr>
        <w:t>계속</w:t>
      </w:r>
      <w:r w:rsidR="00690086">
        <w:rPr>
          <w:rFonts w:hint="eastAsia"/>
          <w:lang w:eastAsia="ko-KR"/>
        </w:rPr>
        <w:t xml:space="preserve"> </w:t>
      </w:r>
      <w:r w:rsidR="00690086"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훑어주시고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가주셔서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듣다</w:t>
      </w:r>
      <w:r w:rsidR="00F01E7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알짜배기로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요약해주신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감사합니다</w:t>
      </w:r>
      <w:r>
        <w:rPr>
          <w:rFonts w:hint="eastAsia"/>
          <w:lang w:eastAsia="ko-KR"/>
        </w:rPr>
        <w:t xml:space="preserve">. </w:t>
      </w:r>
      <w:r w:rsidR="004544D6">
        <w:rPr>
          <w:rFonts w:hint="eastAsia"/>
          <w:lang w:eastAsia="ko-KR"/>
        </w:rPr>
        <w:t>덕분에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이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수업을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가장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많이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복습하고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가장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많이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예습하려고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애썼습니다</w:t>
      </w:r>
      <w:r w:rsidR="004544D6">
        <w:rPr>
          <w:rFonts w:hint="eastAsia"/>
          <w:lang w:eastAsia="ko-KR"/>
        </w:rPr>
        <w:t xml:space="preserve">. </w:t>
      </w:r>
      <w:r w:rsidR="004544D6">
        <w:rPr>
          <w:rFonts w:hint="eastAsia"/>
          <w:lang w:eastAsia="ko-KR"/>
        </w:rPr>
        <w:t>비록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중간고사는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제가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시험을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못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봤고</w:t>
      </w:r>
      <w:r w:rsidR="004544D6">
        <w:rPr>
          <w:rFonts w:hint="eastAsia"/>
          <w:lang w:eastAsia="ko-KR"/>
        </w:rPr>
        <w:t xml:space="preserve">, </w:t>
      </w:r>
      <w:r w:rsidR="004544D6">
        <w:rPr>
          <w:rFonts w:hint="eastAsia"/>
          <w:lang w:eastAsia="ko-KR"/>
        </w:rPr>
        <w:t>집에서도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푸는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시험은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못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봤지만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그것이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반면교사가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되어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제일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많은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시간을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문제해결기법에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투자하게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되어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실력도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늘어난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것</w:t>
      </w:r>
      <w:r w:rsidR="004544D6">
        <w:rPr>
          <w:rFonts w:hint="eastAsia"/>
          <w:lang w:eastAsia="ko-KR"/>
        </w:rPr>
        <w:t xml:space="preserve"> </w:t>
      </w:r>
      <w:r w:rsidR="004544D6">
        <w:rPr>
          <w:rFonts w:hint="eastAsia"/>
          <w:lang w:eastAsia="ko-KR"/>
        </w:rPr>
        <w:t>같습니다</w:t>
      </w:r>
      <w:r w:rsidR="004544D6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아울러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재미있었습니다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재미있어서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웃었는데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웃는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눈치보고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웃기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앞으로는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해주셔도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수업이랑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듣고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덕분에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코드도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교수님이랑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물론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 w:rsidR="00F01E7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 w:rsidR="00F01E77">
        <w:rPr>
          <w:rFonts w:hint="eastAsia"/>
          <w:lang w:eastAsia="ko-KR"/>
        </w:rPr>
        <w:t>낚싯</w:t>
      </w:r>
      <w:r>
        <w:rPr>
          <w:rFonts w:hint="eastAsia"/>
          <w:lang w:eastAsia="ko-KR"/>
        </w:rPr>
        <w:t>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바람직하다고는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학생들에게는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아울러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수업에서</w:t>
      </w:r>
      <w:r>
        <w:rPr>
          <w:rFonts w:hint="eastAsia"/>
          <w:lang w:eastAsia="ko-KR"/>
        </w:rPr>
        <w:t xml:space="preserve"> human sorting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</w:t>
      </w:r>
      <w:r w:rsidR="00F01E77">
        <w:rPr>
          <w:rFonts w:hint="eastAsia"/>
          <w:lang w:eastAsia="ko-KR"/>
        </w:rPr>
        <w:t>퓨터</w:t>
      </w:r>
      <w:r w:rsidR="00F01E7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</w:t>
      </w:r>
      <w:r w:rsidR="00F01E77">
        <w:rPr>
          <w:rFonts w:hint="eastAsia"/>
          <w:lang w:eastAsia="ko-KR"/>
        </w:rPr>
        <w:t>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팀플</w:t>
      </w:r>
      <w:proofErr w:type="spellEnd"/>
      <w:r w:rsidR="00F01E7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귀중하다고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생각합니다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문과식</w:t>
      </w:r>
      <w:proofErr w:type="spellEnd"/>
      <w:r w:rsidR="00F01E77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팀플에서는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얘기하려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대강대강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팀플에서는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팀원들과의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대립도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겪어가며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열정적으로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보람찬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팀플을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생각합니다</w:t>
      </w:r>
      <w:r>
        <w:rPr>
          <w:rFonts w:hint="eastAsia"/>
          <w:lang w:eastAsia="ko-KR"/>
        </w:rPr>
        <w:t>.</w:t>
      </w:r>
    </w:p>
    <w:p w14:paraId="52141D9C" w14:textId="31C6E692" w:rsidR="00F46084" w:rsidRPr="003A790D" w:rsidRDefault="00F01E77" w:rsidP="003A790D">
      <w:pPr>
        <w:pStyle w:val="a3"/>
        <w:numPr>
          <w:ilvl w:val="0"/>
          <w:numId w:val="25"/>
        </w:numPr>
        <w:rPr>
          <w:lang w:eastAsia="ko-KR"/>
        </w:rPr>
      </w:pPr>
      <w:r>
        <w:rPr>
          <w:rFonts w:hint="eastAsia"/>
          <w:lang w:eastAsia="ko-KR"/>
        </w:rPr>
        <w:t>저희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조가</w:t>
      </w:r>
      <w:r w:rsidR="003A35F8">
        <w:rPr>
          <w:rFonts w:hint="eastAsia"/>
          <w:lang w:eastAsia="ko-KR"/>
        </w:rPr>
        <w:t xml:space="preserve"> human sorting</w:t>
      </w:r>
      <w:r w:rsidR="003A35F8"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끝인</w:t>
      </w:r>
      <w:r w:rsidR="003A35F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아쉬웠습니다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설명해보고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아쉽습니다</w:t>
      </w:r>
      <w:r>
        <w:rPr>
          <w:rFonts w:hint="eastAsia"/>
          <w:lang w:eastAsia="ko-KR"/>
        </w:rPr>
        <w:t xml:space="preserve">. </w:t>
      </w:r>
      <w:r w:rsidRPr="00F01E77">
        <w:rPr>
          <w:rFonts w:hint="eastAsia"/>
          <w:lang w:eastAsia="ko-KR"/>
        </w:rPr>
        <w:t xml:space="preserve">Human Sorting </w:t>
      </w:r>
      <w:r w:rsidRPr="00F01E77">
        <w:rPr>
          <w:rFonts w:hint="eastAsia"/>
          <w:lang w:eastAsia="ko-KR"/>
        </w:rPr>
        <w:t>과제를</w:t>
      </w:r>
      <w:r w:rsidRPr="00F01E7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내주실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교수님께서는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빠르겠지만</w:t>
      </w:r>
      <w:r>
        <w:rPr>
          <w:rFonts w:hint="eastAsia"/>
          <w:lang w:eastAsia="ko-KR"/>
        </w:rPr>
        <w:t xml:space="preserve">, </w:t>
      </w:r>
      <w:r w:rsidR="003A35F8">
        <w:rPr>
          <w:rFonts w:hint="eastAsia"/>
          <w:lang w:eastAsia="ko-KR"/>
        </w:rPr>
        <w:t>인간이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예상대로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명이라고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한</w:t>
      </w:r>
      <w:r w:rsidR="003A790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="003A790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100~399, 400~599, 600~799, 800~999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넘겨주며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MSD radix sort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비슷하게</w:t>
      </w:r>
      <w:r>
        <w:rPr>
          <w:rFonts w:hint="eastAsia"/>
          <w:lang w:eastAsia="ko-KR"/>
        </w:rPr>
        <w:t xml:space="preserve"> insertion sort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서로에게</w:t>
      </w:r>
      <w:r>
        <w:rPr>
          <w:rFonts w:hint="eastAsia"/>
          <w:lang w:eastAsia="ko-KR"/>
        </w:rPr>
        <w:t xml:space="preserve"> 15</w:t>
      </w:r>
      <w:r>
        <w:rPr>
          <w:rFonts w:hint="eastAsia"/>
          <w:lang w:eastAsia="ko-KR"/>
        </w:rPr>
        <w:t>장씩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교수님께서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뽑아봤습니다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 w:rsidR="00121803">
        <w:rPr>
          <w:rFonts w:hint="eastAsia"/>
          <w:lang w:eastAsia="ko-KR"/>
        </w:rPr>
        <w:t>열</w:t>
      </w:r>
      <w:r w:rsidR="00121803">
        <w:rPr>
          <w:rFonts w:hint="eastAsia"/>
          <w:lang w:eastAsia="ko-KR"/>
        </w:rPr>
        <w:t xml:space="preserve"> </w:t>
      </w:r>
      <w:r w:rsidR="00121803">
        <w:rPr>
          <w:rFonts w:hint="eastAsia"/>
          <w:lang w:eastAsia="ko-KR"/>
        </w:rPr>
        <w:t>손가락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 w:rsidR="00121803">
        <w:rPr>
          <w:rFonts w:hint="eastAsia"/>
          <w:lang w:eastAsia="ko-KR"/>
        </w:rPr>
        <w:t>을</w:t>
      </w:r>
      <w:r w:rsidR="0012180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 w:rsidR="003A35F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한자리의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백자리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가령</w:t>
      </w:r>
      <w:r>
        <w:rPr>
          <w:rFonts w:hint="eastAsia"/>
          <w:lang w:eastAsia="ko-KR"/>
        </w:rPr>
        <w:t xml:space="preserve"> 500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결국엔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="003A35F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r w:rsidR="003A790D">
        <w:rPr>
          <w:rFonts w:hint="eastAsia"/>
          <w:lang w:eastAsia="ko-KR"/>
        </w:rPr>
        <w:t>(</w:t>
      </w:r>
      <w:r w:rsidR="003A790D">
        <w:rPr>
          <w:rFonts w:hint="eastAsia"/>
          <w:lang w:eastAsia="ko-KR"/>
        </w:rPr>
        <w:t>이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때문에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처음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나눠주기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전에</w:t>
      </w:r>
      <w:r w:rsidR="003A790D">
        <w:rPr>
          <w:rFonts w:hint="eastAsia"/>
          <w:lang w:eastAsia="ko-KR"/>
        </w:rPr>
        <w:t xml:space="preserve"> sorting</w:t>
      </w:r>
      <w:r w:rsidR="003A790D">
        <w:rPr>
          <w:rFonts w:hint="eastAsia"/>
          <w:lang w:eastAsia="ko-KR"/>
        </w:rPr>
        <w:t>하는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것에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따라서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결과가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달라지는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것을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종종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볼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수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있었습니다</w:t>
      </w:r>
      <w:r w:rsidR="003A790D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,</w:t>
      </w:r>
      <w:r w:rsidR="00121803">
        <w:rPr>
          <w:rFonts w:hint="eastAsia"/>
          <w:lang w:eastAsia="ko-KR"/>
        </w:rPr>
        <w:t xml:space="preserve"> </w:t>
      </w:r>
      <w:r w:rsidR="00121803">
        <w:rPr>
          <w:rFonts w:hint="eastAsia"/>
          <w:lang w:eastAsia="ko-KR"/>
        </w:rPr>
        <w:t>그리고</w:t>
      </w:r>
      <w:r w:rsidRPr="00121803">
        <w:rPr>
          <w:rFonts w:hint="eastAsia"/>
          <w:lang w:eastAsia="ko-KR"/>
        </w:rPr>
        <w:t xml:space="preserve"> 15</w:t>
      </w:r>
      <w:r w:rsidRPr="00121803">
        <w:rPr>
          <w:rFonts w:hint="eastAsia"/>
          <w:lang w:eastAsia="ko-KR"/>
        </w:rPr>
        <w:t>장을</w:t>
      </w:r>
      <w:r w:rsidRPr="00121803">
        <w:rPr>
          <w:rFonts w:hint="eastAsia"/>
          <w:lang w:eastAsia="ko-KR"/>
        </w:rPr>
        <w:t xml:space="preserve"> </w:t>
      </w:r>
      <w:r w:rsidRPr="00121803">
        <w:rPr>
          <w:rFonts w:hint="eastAsia"/>
          <w:lang w:eastAsia="ko-KR"/>
        </w:rPr>
        <w:t>맞추고</w:t>
      </w:r>
      <w:r w:rsidRPr="00121803">
        <w:rPr>
          <w:rFonts w:hint="eastAsia"/>
          <w:lang w:eastAsia="ko-KR"/>
        </w:rPr>
        <w:t xml:space="preserve"> </w:t>
      </w:r>
      <w:r w:rsidRPr="00121803">
        <w:rPr>
          <w:rFonts w:hint="eastAsia"/>
          <w:lang w:eastAsia="ko-KR"/>
        </w:rPr>
        <w:t>조장이</w:t>
      </w:r>
      <w:r w:rsidRPr="00121803">
        <w:rPr>
          <w:rFonts w:hint="eastAsia"/>
          <w:lang w:eastAsia="ko-KR"/>
        </w:rPr>
        <w:t xml:space="preserve"> </w:t>
      </w:r>
      <w:proofErr w:type="spellStart"/>
      <w:r w:rsidR="003A35F8">
        <w:rPr>
          <w:rFonts w:hint="eastAsia"/>
          <w:lang w:eastAsia="ko-KR"/>
        </w:rPr>
        <w:t>스탑을</w:t>
      </w:r>
      <w:proofErr w:type="spellEnd"/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외치려면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다른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조원들이</w:t>
      </w:r>
      <w:r w:rsidR="003A35F8">
        <w:rPr>
          <w:rFonts w:hint="eastAsia"/>
          <w:lang w:eastAsia="ko-KR"/>
        </w:rPr>
        <w:t xml:space="preserve"> 15</w:t>
      </w:r>
      <w:r w:rsidR="003A35F8">
        <w:rPr>
          <w:rFonts w:hint="eastAsia"/>
          <w:lang w:eastAsia="ko-KR"/>
        </w:rPr>
        <w:t>장</w:t>
      </w:r>
      <w:r w:rsidR="003A35F8">
        <w:rPr>
          <w:rFonts w:hint="eastAsia"/>
          <w:lang w:eastAsia="ko-KR"/>
        </w:rPr>
        <w:t xml:space="preserve"> sorting</w:t>
      </w:r>
      <w:r w:rsidR="003A35F8">
        <w:rPr>
          <w:rFonts w:hint="eastAsia"/>
          <w:lang w:eastAsia="ko-KR"/>
        </w:rPr>
        <w:t>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완성되었는지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곁눈질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하거나</w:t>
      </w:r>
      <w:r w:rsidR="003A35F8">
        <w:rPr>
          <w:rFonts w:hint="eastAsia"/>
          <w:lang w:eastAsia="ko-KR"/>
        </w:rPr>
        <w:t>(</w:t>
      </w:r>
      <w:r w:rsidR="003A35F8">
        <w:rPr>
          <w:rFonts w:hint="eastAsia"/>
          <w:lang w:eastAsia="ko-KR"/>
        </w:rPr>
        <w:t>이건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명백히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규칙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위반인데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다른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조들이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하는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것을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몇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번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봤습니다</w:t>
      </w:r>
      <w:r w:rsidR="003A35F8">
        <w:rPr>
          <w:rFonts w:hint="eastAsia"/>
          <w:lang w:eastAsia="ko-KR"/>
        </w:rPr>
        <w:t xml:space="preserve">.) </w:t>
      </w:r>
      <w:r w:rsidR="003A35F8">
        <w:rPr>
          <w:rFonts w:hint="eastAsia"/>
          <w:lang w:eastAsia="ko-KR"/>
        </w:rPr>
        <w:t>카드를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일부러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다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줬다가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다시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주는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방식으로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신호를</w:t>
      </w:r>
      <w:r w:rsidR="003A35F8">
        <w:rPr>
          <w:rFonts w:hint="eastAsia"/>
          <w:lang w:eastAsia="ko-KR"/>
        </w:rPr>
        <w:t xml:space="preserve"> </w:t>
      </w:r>
      <w:proofErr w:type="spellStart"/>
      <w:r w:rsidR="003A35F8">
        <w:rPr>
          <w:rFonts w:hint="eastAsia"/>
          <w:lang w:eastAsia="ko-KR"/>
        </w:rPr>
        <w:t>보내야한다는</w:t>
      </w:r>
      <w:proofErr w:type="spellEnd"/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점이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있었습니다</w:t>
      </w:r>
      <w:r w:rsidR="003A35F8">
        <w:rPr>
          <w:rFonts w:hint="eastAsia"/>
          <w:lang w:eastAsia="ko-KR"/>
        </w:rPr>
        <w:t xml:space="preserve">. </w:t>
      </w:r>
      <w:r w:rsidR="003A35F8">
        <w:rPr>
          <w:rFonts w:hint="eastAsia"/>
          <w:lang w:eastAsia="ko-KR"/>
        </w:rPr>
        <w:t>그래서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이를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상쇄하려고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저희는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각자</w:t>
      </w:r>
      <w:r w:rsidR="003A35F8">
        <w:rPr>
          <w:rFonts w:hint="eastAsia"/>
          <w:lang w:eastAsia="ko-KR"/>
        </w:rPr>
        <w:t xml:space="preserve"> 15</w:t>
      </w:r>
      <w:r w:rsidR="003A35F8">
        <w:rPr>
          <w:rFonts w:hint="eastAsia"/>
          <w:lang w:eastAsia="ko-KR"/>
        </w:rPr>
        <w:t>장을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알아서</w:t>
      </w:r>
      <w:r w:rsidR="003A35F8">
        <w:rPr>
          <w:rFonts w:hint="eastAsia"/>
          <w:lang w:eastAsia="ko-KR"/>
        </w:rPr>
        <w:t xml:space="preserve"> sort </w:t>
      </w:r>
      <w:r w:rsidR="003A35F8">
        <w:rPr>
          <w:rFonts w:hint="eastAsia"/>
          <w:lang w:eastAsia="ko-KR"/>
        </w:rPr>
        <w:t>한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다음</w:t>
      </w:r>
      <w:r w:rsidR="003A35F8">
        <w:rPr>
          <w:rFonts w:hint="eastAsia"/>
          <w:lang w:eastAsia="ko-KR"/>
        </w:rPr>
        <w:t>, 2</w:t>
      </w:r>
      <w:r w:rsidR="003A35F8">
        <w:rPr>
          <w:rFonts w:hint="eastAsia"/>
          <w:lang w:eastAsia="ko-KR"/>
        </w:rPr>
        <w:t>명씩이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한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묶음이라고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보면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각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묶음의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한</w:t>
      </w:r>
      <w:r w:rsidR="003A790D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명한테</w:t>
      </w:r>
      <w:r w:rsidR="003A35F8">
        <w:rPr>
          <w:rFonts w:hint="eastAsia"/>
          <w:lang w:eastAsia="ko-KR"/>
        </w:rPr>
        <w:t xml:space="preserve"> 30</w:t>
      </w:r>
      <w:r w:rsidR="003A35F8">
        <w:rPr>
          <w:rFonts w:hint="eastAsia"/>
          <w:lang w:eastAsia="ko-KR"/>
        </w:rPr>
        <w:t>장을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몰아주고</w:t>
      </w:r>
      <w:r w:rsidR="003A35F8">
        <w:rPr>
          <w:rFonts w:hint="eastAsia"/>
          <w:lang w:eastAsia="ko-KR"/>
        </w:rPr>
        <w:t xml:space="preserve"> 30</w:t>
      </w:r>
      <w:r w:rsidR="003A35F8">
        <w:rPr>
          <w:rFonts w:hint="eastAsia"/>
          <w:lang w:eastAsia="ko-KR"/>
        </w:rPr>
        <w:t>장을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가지고</w:t>
      </w:r>
      <w:r w:rsidR="003A35F8">
        <w:rPr>
          <w:rFonts w:hint="eastAsia"/>
          <w:lang w:eastAsia="ko-KR"/>
        </w:rPr>
        <w:t xml:space="preserve"> </w:t>
      </w:r>
      <w:proofErr w:type="spellStart"/>
      <w:r w:rsidR="003A35F8">
        <w:rPr>
          <w:rFonts w:hint="eastAsia"/>
          <w:lang w:eastAsia="ko-KR"/>
        </w:rPr>
        <w:t>mergesort</w:t>
      </w:r>
      <w:proofErr w:type="spellEnd"/>
      <w:r w:rsidR="003A35F8">
        <w:rPr>
          <w:rFonts w:hint="eastAsia"/>
          <w:lang w:eastAsia="ko-KR"/>
        </w:rPr>
        <w:t>를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했습니다</w:t>
      </w:r>
      <w:r w:rsidR="003A35F8">
        <w:rPr>
          <w:rFonts w:hint="eastAsia"/>
          <w:lang w:eastAsia="ko-KR"/>
        </w:rPr>
        <w:t xml:space="preserve">. </w:t>
      </w:r>
      <w:r w:rsidR="003A35F8">
        <w:rPr>
          <w:rFonts w:hint="eastAsia"/>
          <w:lang w:eastAsia="ko-KR"/>
        </w:rPr>
        <w:t>그러면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두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명은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놀게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되는데</w:t>
      </w:r>
      <w:r w:rsidR="003A35F8">
        <w:rPr>
          <w:rFonts w:hint="eastAsia"/>
          <w:lang w:eastAsia="ko-KR"/>
        </w:rPr>
        <w:t xml:space="preserve">, </w:t>
      </w:r>
      <w:r w:rsidR="003A35F8">
        <w:rPr>
          <w:rFonts w:hint="eastAsia"/>
          <w:lang w:eastAsia="ko-KR"/>
        </w:rPr>
        <w:t>이를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또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상쇄시키기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위해</w:t>
      </w:r>
      <w:r w:rsidR="004544D6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두</w:t>
      </w:r>
      <w:r w:rsidR="003A790D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명이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각자</w:t>
      </w:r>
      <w:r w:rsidR="003A35F8">
        <w:rPr>
          <w:rFonts w:hint="eastAsia"/>
          <w:lang w:eastAsia="ko-KR"/>
        </w:rPr>
        <w:t xml:space="preserve"> 30</w:t>
      </w:r>
      <w:r w:rsidR="003A35F8">
        <w:rPr>
          <w:rFonts w:hint="eastAsia"/>
          <w:lang w:eastAsia="ko-KR"/>
        </w:rPr>
        <w:t>장을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섞는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도중에</w:t>
      </w:r>
      <w:r w:rsidR="003A35F8">
        <w:rPr>
          <w:rFonts w:hint="eastAsia"/>
          <w:lang w:eastAsia="ko-KR"/>
        </w:rPr>
        <w:t xml:space="preserve"> 600</w:t>
      </w:r>
      <w:r w:rsidR="003A35F8">
        <w:rPr>
          <w:rFonts w:hint="eastAsia"/>
          <w:lang w:eastAsia="ko-KR"/>
        </w:rPr>
        <w:t>자리가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나오면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lastRenderedPageBreak/>
        <w:t>이미</w:t>
      </w:r>
      <w:r w:rsidR="003A35F8">
        <w:rPr>
          <w:rFonts w:hint="eastAsia"/>
          <w:lang w:eastAsia="ko-KR"/>
        </w:rPr>
        <w:t xml:space="preserve"> sort</w:t>
      </w:r>
      <w:r w:rsidR="003A35F8">
        <w:rPr>
          <w:rFonts w:hint="eastAsia"/>
          <w:lang w:eastAsia="ko-KR"/>
        </w:rPr>
        <w:t>해두고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있던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카드들을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노는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한</w:t>
      </w:r>
      <w:r w:rsidR="003A790D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명한테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몰아주고</w:t>
      </w:r>
      <w:r w:rsidR="003A35F8">
        <w:rPr>
          <w:rFonts w:hint="eastAsia"/>
          <w:lang w:eastAsia="ko-KR"/>
        </w:rPr>
        <w:t xml:space="preserve">, </w:t>
      </w:r>
      <w:r w:rsidR="003A35F8">
        <w:rPr>
          <w:rFonts w:hint="eastAsia"/>
          <w:lang w:eastAsia="ko-KR"/>
        </w:rPr>
        <w:t>계속</w:t>
      </w:r>
      <w:r w:rsidR="003A35F8">
        <w:rPr>
          <w:rFonts w:hint="eastAsia"/>
          <w:lang w:eastAsia="ko-KR"/>
        </w:rPr>
        <w:t xml:space="preserve"> sorting </w:t>
      </w:r>
      <w:r w:rsidR="003A35F8">
        <w:rPr>
          <w:rFonts w:hint="eastAsia"/>
          <w:lang w:eastAsia="ko-KR"/>
        </w:rPr>
        <w:t>한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다음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나머지도</w:t>
      </w:r>
      <w:r w:rsidR="003A35F8">
        <w:rPr>
          <w:rFonts w:hint="eastAsia"/>
          <w:lang w:eastAsia="ko-KR"/>
        </w:rPr>
        <w:t xml:space="preserve"> sort</w:t>
      </w:r>
      <w:r w:rsidR="003A35F8">
        <w:rPr>
          <w:rFonts w:hint="eastAsia"/>
          <w:lang w:eastAsia="ko-KR"/>
        </w:rPr>
        <w:t>가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완성되면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그것을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또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다른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노는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한</w:t>
      </w:r>
      <w:r w:rsidR="003A790D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명에게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몰아줍니다</w:t>
      </w:r>
      <w:r w:rsidR="003A35F8">
        <w:rPr>
          <w:rFonts w:hint="eastAsia"/>
          <w:lang w:eastAsia="ko-KR"/>
        </w:rPr>
        <w:t xml:space="preserve">. </w:t>
      </w:r>
      <w:r w:rsidR="003A35F8">
        <w:rPr>
          <w:rFonts w:hint="eastAsia"/>
          <w:lang w:eastAsia="ko-KR"/>
        </w:rPr>
        <w:t>그럼</w:t>
      </w:r>
      <w:r w:rsidR="003A35F8">
        <w:rPr>
          <w:rFonts w:hint="eastAsia"/>
          <w:lang w:eastAsia="ko-KR"/>
        </w:rPr>
        <w:t xml:space="preserve"> sorting </w:t>
      </w:r>
      <w:r w:rsidR="003A35F8">
        <w:rPr>
          <w:rFonts w:hint="eastAsia"/>
          <w:lang w:eastAsia="ko-KR"/>
        </w:rPr>
        <w:t>된</w:t>
      </w:r>
      <w:r w:rsidR="003A35F8">
        <w:rPr>
          <w:rFonts w:hint="eastAsia"/>
          <w:lang w:eastAsia="ko-KR"/>
        </w:rPr>
        <w:t xml:space="preserve"> 100~599</w:t>
      </w:r>
      <w:r w:rsidR="003A35F8">
        <w:rPr>
          <w:lang w:eastAsia="ko-KR"/>
        </w:rPr>
        <w:t>의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카드들을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중</w:t>
      </w:r>
      <w:r w:rsidR="003A35F8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최소값의</w:t>
      </w:r>
      <w:r w:rsidR="003A35F8">
        <w:rPr>
          <w:rFonts w:hint="eastAsia"/>
          <w:lang w:eastAsia="ko-KR"/>
        </w:rPr>
        <w:t xml:space="preserve"> 15</w:t>
      </w:r>
      <w:r w:rsidR="003A35F8">
        <w:rPr>
          <w:rFonts w:hint="eastAsia"/>
          <w:lang w:eastAsia="ko-KR"/>
        </w:rPr>
        <w:t>장은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첫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사람에게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주고</w:t>
      </w:r>
      <w:r w:rsidR="003A35F8">
        <w:rPr>
          <w:rFonts w:hint="eastAsia"/>
          <w:lang w:eastAsia="ko-KR"/>
        </w:rPr>
        <w:t xml:space="preserve"> 600~999</w:t>
      </w:r>
      <w:r w:rsidR="003A35F8">
        <w:rPr>
          <w:lang w:eastAsia="ko-KR"/>
        </w:rPr>
        <w:t>의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카드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중에서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최대값을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가진</w:t>
      </w:r>
      <w:r w:rsidR="003A35F8">
        <w:rPr>
          <w:rFonts w:hint="eastAsia"/>
          <w:lang w:eastAsia="ko-KR"/>
        </w:rPr>
        <w:t xml:space="preserve"> 15</w:t>
      </w:r>
      <w:r w:rsidR="003A35F8">
        <w:rPr>
          <w:rFonts w:hint="eastAsia"/>
          <w:lang w:eastAsia="ko-KR"/>
        </w:rPr>
        <w:t>장을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또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마지막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사람에게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주고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나머지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카드들은</w:t>
      </w:r>
      <w:r w:rsidR="003A35F8">
        <w:rPr>
          <w:rFonts w:hint="eastAsia"/>
          <w:lang w:eastAsia="ko-KR"/>
        </w:rPr>
        <w:t xml:space="preserve"> 2,3</w:t>
      </w:r>
      <w:r w:rsidR="003A35F8">
        <w:rPr>
          <w:rFonts w:hint="eastAsia"/>
          <w:lang w:eastAsia="ko-KR"/>
        </w:rPr>
        <w:t>번째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사람들이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넘치는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사람이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넘치는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만큼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부족한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사람에게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서로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주면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자동으로</w:t>
      </w:r>
      <w:r w:rsidR="003A35F8">
        <w:rPr>
          <w:rFonts w:hint="eastAsia"/>
          <w:lang w:eastAsia="ko-KR"/>
        </w:rPr>
        <w:t xml:space="preserve"> 15,15,15,15</w:t>
      </w:r>
      <w:r w:rsidR="003A35F8">
        <w:rPr>
          <w:rFonts w:hint="eastAsia"/>
          <w:lang w:eastAsia="ko-KR"/>
        </w:rPr>
        <w:t>장씩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가지게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되어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중간에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위치한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조장이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곁눈질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확인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없이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바로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확신하고</w:t>
      </w:r>
      <w:r w:rsidR="003A35F8">
        <w:rPr>
          <w:rFonts w:hint="eastAsia"/>
          <w:lang w:eastAsia="ko-KR"/>
        </w:rPr>
        <w:t xml:space="preserve"> </w:t>
      </w:r>
      <w:proofErr w:type="spellStart"/>
      <w:r w:rsidR="003A35F8">
        <w:rPr>
          <w:rFonts w:hint="eastAsia"/>
          <w:lang w:eastAsia="ko-KR"/>
        </w:rPr>
        <w:t>스탑</w:t>
      </w:r>
      <w:proofErr w:type="spellEnd"/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외칠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수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있게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했었습니다</w:t>
      </w:r>
      <w:r w:rsidR="003A35F8">
        <w:rPr>
          <w:rFonts w:hint="eastAsia"/>
          <w:lang w:eastAsia="ko-KR"/>
        </w:rPr>
        <w:t xml:space="preserve">. </w:t>
      </w:r>
      <w:r w:rsidR="003A35F8">
        <w:rPr>
          <w:rFonts w:hint="eastAsia"/>
          <w:lang w:eastAsia="ko-KR"/>
        </w:rPr>
        <w:t>그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결과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저희는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처음에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배분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되었을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때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어느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백</w:t>
      </w:r>
      <w:r w:rsidR="003A790D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자리에</w:t>
      </w:r>
      <w:r w:rsidR="003A35F8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몰리든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상관없도록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했고</w:t>
      </w:r>
      <w:r w:rsidR="003A35F8">
        <w:rPr>
          <w:rFonts w:hint="eastAsia"/>
          <w:lang w:eastAsia="ko-KR"/>
        </w:rPr>
        <w:t xml:space="preserve">, </w:t>
      </w:r>
      <w:r w:rsidR="003A35F8">
        <w:rPr>
          <w:rFonts w:hint="eastAsia"/>
          <w:lang w:eastAsia="ko-KR"/>
        </w:rPr>
        <w:t>곁눈질해서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부정</w:t>
      </w:r>
      <w:r w:rsidR="003A790D">
        <w:rPr>
          <w:rFonts w:hint="eastAsia"/>
          <w:lang w:eastAsia="ko-KR"/>
        </w:rPr>
        <w:t xml:space="preserve"> </w:t>
      </w:r>
      <w:proofErr w:type="spellStart"/>
      <w:r w:rsidR="003A35F8">
        <w:rPr>
          <w:rFonts w:hint="eastAsia"/>
          <w:lang w:eastAsia="ko-KR"/>
        </w:rPr>
        <w:t>행위</w:t>
      </w:r>
      <w:r w:rsidR="003A790D">
        <w:rPr>
          <w:rFonts w:hint="eastAsia"/>
          <w:lang w:eastAsia="ko-KR"/>
        </w:rPr>
        <w:t>하는</w:t>
      </w:r>
      <w:proofErr w:type="spellEnd"/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것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없이</w:t>
      </w:r>
      <w:r w:rsidR="003A35F8">
        <w:rPr>
          <w:rFonts w:hint="eastAsia"/>
          <w:lang w:eastAsia="ko-KR"/>
        </w:rPr>
        <w:t xml:space="preserve"> </w:t>
      </w:r>
      <w:proofErr w:type="spellStart"/>
      <w:r w:rsidR="003A35F8">
        <w:rPr>
          <w:rFonts w:hint="eastAsia"/>
          <w:lang w:eastAsia="ko-KR"/>
        </w:rPr>
        <w:t>스탑을</w:t>
      </w:r>
      <w:proofErr w:type="spellEnd"/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외칠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수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있었고</w:t>
      </w:r>
      <w:r w:rsidR="003A35F8">
        <w:rPr>
          <w:rFonts w:hint="eastAsia"/>
          <w:lang w:eastAsia="ko-KR"/>
        </w:rPr>
        <w:t xml:space="preserve">, </w:t>
      </w:r>
      <w:r w:rsidR="003A35F8">
        <w:rPr>
          <w:rFonts w:hint="eastAsia"/>
          <w:lang w:eastAsia="ko-KR"/>
        </w:rPr>
        <w:t>직접</w:t>
      </w:r>
      <w:r w:rsidR="003A35F8">
        <w:rPr>
          <w:rFonts w:hint="eastAsia"/>
          <w:lang w:eastAsia="ko-KR"/>
        </w:rPr>
        <w:t xml:space="preserve"> 10</w:t>
      </w:r>
      <w:r w:rsidR="003A35F8">
        <w:rPr>
          <w:rFonts w:hint="eastAsia"/>
          <w:lang w:eastAsia="ko-KR"/>
        </w:rPr>
        <w:t>진수를</w:t>
      </w:r>
      <w:r w:rsidR="003A35F8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 xml:space="preserve">10 </w:t>
      </w:r>
      <w:r w:rsidR="003A35F8">
        <w:rPr>
          <w:rFonts w:hint="eastAsia"/>
          <w:lang w:eastAsia="ko-KR"/>
        </w:rPr>
        <w:t>손</w:t>
      </w:r>
      <w:r w:rsidR="003A790D">
        <w:rPr>
          <w:rFonts w:hint="eastAsia"/>
          <w:lang w:eastAsia="ko-KR"/>
        </w:rPr>
        <w:t>가락</w:t>
      </w:r>
      <w:r w:rsidR="003A35F8">
        <w:rPr>
          <w:rFonts w:hint="eastAsia"/>
          <w:lang w:eastAsia="ko-KR"/>
        </w:rPr>
        <w:t>으로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분류하는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것보다는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화투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패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나누듯이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큰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거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작은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거만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비교하는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방법으로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두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손을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이용해서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속도를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올릴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수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있었습니다</w:t>
      </w:r>
      <w:r w:rsidR="003A35F8">
        <w:rPr>
          <w:rFonts w:hint="eastAsia"/>
          <w:lang w:eastAsia="ko-KR"/>
        </w:rPr>
        <w:t xml:space="preserve">. </w:t>
      </w:r>
      <w:r w:rsidR="003A35F8">
        <w:rPr>
          <w:rFonts w:hint="eastAsia"/>
          <w:lang w:eastAsia="ko-KR"/>
        </w:rPr>
        <w:t>그런데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마지막에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마무리하실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때는</w:t>
      </w:r>
      <w:r w:rsidR="003A35F8">
        <w:rPr>
          <w:rFonts w:hint="eastAsia"/>
          <w:lang w:eastAsia="ko-KR"/>
        </w:rPr>
        <w:t xml:space="preserve"> </w:t>
      </w:r>
      <w:proofErr w:type="spellStart"/>
      <w:r w:rsidR="003A35F8">
        <w:rPr>
          <w:rFonts w:hint="eastAsia"/>
          <w:lang w:eastAsia="ko-KR"/>
        </w:rPr>
        <w:t>mergesort</w:t>
      </w:r>
      <w:proofErr w:type="spellEnd"/>
      <w:r w:rsidR="003A35F8">
        <w:rPr>
          <w:rFonts w:hint="eastAsia"/>
          <w:lang w:eastAsia="ko-KR"/>
        </w:rPr>
        <w:t>하면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놀게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되니까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각자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쉬지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않는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선에서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빠르게</w:t>
      </w:r>
      <w:r w:rsidR="003A35F8">
        <w:rPr>
          <w:rFonts w:hint="eastAsia"/>
          <w:lang w:eastAsia="ko-KR"/>
        </w:rPr>
        <w:t xml:space="preserve"> sorting</w:t>
      </w:r>
      <w:r w:rsidR="003A35F8">
        <w:rPr>
          <w:rFonts w:hint="eastAsia"/>
          <w:lang w:eastAsia="ko-KR"/>
        </w:rPr>
        <w:t>하는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것이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답이었다고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하시고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수업을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엄청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일찍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끝내셔서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한편으로는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너무</w:t>
      </w:r>
      <w:r w:rsidR="003A35F8">
        <w:rPr>
          <w:rFonts w:hint="eastAsia"/>
          <w:lang w:eastAsia="ko-KR"/>
        </w:rPr>
        <w:t xml:space="preserve"> </w:t>
      </w:r>
      <w:r w:rsidR="003A35F8">
        <w:rPr>
          <w:rFonts w:hint="eastAsia"/>
          <w:lang w:eastAsia="ko-KR"/>
        </w:rPr>
        <w:t>아쉬웠습니다</w:t>
      </w:r>
      <w:r w:rsidR="003A35F8">
        <w:rPr>
          <w:rFonts w:hint="eastAsia"/>
          <w:lang w:eastAsia="ko-KR"/>
        </w:rPr>
        <w:t xml:space="preserve">. </w:t>
      </w:r>
      <w:r w:rsidR="003A790D">
        <w:rPr>
          <w:rFonts w:hint="eastAsia"/>
          <w:lang w:eastAsia="ko-KR"/>
        </w:rPr>
        <w:t>다른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조들은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결국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원래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그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방법으로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했고</w:t>
      </w:r>
      <w:r w:rsidR="003A790D">
        <w:rPr>
          <w:rFonts w:hint="eastAsia"/>
          <w:lang w:eastAsia="ko-KR"/>
        </w:rPr>
        <w:t xml:space="preserve">, </w:t>
      </w:r>
      <w:r w:rsidR="003A790D">
        <w:rPr>
          <w:rFonts w:hint="eastAsia"/>
          <w:lang w:eastAsia="ko-KR"/>
        </w:rPr>
        <w:t>그들의</w:t>
      </w:r>
      <w:r w:rsidR="003A790D">
        <w:rPr>
          <w:rFonts w:hint="eastAsia"/>
          <w:lang w:eastAsia="ko-KR"/>
        </w:rPr>
        <w:t xml:space="preserve"> sorting </w:t>
      </w:r>
      <w:r w:rsidR="003A790D">
        <w:rPr>
          <w:rFonts w:hint="eastAsia"/>
          <w:lang w:eastAsia="ko-KR"/>
        </w:rPr>
        <w:t>시간을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결정한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것은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그들의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알고리즘이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아니라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각자의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손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기술과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처음</w:t>
      </w:r>
      <w:r w:rsidR="003A790D">
        <w:rPr>
          <w:rFonts w:hint="eastAsia"/>
          <w:lang w:eastAsia="ko-KR"/>
        </w:rPr>
        <w:t xml:space="preserve"> sorting </w:t>
      </w:r>
      <w:r w:rsidR="003A790D">
        <w:rPr>
          <w:rFonts w:hint="eastAsia"/>
          <w:lang w:eastAsia="ko-KR"/>
        </w:rPr>
        <w:t>되었을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때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골고루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분배된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정도에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있었기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때문입니다</w:t>
      </w:r>
      <w:r w:rsidR="003A790D">
        <w:rPr>
          <w:rFonts w:hint="eastAsia"/>
          <w:lang w:eastAsia="ko-KR"/>
        </w:rPr>
        <w:t xml:space="preserve">. </w:t>
      </w:r>
      <w:r w:rsidR="003A35F8" w:rsidRPr="003A790D">
        <w:rPr>
          <w:rFonts w:hint="eastAsia"/>
          <w:lang w:eastAsia="ko-KR"/>
        </w:rPr>
        <w:t>다음에는</w:t>
      </w:r>
      <w:r w:rsidR="003A35F8" w:rsidRPr="003A790D">
        <w:rPr>
          <w:rFonts w:hint="eastAsia"/>
          <w:lang w:eastAsia="ko-KR"/>
        </w:rPr>
        <w:t xml:space="preserve"> </w:t>
      </w:r>
      <w:r w:rsidR="003A35F8" w:rsidRPr="003A790D">
        <w:rPr>
          <w:rFonts w:hint="eastAsia"/>
          <w:lang w:eastAsia="ko-KR"/>
        </w:rPr>
        <w:t>저희</w:t>
      </w:r>
      <w:r w:rsidR="003A35F8" w:rsidRPr="003A790D">
        <w:rPr>
          <w:rFonts w:hint="eastAsia"/>
          <w:lang w:eastAsia="ko-KR"/>
        </w:rPr>
        <w:t xml:space="preserve"> </w:t>
      </w:r>
      <w:r w:rsidR="003A35F8" w:rsidRPr="003A790D">
        <w:rPr>
          <w:rFonts w:hint="eastAsia"/>
          <w:lang w:eastAsia="ko-KR"/>
        </w:rPr>
        <w:t>조처럼</w:t>
      </w:r>
      <w:r w:rsidR="003A35F8" w:rsidRPr="003A790D">
        <w:rPr>
          <w:rFonts w:hint="eastAsia"/>
          <w:lang w:eastAsia="ko-KR"/>
        </w:rPr>
        <w:t xml:space="preserve"> </w:t>
      </w:r>
      <w:r w:rsidR="003A35F8" w:rsidRPr="003A790D">
        <w:rPr>
          <w:rFonts w:hint="eastAsia"/>
          <w:lang w:eastAsia="ko-KR"/>
        </w:rPr>
        <w:t>독특하게</w:t>
      </w:r>
      <w:r w:rsidR="003A35F8" w:rsidRPr="003A790D">
        <w:rPr>
          <w:rFonts w:hint="eastAsia"/>
          <w:lang w:eastAsia="ko-KR"/>
        </w:rPr>
        <w:t xml:space="preserve"> </w:t>
      </w:r>
      <w:r w:rsidR="003A35F8" w:rsidRPr="003A790D">
        <w:rPr>
          <w:rFonts w:hint="eastAsia"/>
          <w:lang w:eastAsia="ko-KR"/>
        </w:rPr>
        <w:t>하면서도</w:t>
      </w:r>
      <w:r w:rsidR="003A35F8" w:rsidRPr="003A790D">
        <w:rPr>
          <w:rFonts w:hint="eastAsia"/>
          <w:lang w:eastAsia="ko-KR"/>
        </w:rPr>
        <w:t xml:space="preserve"> </w:t>
      </w:r>
      <w:r w:rsidR="003A35F8" w:rsidRPr="003A790D">
        <w:rPr>
          <w:rFonts w:hint="eastAsia"/>
          <w:lang w:eastAsia="ko-KR"/>
        </w:rPr>
        <w:t>빠르게</w:t>
      </w:r>
      <w:r w:rsidR="003A35F8" w:rsidRPr="003A790D">
        <w:rPr>
          <w:rFonts w:hint="eastAsia"/>
          <w:lang w:eastAsia="ko-KR"/>
        </w:rPr>
        <w:t xml:space="preserve"> </w:t>
      </w:r>
      <w:r w:rsidR="003A35F8" w:rsidRPr="003A790D">
        <w:rPr>
          <w:rFonts w:hint="eastAsia"/>
          <w:lang w:eastAsia="ko-KR"/>
        </w:rPr>
        <w:t>한</w:t>
      </w:r>
      <w:r w:rsidR="003A35F8" w:rsidRPr="003A790D">
        <w:rPr>
          <w:rFonts w:hint="eastAsia"/>
          <w:lang w:eastAsia="ko-KR"/>
        </w:rPr>
        <w:t xml:space="preserve"> </w:t>
      </w:r>
      <w:r w:rsidR="003A35F8" w:rsidRPr="003A790D">
        <w:rPr>
          <w:rFonts w:hint="eastAsia"/>
          <w:lang w:eastAsia="ko-KR"/>
        </w:rPr>
        <w:t>조가</w:t>
      </w:r>
      <w:r w:rsidR="003A35F8" w:rsidRPr="003A790D">
        <w:rPr>
          <w:rFonts w:hint="eastAsia"/>
          <w:lang w:eastAsia="ko-KR"/>
        </w:rPr>
        <w:t xml:space="preserve"> </w:t>
      </w:r>
      <w:r w:rsidR="003A35F8" w:rsidRPr="003A790D">
        <w:rPr>
          <w:rFonts w:hint="eastAsia"/>
          <w:lang w:eastAsia="ko-KR"/>
        </w:rPr>
        <w:t>있으면</w:t>
      </w:r>
      <w:r w:rsidR="003A35F8" w:rsidRPr="003A790D">
        <w:rPr>
          <w:rFonts w:hint="eastAsia"/>
          <w:lang w:eastAsia="ko-KR"/>
        </w:rPr>
        <w:t xml:space="preserve"> </w:t>
      </w:r>
      <w:r w:rsidR="003A35F8" w:rsidRPr="003A790D">
        <w:rPr>
          <w:rFonts w:hint="eastAsia"/>
          <w:lang w:eastAsia="ko-KR"/>
        </w:rPr>
        <w:t>발표할</w:t>
      </w:r>
      <w:r w:rsidR="003A35F8" w:rsidRPr="003A790D">
        <w:rPr>
          <w:rFonts w:hint="eastAsia"/>
          <w:lang w:eastAsia="ko-KR"/>
        </w:rPr>
        <w:t xml:space="preserve"> </w:t>
      </w:r>
      <w:r w:rsidR="003A35F8" w:rsidRPr="003A790D">
        <w:rPr>
          <w:rFonts w:hint="eastAsia"/>
          <w:lang w:eastAsia="ko-KR"/>
        </w:rPr>
        <w:t>기회가</w:t>
      </w:r>
      <w:r w:rsidR="003A35F8" w:rsidRPr="003A790D">
        <w:rPr>
          <w:rFonts w:hint="eastAsia"/>
          <w:lang w:eastAsia="ko-KR"/>
        </w:rPr>
        <w:t xml:space="preserve"> </w:t>
      </w:r>
      <w:r w:rsidR="003A35F8" w:rsidRPr="003A790D">
        <w:rPr>
          <w:rFonts w:hint="eastAsia"/>
          <w:lang w:eastAsia="ko-KR"/>
        </w:rPr>
        <w:t>있었으면</w:t>
      </w:r>
      <w:r w:rsidR="003A35F8" w:rsidRPr="003A790D">
        <w:rPr>
          <w:rFonts w:hint="eastAsia"/>
          <w:lang w:eastAsia="ko-KR"/>
        </w:rPr>
        <w:t xml:space="preserve"> </w:t>
      </w:r>
      <w:r w:rsidR="003A35F8" w:rsidRPr="003A790D">
        <w:rPr>
          <w:rFonts w:hint="eastAsia"/>
          <w:lang w:eastAsia="ko-KR"/>
        </w:rPr>
        <w:t>좋겠습니다</w:t>
      </w:r>
      <w:r w:rsidR="003A35F8" w:rsidRPr="003A790D">
        <w:rPr>
          <w:rFonts w:hint="eastAsia"/>
          <w:lang w:eastAsia="ko-KR"/>
        </w:rPr>
        <w:t>.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저희를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위해서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일일이</w:t>
      </w:r>
      <w:r w:rsidR="003A790D">
        <w:rPr>
          <w:rFonts w:hint="eastAsia"/>
          <w:lang w:eastAsia="ko-KR"/>
        </w:rPr>
        <w:t xml:space="preserve"> </w:t>
      </w:r>
      <w:proofErr w:type="spellStart"/>
      <w:r w:rsidR="003A790D">
        <w:rPr>
          <w:rFonts w:hint="eastAsia"/>
          <w:lang w:eastAsia="ko-KR"/>
        </w:rPr>
        <w:t>코딩하시고</w:t>
      </w:r>
      <w:proofErr w:type="spellEnd"/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피드백도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잘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받아주시고</w:t>
      </w:r>
      <w:r w:rsidR="003A790D">
        <w:rPr>
          <w:rFonts w:hint="eastAsia"/>
          <w:lang w:eastAsia="ko-KR"/>
        </w:rPr>
        <w:t xml:space="preserve">, </w:t>
      </w:r>
      <w:r w:rsidR="003A790D">
        <w:rPr>
          <w:rFonts w:hint="eastAsia"/>
          <w:lang w:eastAsia="ko-KR"/>
        </w:rPr>
        <w:t>저희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재미있게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가르쳐주시려고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하셔서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고생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많으셨습니다</w:t>
      </w:r>
      <w:r w:rsidR="003A790D">
        <w:rPr>
          <w:rFonts w:hint="eastAsia"/>
          <w:lang w:eastAsia="ko-KR"/>
        </w:rPr>
        <w:t xml:space="preserve">! </w:t>
      </w:r>
      <w:r w:rsidR="003A790D">
        <w:rPr>
          <w:rFonts w:hint="eastAsia"/>
          <w:lang w:eastAsia="ko-KR"/>
        </w:rPr>
        <w:t>성적과는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무관하게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보람찬</w:t>
      </w:r>
      <w:r w:rsidR="003A790D">
        <w:rPr>
          <w:rFonts w:hint="eastAsia"/>
          <w:lang w:eastAsia="ko-KR"/>
        </w:rPr>
        <w:t xml:space="preserve"> </w:t>
      </w:r>
      <w:r w:rsidR="003A790D">
        <w:rPr>
          <w:rFonts w:hint="eastAsia"/>
          <w:lang w:eastAsia="ko-KR"/>
        </w:rPr>
        <w:t>수업이었습니다</w:t>
      </w:r>
      <w:r w:rsidR="003A790D">
        <w:rPr>
          <w:rFonts w:hint="eastAsia"/>
          <w:lang w:eastAsia="ko-KR"/>
        </w:rPr>
        <w:t xml:space="preserve">. </w:t>
      </w:r>
      <w:r w:rsidR="003A790D">
        <w:rPr>
          <w:rFonts w:hint="eastAsia"/>
          <w:lang w:eastAsia="ko-KR"/>
        </w:rPr>
        <w:t>감사합니다</w:t>
      </w:r>
      <w:r w:rsidR="003A790D">
        <w:rPr>
          <w:rFonts w:hint="eastAsia"/>
          <w:lang w:eastAsia="ko-KR"/>
        </w:rPr>
        <w:t>.</w:t>
      </w:r>
    </w:p>
    <w:sectPr w:rsidR="00F46084" w:rsidRPr="003A790D" w:rsidSect="003E6ECF">
      <w:headerReference w:type="default" r:id="rId9"/>
      <w:footerReference w:type="default" r:id="rId10"/>
      <w:pgSz w:w="11906" w:h="16838" w:code="9"/>
      <w:pgMar w:top="1985" w:right="1134" w:bottom="1701" w:left="1701" w:header="680" w:footer="102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8E087" w14:textId="77777777" w:rsidR="00724CE9" w:rsidRDefault="00724CE9">
      <w:r>
        <w:separator/>
      </w:r>
    </w:p>
  </w:endnote>
  <w:endnote w:type="continuationSeparator" w:id="0">
    <w:p w14:paraId="74860AA9" w14:textId="77777777" w:rsidR="00724CE9" w:rsidRDefault="0072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 Medium">
    <w:altName w:val="Arial"/>
    <w:charset w:val="00"/>
    <w:family w:val="auto"/>
    <w:pitch w:val="variable"/>
    <w:sig w:usb0="E00002FF" w:usb1="5000205B" w:usb2="00000020" w:usb3="00000000" w:csb0="0000019F" w:csb1="00000000"/>
  </w:font>
  <w:font w:name="KoPub돋움체 Medium">
    <w:altName w:val="한컴 윤체 M"/>
    <w:charset w:val="81"/>
    <w:family w:val="roman"/>
    <w:pitch w:val="variable"/>
    <w:sig w:usb0="00000000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KoPub바탕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Roboto Mono Medium">
    <w:altName w:val="Arial"/>
    <w:charset w:val="00"/>
    <w:family w:val="auto"/>
    <w:pitch w:val="variable"/>
    <w:sig w:usb0="E00002FF" w:usb1="1000205B" w:usb2="00000020" w:usb3="00000000" w:csb0="0000019F" w:csb1="00000000"/>
  </w:font>
  <w:font w:name="아리따-부리(TTF)-Medium">
    <w:charset w:val="81"/>
    <w:family w:val="roman"/>
    <w:pitch w:val="variable"/>
    <w:sig w:usb0="00000003" w:usb1="09D60C10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A2186" w14:textId="77777777" w:rsidR="004E50F3" w:rsidRPr="000D3D00" w:rsidRDefault="004E50F3" w:rsidP="003E6ECF">
    <w:pPr>
      <w:pStyle w:val="a8"/>
      <w:rPr>
        <w:kern w:val="2"/>
        <w:sz w:val="20"/>
      </w:rPr>
    </w:pPr>
    <w:r w:rsidRPr="00DE300E">
      <w:rPr>
        <w:noProof/>
        <w:lang w:eastAsia="ko-KR"/>
      </w:rPr>
      <w:drawing>
        <wp:anchor distT="0" distB="0" distL="114300" distR="114300" simplePos="0" relativeHeight="251659264" behindDoc="0" locked="0" layoutInCell="1" allowOverlap="1" wp14:anchorId="2F9E7EB0" wp14:editId="7CD93DD7">
          <wp:simplePos x="0" y="0"/>
          <wp:positionH relativeFrom="column">
            <wp:posOffset>-612351</wp:posOffset>
          </wp:positionH>
          <wp:positionV relativeFrom="paragraph">
            <wp:posOffset>-27094</wp:posOffset>
          </wp:positionV>
          <wp:extent cx="216000" cy="216535"/>
          <wp:effectExtent l="19050" t="19050" r="12700" b="12065"/>
          <wp:wrapNone/>
          <wp:docPr id="12" name="Picture 1" descr="m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me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" cy="216535"/>
                  </a:xfrm>
                  <a:prstGeom prst="rect">
                    <a:avLst/>
                  </a:prstGeom>
                  <a:noFill/>
                  <a:ln w="9525">
                    <a:solidFill>
                      <a:schemeClr val="tx1">
                        <a:lumMod val="65000"/>
                        <a:lumOff val="35000"/>
                      </a:schemeClr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•</w:t>
    </w:r>
    <w:r w:rsidRPr="2B4967AF">
      <w:rPr>
        <w:lang w:eastAsia="ko-KR"/>
      </w:rPr>
      <w:t xml:space="preserve"> </w:t>
    </w:r>
    <w:proofErr w:type="spellStart"/>
    <w:r w:rsidRPr="00D06D0B">
      <w:t>Hyoung-Kee</w:t>
    </w:r>
    <w:proofErr w:type="spellEnd"/>
    <w:r w:rsidRPr="00D06D0B">
      <w:t xml:space="preserve"> Choi</w:t>
    </w:r>
    <w:r w:rsidRPr="2B4967AF">
      <w:t xml:space="preserve"> </w:t>
    </w:r>
    <w:r w:rsidRPr="00D06D0B">
      <w:t xml:space="preserve">• </w:t>
    </w:r>
    <w:r w:rsidRPr="2B4967AF">
      <w:rPr>
        <w:lang w:eastAsia="ko-KR"/>
      </w:rPr>
      <w:t xml:space="preserve">class.skku@gmail.com </w:t>
    </w:r>
    <w:r>
      <w:rPr>
        <w:lang w:eastAsia="ko-KR"/>
      </w:rPr>
      <w:tab/>
    </w:r>
    <w:r>
      <w:t>•</w:t>
    </w:r>
    <w:r w:rsidRPr="2B4967AF">
      <w:rPr>
        <w:lang w:eastAsia="ko-KR"/>
      </w:rPr>
      <w:t xml:space="preserve"> </w:t>
    </w:r>
    <w:r w:rsidRPr="2B4967AF">
      <w:t xml:space="preserve">page </w:t>
    </w:r>
    <w:r w:rsidRPr="00A614C8">
      <w:rPr>
        <w:rStyle w:val="aa"/>
      </w:rPr>
      <w:fldChar w:fldCharType="begin"/>
    </w:r>
    <w:r w:rsidRPr="00A614C8">
      <w:rPr>
        <w:rStyle w:val="aa"/>
      </w:rPr>
      <w:instrText xml:space="preserve"> PAGE </w:instrText>
    </w:r>
    <w:r w:rsidRPr="00A614C8">
      <w:rPr>
        <w:rStyle w:val="aa"/>
      </w:rPr>
      <w:fldChar w:fldCharType="separate"/>
    </w:r>
    <w:r w:rsidR="00D32687">
      <w:rPr>
        <w:rStyle w:val="aa"/>
        <w:noProof/>
      </w:rPr>
      <w:t>2</w:t>
    </w:r>
    <w:r w:rsidRPr="00A614C8">
      <w:rPr>
        <w:rStyle w:val="aa"/>
      </w:rPr>
      <w:fldChar w:fldCharType="end"/>
    </w:r>
    <w:r w:rsidRPr="2B4967AF">
      <w:rPr>
        <w:rStyle w:val="aa"/>
      </w:rPr>
      <w:t xml:space="preserve"> of </w:t>
    </w:r>
    <w:r w:rsidRPr="00A614C8">
      <w:rPr>
        <w:rStyle w:val="aa"/>
      </w:rPr>
      <w:fldChar w:fldCharType="begin"/>
    </w:r>
    <w:r w:rsidRPr="00A614C8">
      <w:rPr>
        <w:rStyle w:val="aa"/>
      </w:rPr>
      <w:instrText xml:space="preserve"> NUMPAGES </w:instrText>
    </w:r>
    <w:r w:rsidRPr="00A614C8">
      <w:rPr>
        <w:rStyle w:val="aa"/>
      </w:rPr>
      <w:fldChar w:fldCharType="separate"/>
    </w:r>
    <w:r w:rsidR="00D32687">
      <w:rPr>
        <w:rStyle w:val="aa"/>
        <w:noProof/>
      </w:rPr>
      <w:t>20</w:t>
    </w:r>
    <w:r w:rsidRPr="00A614C8">
      <w:rPr>
        <w:rStyle w:val="aa"/>
      </w:rPr>
      <w:fldChar w:fldCharType="end"/>
    </w:r>
  </w:p>
  <w:p w14:paraId="1B8044E6" w14:textId="77777777" w:rsidR="004E50F3" w:rsidRDefault="004E50F3"/>
  <w:p w14:paraId="394CBBAF" w14:textId="77777777" w:rsidR="004E50F3" w:rsidRDefault="004E50F3" w:rsidP="003A35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40AD9" w14:textId="77777777" w:rsidR="00724CE9" w:rsidRDefault="00724CE9">
      <w:r>
        <w:separator/>
      </w:r>
    </w:p>
  </w:footnote>
  <w:footnote w:type="continuationSeparator" w:id="0">
    <w:p w14:paraId="5A4155C5" w14:textId="77777777" w:rsidR="00724CE9" w:rsidRDefault="00724C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8668F" w14:textId="61AB4208" w:rsidR="004E50F3" w:rsidRPr="0099278B" w:rsidRDefault="004E50F3" w:rsidP="004311D3">
    <w:pPr>
      <w:pStyle w:val="a7"/>
    </w:pPr>
    <w:r>
      <w:drawing>
        <wp:anchor distT="0" distB="0" distL="114935" distR="114935" simplePos="0" relativeHeight="251658240" behindDoc="0" locked="0" layoutInCell="1" allowOverlap="1" wp14:anchorId="7EC90E07" wp14:editId="022C2D3D">
          <wp:simplePos x="0" y="0"/>
          <wp:positionH relativeFrom="page">
            <wp:posOffset>96412</wp:posOffset>
          </wp:positionH>
          <wp:positionV relativeFrom="page">
            <wp:posOffset>354330</wp:posOffset>
          </wp:positionV>
          <wp:extent cx="900000" cy="900000"/>
          <wp:effectExtent l="0" t="0" r="0" b="0"/>
          <wp:wrapSquare wrapText="bothSides"/>
          <wp:docPr id="10" name="Picture 10" descr="엠블럼_단색_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엠블럼_단색_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000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 wp14:anchorId="73D03906" wp14:editId="1628A068">
              <wp:simplePos x="0" y="0"/>
              <wp:positionH relativeFrom="column">
                <wp:posOffset>-683895</wp:posOffset>
              </wp:positionH>
              <wp:positionV relativeFrom="paragraph">
                <wp:posOffset>834390</wp:posOffset>
              </wp:positionV>
              <wp:extent cx="304800" cy="8318500"/>
              <wp:effectExtent l="1905" t="5715" r="7620" b="635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4800" cy="83185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BFBFBF">
                              <a:alpha val="39000"/>
                            </a:srgbClr>
                          </a:gs>
                          <a:gs pos="100000">
                            <a:srgbClr val="BFBFBF">
                              <a:gamma/>
                              <a:shade val="46275"/>
                              <a:invGamma/>
                              <a:alpha val="74001"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31A83B70">
            <v:rect id="Rectangle 6" style="position:absolute;margin-left:-53.85pt;margin-top:65.7pt;width:24pt;height:6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#bfbfbf" stroked="f" strokecolor="#036" w14:anchorId="0F4DBE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">
              <v:fill type="gradient" opacity="25559f" color2="#585858" focus="100%" o:opacity2="48497f" rotate="t"/>
            </v:rect>
          </w:pict>
        </mc:Fallback>
      </mc:AlternateContent>
    </w:r>
    <w:r>
      <w:t xml:space="preserve">Problem Solving in Java </w:t>
    </w:r>
    <w:r w:rsidRPr="2B4967AF">
      <w:t xml:space="preserve">/ </w:t>
    </w:r>
    <w:r w:rsidRPr="004311D3">
      <w:t>Fall</w:t>
    </w:r>
    <w:r w:rsidRPr="2B4967AF">
      <w:t xml:space="preserve"> 201</w:t>
    </w:r>
    <w:r>
      <w:t xml:space="preserve">8 / </w:t>
    </w:r>
    <w:r w:rsidRPr="2B4967AF">
      <w:t>F</w:t>
    </w:r>
    <w:r>
      <w:t>inal</w:t>
    </w:r>
    <w:r>
      <w:rPr>
        <w:rFonts w:hint="eastAsia"/>
      </w:rPr>
      <w:tab/>
    </w:r>
    <w:r w:rsidRPr="002034C8">
      <w:fldChar w:fldCharType="begin"/>
    </w:r>
    <w:r w:rsidRPr="002034C8">
      <w:instrText xml:space="preserve"> DATE \@ "M/d/yyyy" </w:instrText>
    </w:r>
    <w:r w:rsidRPr="002034C8">
      <w:fldChar w:fldCharType="separate"/>
    </w:r>
    <w:r>
      <w:t>12/23/2018</w:t>
    </w:r>
    <w:r w:rsidRPr="002034C8">
      <w:fldChar w:fldCharType="end"/>
    </w:r>
  </w:p>
  <w:p w14:paraId="31708429" w14:textId="77777777" w:rsidR="004E50F3" w:rsidRDefault="004E50F3"/>
  <w:p w14:paraId="2362C59C" w14:textId="77777777" w:rsidR="004E50F3" w:rsidRDefault="004E50F3" w:rsidP="003A35F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C1CDD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10086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6E27E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870DB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0ECAB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1D4D2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30E6B0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AC8D58C"/>
    <w:lvl w:ilvl="0">
      <w:start w:val="1"/>
      <w:numFmt w:val="bullet"/>
      <w:pStyle w:val="2"/>
      <w:lvlText w:val=""/>
      <w:lvlJc w:val="left"/>
      <w:pPr>
        <w:ind w:left="826" w:hanging="400"/>
      </w:pPr>
      <w:rPr>
        <w:rFonts w:ascii="Wingdings" w:hAnsi="Wingdings" w:hint="default"/>
        <w:color w:val="FF3300"/>
      </w:rPr>
    </w:lvl>
  </w:abstractNum>
  <w:abstractNum w:abstractNumId="8">
    <w:nsid w:val="FFFFFF88"/>
    <w:multiLevelType w:val="singleLevel"/>
    <w:tmpl w:val="3E361072"/>
    <w:lvl w:ilvl="0">
      <w:start w:val="1"/>
      <w:numFmt w:val="decimalEnclosedCircle"/>
      <w:pStyle w:val="a"/>
      <w:lvlText w:val="%1."/>
      <w:lvlJc w:val="left"/>
      <w:pPr>
        <w:tabs>
          <w:tab w:val="num" w:pos="361"/>
        </w:tabs>
        <w:ind w:left="361" w:hanging="360"/>
      </w:pPr>
      <w:rPr>
        <w:rFonts w:hint="eastAsia"/>
      </w:rPr>
    </w:lvl>
  </w:abstractNum>
  <w:abstractNum w:abstractNumId="9">
    <w:nsid w:val="05F66979"/>
    <w:multiLevelType w:val="hybridMultilevel"/>
    <w:tmpl w:val="905A42EC"/>
    <w:lvl w:ilvl="0" w:tplc="4D7E4BE8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A208C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E0BF38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6841F6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BED0C6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FCF546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AE6660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B266E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AA2504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B991F9E"/>
    <w:multiLevelType w:val="hybridMultilevel"/>
    <w:tmpl w:val="019051D0"/>
    <w:lvl w:ilvl="0" w:tplc="ED4068A0">
      <w:start w:val="1"/>
      <w:numFmt w:val="bullet"/>
      <w:pStyle w:val="answer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1A8351FB"/>
    <w:multiLevelType w:val="hybridMultilevel"/>
    <w:tmpl w:val="1D965F18"/>
    <w:lvl w:ilvl="0" w:tplc="DBBEBCC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6D90AA3"/>
    <w:multiLevelType w:val="hybridMultilevel"/>
    <w:tmpl w:val="73AE78B0"/>
    <w:lvl w:ilvl="0" w:tplc="6EFAF7A8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2E0C5A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2F772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A934C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F0C7C8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29AC4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CA3C30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38BCA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ECB42C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0641B8"/>
    <w:multiLevelType w:val="multilevel"/>
    <w:tmpl w:val="55369498"/>
    <w:lvl w:ilvl="0">
      <w:start w:val="1"/>
      <w:numFmt w:val="bullet"/>
      <w:pStyle w:val="a0"/>
      <w:lvlText w:val=""/>
      <w:lvlJc w:val="left"/>
      <w:pPr>
        <w:ind w:left="709" w:hanging="284"/>
      </w:pPr>
      <w:rPr>
        <w:rFonts w:ascii="Symbol" w:hAnsi="Symbol" w:hint="default"/>
        <w:b w:val="0"/>
        <w:i w:val="0"/>
        <w:color w:val="FF0000"/>
        <w:sz w:val="20"/>
      </w:rPr>
    </w:lvl>
    <w:lvl w:ilvl="1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  <w:color w:val="FF3300"/>
      </w:rPr>
    </w:lvl>
    <w:lvl w:ilvl="2">
      <w:start w:val="1"/>
      <w:numFmt w:val="bullet"/>
      <w:lvlText w:val=""/>
      <w:lvlJc w:val="left"/>
      <w:pPr>
        <w:ind w:left="1559" w:hanging="425"/>
      </w:pPr>
      <w:rPr>
        <w:rFonts w:ascii="Symbol" w:hAnsi="Symbol" w:hint="default"/>
        <w:b/>
        <w:i w:val="0"/>
        <w:color w:val="00B050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4">
    <w:nsid w:val="326173EE"/>
    <w:multiLevelType w:val="hybridMultilevel"/>
    <w:tmpl w:val="6E9A7532"/>
    <w:lvl w:ilvl="0" w:tplc="8354BCA6">
      <w:start w:val="1"/>
      <w:numFmt w:val="decimal"/>
      <w:pStyle w:val="a1"/>
      <w:lvlText w:val="%1."/>
      <w:lvlJc w:val="left"/>
      <w:pPr>
        <w:ind w:left="785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>
    <w:nsid w:val="49CC4C77"/>
    <w:multiLevelType w:val="multilevel"/>
    <w:tmpl w:val="D998378E"/>
    <w:lvl w:ilvl="0">
      <w:start w:val="1"/>
      <w:numFmt w:val="bullet"/>
      <w:lvlText w:val="º"/>
      <w:lvlJc w:val="left"/>
      <w:pPr>
        <w:ind w:left="360" w:hanging="360"/>
      </w:pPr>
      <w:rPr>
        <w:rFonts w:ascii="Trebuchet MS" w:hAnsi="Trebuchet M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6">
    <w:nsid w:val="4BAA725A"/>
    <w:multiLevelType w:val="hybridMultilevel"/>
    <w:tmpl w:val="6E2624D2"/>
    <w:lvl w:ilvl="0" w:tplc="3E0EFEAC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55207870"/>
    <w:multiLevelType w:val="multilevel"/>
    <w:tmpl w:val="2514EF4C"/>
    <w:lvl w:ilvl="0">
      <w:start w:val="1"/>
      <w:numFmt w:val="decimal"/>
      <w:pStyle w:val="question"/>
      <w:lvlText w:val="%1."/>
      <w:lvlJc w:val="left"/>
      <w:pPr>
        <w:tabs>
          <w:tab w:val="num" w:pos="425"/>
        </w:tabs>
        <w:ind w:left="425" w:hanging="425"/>
      </w:pPr>
      <w:rPr>
        <w:rFonts w:asciiTheme="minorHAnsi" w:hAnsiTheme="minorHAnsi" w:cs="Arial" w:hint="default"/>
        <w:b/>
        <w:sz w:val="22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851" w:hanging="426"/>
      </w:pPr>
      <w:rPr>
        <w:rFonts w:ascii="Arial" w:eastAsia="돋움" w:hAnsi="Arial" w:cs="Arial" w:hint="default"/>
        <w:b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8">
    <w:nsid w:val="5D52544B"/>
    <w:multiLevelType w:val="hybridMultilevel"/>
    <w:tmpl w:val="FEC8D88C"/>
    <w:lvl w:ilvl="0" w:tplc="27A07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D20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203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7E2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FA7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BAB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2C5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86E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ED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16"/>
  </w:num>
  <w:num w:numId="3">
    <w:abstractNumId w:val="7"/>
  </w:num>
  <w:num w:numId="4">
    <w:abstractNumId w:val="6"/>
  </w:num>
  <w:num w:numId="5">
    <w:abstractNumId w:val="8"/>
  </w:num>
  <w:num w:numId="6">
    <w:abstractNumId w:val="14"/>
  </w:num>
  <w:num w:numId="7">
    <w:abstractNumId w:val="13"/>
  </w:num>
  <w:num w:numId="8">
    <w:abstractNumId w:val="10"/>
  </w:num>
  <w:num w:numId="9">
    <w:abstractNumId w:val="8"/>
    <w:lvlOverride w:ilvl="0">
      <w:startOverride w:val="1"/>
    </w:lvlOverride>
  </w:num>
  <w:num w:numId="10">
    <w:abstractNumId w:val="17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8"/>
  </w:num>
  <w:num w:numId="18">
    <w:abstractNumId w:val="9"/>
  </w:num>
  <w:num w:numId="19">
    <w:abstractNumId w:val="12"/>
  </w:num>
  <w:num w:numId="20">
    <w:abstractNumId w:val="17"/>
  </w:num>
  <w:num w:numId="21">
    <w:abstractNumId w:val="17"/>
  </w:num>
  <w:num w:numId="22">
    <w:abstractNumId w:val="15"/>
  </w:num>
  <w:num w:numId="23">
    <w:abstractNumId w:val="17"/>
  </w:num>
  <w:num w:numId="24">
    <w:abstractNumId w:val="17"/>
  </w:num>
  <w:num w:numId="25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C87"/>
    <w:rsid w:val="00002A39"/>
    <w:rsid w:val="000072DE"/>
    <w:rsid w:val="00012E98"/>
    <w:rsid w:val="000321C6"/>
    <w:rsid w:val="00054543"/>
    <w:rsid w:val="0005510F"/>
    <w:rsid w:val="0007134A"/>
    <w:rsid w:val="00074419"/>
    <w:rsid w:val="00082A13"/>
    <w:rsid w:val="000861A6"/>
    <w:rsid w:val="0008636A"/>
    <w:rsid w:val="000871D9"/>
    <w:rsid w:val="0009182B"/>
    <w:rsid w:val="0009234C"/>
    <w:rsid w:val="000976E4"/>
    <w:rsid w:val="000A1A88"/>
    <w:rsid w:val="000A3EAA"/>
    <w:rsid w:val="000A6F03"/>
    <w:rsid w:val="000C6A40"/>
    <w:rsid w:val="000C72BA"/>
    <w:rsid w:val="000D2D6A"/>
    <w:rsid w:val="000D3D00"/>
    <w:rsid w:val="000F24C2"/>
    <w:rsid w:val="001024ED"/>
    <w:rsid w:val="00103466"/>
    <w:rsid w:val="00103DB8"/>
    <w:rsid w:val="00104B10"/>
    <w:rsid w:val="00107912"/>
    <w:rsid w:val="00117FCE"/>
    <w:rsid w:val="0012020E"/>
    <w:rsid w:val="00121803"/>
    <w:rsid w:val="00124360"/>
    <w:rsid w:val="00124F21"/>
    <w:rsid w:val="00166525"/>
    <w:rsid w:val="00166A83"/>
    <w:rsid w:val="001719C5"/>
    <w:rsid w:val="0017259A"/>
    <w:rsid w:val="001924FE"/>
    <w:rsid w:val="00193F70"/>
    <w:rsid w:val="001A1F04"/>
    <w:rsid w:val="001A4C9F"/>
    <w:rsid w:val="001C5636"/>
    <w:rsid w:val="001C7301"/>
    <w:rsid w:val="001D62BE"/>
    <w:rsid w:val="001E56CA"/>
    <w:rsid w:val="001E5ECA"/>
    <w:rsid w:val="0020047F"/>
    <w:rsid w:val="002034C8"/>
    <w:rsid w:val="0022793E"/>
    <w:rsid w:val="0023012F"/>
    <w:rsid w:val="00234434"/>
    <w:rsid w:val="002415E2"/>
    <w:rsid w:val="00247165"/>
    <w:rsid w:val="00266CD6"/>
    <w:rsid w:val="002874F7"/>
    <w:rsid w:val="00293DE7"/>
    <w:rsid w:val="00295C07"/>
    <w:rsid w:val="002A0CB1"/>
    <w:rsid w:val="002A53E5"/>
    <w:rsid w:val="002A632D"/>
    <w:rsid w:val="002A66A1"/>
    <w:rsid w:val="002B23EC"/>
    <w:rsid w:val="002C7FBC"/>
    <w:rsid w:val="002D2960"/>
    <w:rsid w:val="002E5473"/>
    <w:rsid w:val="002F2B92"/>
    <w:rsid w:val="00304D5E"/>
    <w:rsid w:val="00313A93"/>
    <w:rsid w:val="00316902"/>
    <w:rsid w:val="00324310"/>
    <w:rsid w:val="003247A4"/>
    <w:rsid w:val="003259B9"/>
    <w:rsid w:val="003541AC"/>
    <w:rsid w:val="00360D54"/>
    <w:rsid w:val="00367A53"/>
    <w:rsid w:val="003A35F8"/>
    <w:rsid w:val="003A790D"/>
    <w:rsid w:val="003B32B5"/>
    <w:rsid w:val="003B72CA"/>
    <w:rsid w:val="003C4790"/>
    <w:rsid w:val="003C75F4"/>
    <w:rsid w:val="003E6089"/>
    <w:rsid w:val="003E6ECF"/>
    <w:rsid w:val="003F2D53"/>
    <w:rsid w:val="003F6707"/>
    <w:rsid w:val="004105DD"/>
    <w:rsid w:val="004128AA"/>
    <w:rsid w:val="004217AE"/>
    <w:rsid w:val="004311D3"/>
    <w:rsid w:val="00440326"/>
    <w:rsid w:val="00443C2A"/>
    <w:rsid w:val="00451EBC"/>
    <w:rsid w:val="004544D6"/>
    <w:rsid w:val="0045512F"/>
    <w:rsid w:val="00455DFB"/>
    <w:rsid w:val="0045657B"/>
    <w:rsid w:val="00466582"/>
    <w:rsid w:val="004A05CC"/>
    <w:rsid w:val="004C3D22"/>
    <w:rsid w:val="004C5855"/>
    <w:rsid w:val="004D19E6"/>
    <w:rsid w:val="004E1651"/>
    <w:rsid w:val="004E50F3"/>
    <w:rsid w:val="004E7A2C"/>
    <w:rsid w:val="004E7C13"/>
    <w:rsid w:val="004F2944"/>
    <w:rsid w:val="005166D3"/>
    <w:rsid w:val="00521DFD"/>
    <w:rsid w:val="00544FE9"/>
    <w:rsid w:val="00597BC0"/>
    <w:rsid w:val="005C3C4D"/>
    <w:rsid w:val="005E5029"/>
    <w:rsid w:val="005F1110"/>
    <w:rsid w:val="005F3273"/>
    <w:rsid w:val="005F510F"/>
    <w:rsid w:val="00626F99"/>
    <w:rsid w:val="00637712"/>
    <w:rsid w:val="00640A8A"/>
    <w:rsid w:val="006519E6"/>
    <w:rsid w:val="00656595"/>
    <w:rsid w:val="006576AA"/>
    <w:rsid w:val="00657DA5"/>
    <w:rsid w:val="00665827"/>
    <w:rsid w:val="00670CF1"/>
    <w:rsid w:val="006814DF"/>
    <w:rsid w:val="00690086"/>
    <w:rsid w:val="006C2FEB"/>
    <w:rsid w:val="006E23F8"/>
    <w:rsid w:val="006E3C87"/>
    <w:rsid w:val="006F6642"/>
    <w:rsid w:val="00705D6C"/>
    <w:rsid w:val="00705FBD"/>
    <w:rsid w:val="00711C43"/>
    <w:rsid w:val="00721D6C"/>
    <w:rsid w:val="00724CE9"/>
    <w:rsid w:val="00730BE3"/>
    <w:rsid w:val="00733571"/>
    <w:rsid w:val="00735396"/>
    <w:rsid w:val="00735EC5"/>
    <w:rsid w:val="00742481"/>
    <w:rsid w:val="007454F9"/>
    <w:rsid w:val="007510ED"/>
    <w:rsid w:val="007529BF"/>
    <w:rsid w:val="00754CA6"/>
    <w:rsid w:val="00764C1A"/>
    <w:rsid w:val="0077309E"/>
    <w:rsid w:val="0077413E"/>
    <w:rsid w:val="0079250A"/>
    <w:rsid w:val="007C29CF"/>
    <w:rsid w:val="007F221E"/>
    <w:rsid w:val="007F5B64"/>
    <w:rsid w:val="0080107D"/>
    <w:rsid w:val="008043ED"/>
    <w:rsid w:val="00823858"/>
    <w:rsid w:val="0082577E"/>
    <w:rsid w:val="00833E0B"/>
    <w:rsid w:val="00866DDF"/>
    <w:rsid w:val="00880FBC"/>
    <w:rsid w:val="008B68BA"/>
    <w:rsid w:val="008C3641"/>
    <w:rsid w:val="008D4773"/>
    <w:rsid w:val="008E662E"/>
    <w:rsid w:val="009029A1"/>
    <w:rsid w:val="00933C88"/>
    <w:rsid w:val="00940A25"/>
    <w:rsid w:val="009429AB"/>
    <w:rsid w:val="009638A0"/>
    <w:rsid w:val="00981B3F"/>
    <w:rsid w:val="0098572E"/>
    <w:rsid w:val="00990577"/>
    <w:rsid w:val="0099278B"/>
    <w:rsid w:val="009A65AB"/>
    <w:rsid w:val="009A77B3"/>
    <w:rsid w:val="009C7B10"/>
    <w:rsid w:val="009D339B"/>
    <w:rsid w:val="009E275A"/>
    <w:rsid w:val="009E3CCF"/>
    <w:rsid w:val="009E5D27"/>
    <w:rsid w:val="009E71FB"/>
    <w:rsid w:val="00A10A7A"/>
    <w:rsid w:val="00A37E8D"/>
    <w:rsid w:val="00A614C8"/>
    <w:rsid w:val="00A62C90"/>
    <w:rsid w:val="00A7155C"/>
    <w:rsid w:val="00A76CE5"/>
    <w:rsid w:val="00A875ED"/>
    <w:rsid w:val="00A947F5"/>
    <w:rsid w:val="00A966A2"/>
    <w:rsid w:val="00AD1C31"/>
    <w:rsid w:val="00AD21CB"/>
    <w:rsid w:val="00AD58DC"/>
    <w:rsid w:val="00AE23D3"/>
    <w:rsid w:val="00AF046F"/>
    <w:rsid w:val="00AF3B5A"/>
    <w:rsid w:val="00AF68AF"/>
    <w:rsid w:val="00AF6997"/>
    <w:rsid w:val="00B00739"/>
    <w:rsid w:val="00B00879"/>
    <w:rsid w:val="00B00FAA"/>
    <w:rsid w:val="00B02779"/>
    <w:rsid w:val="00B10685"/>
    <w:rsid w:val="00B11660"/>
    <w:rsid w:val="00B14029"/>
    <w:rsid w:val="00B15F74"/>
    <w:rsid w:val="00B21B9D"/>
    <w:rsid w:val="00B327C0"/>
    <w:rsid w:val="00B33260"/>
    <w:rsid w:val="00B469C3"/>
    <w:rsid w:val="00B55646"/>
    <w:rsid w:val="00B62E74"/>
    <w:rsid w:val="00B664C0"/>
    <w:rsid w:val="00B66CBE"/>
    <w:rsid w:val="00B70320"/>
    <w:rsid w:val="00B76DC1"/>
    <w:rsid w:val="00BA3A6F"/>
    <w:rsid w:val="00BA3F96"/>
    <w:rsid w:val="00BA6486"/>
    <w:rsid w:val="00BA7CF1"/>
    <w:rsid w:val="00BD3E33"/>
    <w:rsid w:val="00BF6941"/>
    <w:rsid w:val="00BF7D85"/>
    <w:rsid w:val="00C03BE6"/>
    <w:rsid w:val="00C040A9"/>
    <w:rsid w:val="00C04B90"/>
    <w:rsid w:val="00C05F59"/>
    <w:rsid w:val="00C13732"/>
    <w:rsid w:val="00C17056"/>
    <w:rsid w:val="00C308E3"/>
    <w:rsid w:val="00C32382"/>
    <w:rsid w:val="00C40D4C"/>
    <w:rsid w:val="00C53A7F"/>
    <w:rsid w:val="00C541E7"/>
    <w:rsid w:val="00C55750"/>
    <w:rsid w:val="00C578E5"/>
    <w:rsid w:val="00C71BAA"/>
    <w:rsid w:val="00C90190"/>
    <w:rsid w:val="00CD43DC"/>
    <w:rsid w:val="00CD5E1C"/>
    <w:rsid w:val="00CE65E8"/>
    <w:rsid w:val="00CF4667"/>
    <w:rsid w:val="00D01871"/>
    <w:rsid w:val="00D06D0B"/>
    <w:rsid w:val="00D1675E"/>
    <w:rsid w:val="00D230EC"/>
    <w:rsid w:val="00D24372"/>
    <w:rsid w:val="00D32687"/>
    <w:rsid w:val="00D37895"/>
    <w:rsid w:val="00D6179A"/>
    <w:rsid w:val="00D92F51"/>
    <w:rsid w:val="00D93391"/>
    <w:rsid w:val="00DB6248"/>
    <w:rsid w:val="00DC469B"/>
    <w:rsid w:val="00DD43D0"/>
    <w:rsid w:val="00DD7815"/>
    <w:rsid w:val="00DE0079"/>
    <w:rsid w:val="00DE300E"/>
    <w:rsid w:val="00E004FE"/>
    <w:rsid w:val="00E0433D"/>
    <w:rsid w:val="00E2124C"/>
    <w:rsid w:val="00E4208C"/>
    <w:rsid w:val="00E4520E"/>
    <w:rsid w:val="00E91D21"/>
    <w:rsid w:val="00EC3F3E"/>
    <w:rsid w:val="00ED1B4F"/>
    <w:rsid w:val="00EE3E87"/>
    <w:rsid w:val="00EF54CD"/>
    <w:rsid w:val="00F01E77"/>
    <w:rsid w:val="00F30B82"/>
    <w:rsid w:val="00F32904"/>
    <w:rsid w:val="00F46084"/>
    <w:rsid w:val="00F5751B"/>
    <w:rsid w:val="00F67FBD"/>
    <w:rsid w:val="00F70417"/>
    <w:rsid w:val="00FB23B7"/>
    <w:rsid w:val="00FC00CB"/>
    <w:rsid w:val="00FC29D3"/>
    <w:rsid w:val="00FC3CF7"/>
    <w:rsid w:val="00FC48B8"/>
    <w:rsid w:val="00FC4FDE"/>
    <w:rsid w:val="00FE6D0B"/>
    <w:rsid w:val="00FF7C6D"/>
    <w:rsid w:val="2B49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B26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C541E7"/>
    <w:rPr>
      <w:rFonts w:eastAsia="굴림" w:cs="Arial"/>
      <w:sz w:val="22"/>
      <w:szCs w:val="22"/>
      <w:lang w:eastAsia="en-US"/>
    </w:rPr>
  </w:style>
  <w:style w:type="paragraph" w:styleId="1">
    <w:name w:val="heading 1"/>
    <w:basedOn w:val="a2"/>
    <w:next w:val="a3"/>
    <w:autoRedefine/>
    <w:qFormat/>
    <w:rsid w:val="003E6ECF"/>
    <w:pPr>
      <w:keepNext/>
      <w:adjustRightInd w:val="0"/>
      <w:snapToGrid w:val="0"/>
      <w:spacing w:before="120" w:afterLines="50" w:after="50"/>
      <w:outlineLvl w:val="0"/>
    </w:pPr>
    <w:rPr>
      <w:rFonts w:asciiTheme="majorHAnsi" w:eastAsiaTheme="majorEastAsia" w:hAnsiTheme="majorHAnsi" w:cs="Times New Roman"/>
      <w:b/>
      <w:sz w:val="24"/>
      <w:szCs w:val="32"/>
      <w:u w:val="double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2"/>
    <w:autoRedefine/>
    <w:rsid w:val="004311D3"/>
    <w:pPr>
      <w:pBdr>
        <w:bottom w:val="double" w:sz="2" w:space="5" w:color="595959" w:themeColor="text1" w:themeTint="A6"/>
      </w:pBdr>
      <w:tabs>
        <w:tab w:val="right" w:pos="9140"/>
      </w:tabs>
      <w:snapToGrid w:val="0"/>
      <w:spacing w:before="288"/>
    </w:pPr>
    <w:rPr>
      <w:rFonts w:asciiTheme="majorHAnsi" w:eastAsiaTheme="majorEastAsia" w:hAnsiTheme="majorHAnsi" w:cs="바탕"/>
      <w:b/>
      <w:smallCaps/>
      <w:noProof/>
      <w:color w:val="595959" w:themeColor="text1" w:themeTint="A6"/>
      <w:spacing w:val="20"/>
      <w:kern w:val="16"/>
      <w:szCs w:val="24"/>
      <w:lang w:eastAsia="ko-KR"/>
    </w:rPr>
  </w:style>
  <w:style w:type="paragraph" w:styleId="a8">
    <w:name w:val="footer"/>
    <w:basedOn w:val="a2"/>
    <w:autoRedefine/>
    <w:rsid w:val="003E6ECF"/>
    <w:pPr>
      <w:pBdr>
        <w:top w:val="double" w:sz="4" w:space="1" w:color="595959" w:themeColor="text1" w:themeTint="A6"/>
      </w:pBdr>
      <w:tabs>
        <w:tab w:val="center" w:pos="4536"/>
        <w:tab w:val="right" w:pos="9072"/>
      </w:tabs>
      <w:adjustRightInd w:val="0"/>
      <w:snapToGrid w:val="0"/>
      <w:jc w:val="center"/>
    </w:pPr>
    <w:rPr>
      <w:rFonts w:asciiTheme="majorHAnsi" w:eastAsiaTheme="majorEastAsia" w:hAnsiTheme="majorHAnsi"/>
      <w:smallCaps/>
      <w:color w:val="595959" w:themeColor="text1" w:themeTint="A6"/>
      <w:spacing w:val="30"/>
      <w:sz w:val="18"/>
      <w:szCs w:val="16"/>
    </w:rPr>
  </w:style>
  <w:style w:type="paragraph" w:customStyle="1" w:styleId="a1">
    <w:name w:val="수식"/>
    <w:basedOn w:val="a2"/>
    <w:link w:val="Char"/>
    <w:rsid w:val="001A4C9F"/>
    <w:pPr>
      <w:numPr>
        <w:numId w:val="6"/>
      </w:numPr>
      <w:shd w:val="thinDiagCross" w:color="D9D9D9" w:themeColor="background1" w:themeShade="D9" w:fill="auto"/>
      <w:tabs>
        <w:tab w:val="left" w:pos="992"/>
        <w:tab w:val="left" w:pos="1134"/>
        <w:tab w:val="left" w:pos="1418"/>
        <w:tab w:val="left" w:pos="1701"/>
        <w:tab w:val="left" w:pos="1985"/>
      </w:tabs>
      <w:snapToGrid w:val="0"/>
      <w:spacing w:line="240" w:lineRule="exact"/>
      <w:ind w:left="782" w:hanging="357"/>
    </w:pPr>
    <w:rPr>
      <w:rFonts w:ascii="Consolas" w:hAnsi="Consolas"/>
      <w:sz w:val="18"/>
      <w:szCs w:val="18"/>
      <w:lang w:eastAsia="ko-KR"/>
    </w:rPr>
  </w:style>
  <w:style w:type="table" w:customStyle="1" w:styleId="a9">
    <w:name w:val="표 나의"/>
    <w:basedOn w:val="a5"/>
    <w:rsid w:val="007510ED"/>
    <w:rPr>
      <w:sz w:val="22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</w:style>
  <w:style w:type="paragraph" w:customStyle="1" w:styleId="Address1">
    <w:name w:val="Address 1"/>
    <w:basedOn w:val="a2"/>
    <w:rsid w:val="007510ED"/>
    <w:pPr>
      <w:spacing w:line="160" w:lineRule="atLeast"/>
      <w:jc w:val="center"/>
    </w:pPr>
    <w:rPr>
      <w:rFonts w:ascii="Garamond" w:eastAsia="바탕" w:hAnsi="Garamond"/>
      <w:caps/>
      <w:spacing w:val="30"/>
      <w:sz w:val="15"/>
    </w:rPr>
  </w:style>
  <w:style w:type="character" w:styleId="aa">
    <w:name w:val="page number"/>
    <w:basedOn w:val="a4"/>
    <w:rsid w:val="007510ED"/>
  </w:style>
  <w:style w:type="paragraph" w:customStyle="1" w:styleId="ab">
    <w:name w:val="학번 이름"/>
    <w:basedOn w:val="a2"/>
    <w:autoRedefine/>
    <w:rsid w:val="004311D3"/>
    <w:pPr>
      <w:framePr w:w="8823" w:h="902" w:hRule="exact" w:hSpace="181" w:vSpace="227" w:wrap="around" w:hAnchor="margin" w:xAlign="center" w:yAlign="top"/>
      <w:tabs>
        <w:tab w:val="center" w:leader="underscore" w:pos="4400"/>
        <w:tab w:val="right" w:leader="underscore" w:pos="8800"/>
      </w:tabs>
    </w:pPr>
    <w:rPr>
      <w:rFonts w:asciiTheme="majorHAnsi" w:eastAsiaTheme="majorEastAsia" w:hAnsiTheme="majorHAnsi"/>
      <w:color w:val="595959" w:themeColor="text1" w:themeTint="A6"/>
      <w:lang w:eastAsia="ko-KR"/>
    </w:rPr>
  </w:style>
  <w:style w:type="paragraph" w:customStyle="1" w:styleId="question">
    <w:name w:val="question"/>
    <w:basedOn w:val="a3"/>
    <w:link w:val="questionChar"/>
    <w:autoRedefine/>
    <w:rsid w:val="003E6ECF"/>
    <w:pPr>
      <w:numPr>
        <w:numId w:val="1"/>
      </w:numPr>
      <w:spacing w:beforeLines="50" w:before="180" w:afterLines="50" w:after="180"/>
    </w:pPr>
    <w:rPr>
      <w:lang w:eastAsia="ko-KR"/>
    </w:rPr>
  </w:style>
  <w:style w:type="paragraph" w:customStyle="1" w:styleId="answer">
    <w:name w:val="answer"/>
    <w:basedOn w:val="question"/>
    <w:autoRedefine/>
    <w:rsid w:val="0007134A"/>
    <w:pPr>
      <w:numPr>
        <w:numId w:val="8"/>
      </w:numPr>
      <w:spacing w:beforeLines="0" w:afterLines="0"/>
    </w:pPr>
    <w:rPr>
      <w:color w:val="FF0000"/>
    </w:rPr>
  </w:style>
  <w:style w:type="paragraph" w:customStyle="1" w:styleId="Figure">
    <w:name w:val="Figure"/>
    <w:basedOn w:val="a2"/>
    <w:next w:val="a3"/>
    <w:autoRedefine/>
    <w:rsid w:val="00C05F59"/>
    <w:pPr>
      <w:spacing w:before="480" w:after="120"/>
      <w:jc w:val="center"/>
    </w:pPr>
  </w:style>
  <w:style w:type="paragraph" w:styleId="a3">
    <w:name w:val="Body Text"/>
    <w:basedOn w:val="a2"/>
    <w:link w:val="Char0"/>
    <w:autoRedefine/>
    <w:qFormat/>
    <w:rsid w:val="003A790D"/>
    <w:pPr>
      <w:snapToGrid w:val="0"/>
      <w:spacing w:before="120" w:after="120"/>
      <w:jc w:val="both"/>
    </w:pPr>
    <w:rPr>
      <w:rFonts w:asciiTheme="minorHAnsi" w:eastAsiaTheme="minorEastAsia" w:hAnsiTheme="minorHAnsi"/>
      <w:lang w:val="en-GB"/>
    </w:rPr>
  </w:style>
  <w:style w:type="paragraph" w:styleId="ac">
    <w:name w:val="Title"/>
    <w:basedOn w:val="a2"/>
    <w:next w:val="a3"/>
    <w:autoRedefine/>
    <w:qFormat/>
    <w:rsid w:val="004311D3"/>
    <w:pPr>
      <w:tabs>
        <w:tab w:val="center" w:pos="4536"/>
        <w:tab w:val="right" w:pos="9072"/>
      </w:tabs>
      <w:spacing w:after="240"/>
      <w:outlineLvl w:val="0"/>
    </w:pPr>
    <w:rPr>
      <w:rFonts w:asciiTheme="minorHAnsi" w:eastAsiaTheme="majorEastAsia" w:hAnsiTheme="minorHAnsi"/>
      <w:b/>
      <w:bCs/>
      <w:spacing w:val="20"/>
      <w:sz w:val="28"/>
      <w:szCs w:val="32"/>
    </w:rPr>
  </w:style>
  <w:style w:type="table" w:customStyle="1" w:styleId="TableGeneral">
    <w:name w:val="Table General"/>
    <w:basedOn w:val="a5"/>
    <w:uiPriority w:val="99"/>
    <w:rsid w:val="007510ED"/>
    <w:pPr>
      <w:jc w:val="center"/>
    </w:pPr>
    <w:rPr>
      <w:rFonts w:ascii="Calibri" w:hAnsi="Calibri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vAlign w:val="center"/>
    </w:tcPr>
  </w:style>
  <w:style w:type="paragraph" w:styleId="ad">
    <w:name w:val="Normal (Web)"/>
    <w:basedOn w:val="a2"/>
    <w:rsid w:val="007510ED"/>
    <w:pPr>
      <w:spacing w:before="100" w:beforeAutospacing="1" w:after="100" w:afterAutospacing="1"/>
    </w:pPr>
    <w:rPr>
      <w:rFonts w:ascii="굴림" w:hAnsi="굴림" w:cs="굴림"/>
      <w:sz w:val="24"/>
      <w:szCs w:val="24"/>
      <w:lang w:eastAsia="ko-KR"/>
    </w:rPr>
  </w:style>
  <w:style w:type="table" w:styleId="ae">
    <w:name w:val="Table Grid"/>
    <w:basedOn w:val="a5"/>
    <w:rsid w:val="007510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ntents">
    <w:name w:val="Table Contents"/>
    <w:basedOn w:val="a3"/>
    <w:autoRedefine/>
    <w:qFormat/>
    <w:rsid w:val="00074419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  <w:between w:val="single" w:sz="2" w:space="1" w:color="auto"/>
      </w:pBdr>
      <w:spacing w:before="0" w:after="0"/>
    </w:pPr>
    <w:rPr>
      <w:lang w:eastAsia="ko-KR"/>
    </w:rPr>
  </w:style>
  <w:style w:type="character" w:customStyle="1" w:styleId="equation-inline">
    <w:name w:val="equation - inline"/>
    <w:basedOn w:val="a4"/>
    <w:uiPriority w:val="1"/>
    <w:qFormat/>
    <w:rsid w:val="00B33260"/>
    <w:rPr>
      <w:rFonts w:asciiTheme="minorHAnsi" w:eastAsiaTheme="majorEastAsia" w:hAnsiTheme="minorHAnsi"/>
      <w:dstrike w:val="0"/>
      <w:sz w:val="24"/>
      <w:u w:val="none"/>
      <w:vertAlign w:val="baseline"/>
    </w:rPr>
  </w:style>
  <w:style w:type="table" w:customStyle="1" w:styleId="Mytable">
    <w:name w:val="My table"/>
    <w:basedOn w:val="a5"/>
    <w:uiPriority w:val="99"/>
    <w:rsid w:val="00B62E74"/>
    <w:pPr>
      <w:jc w:val="center"/>
    </w:pPr>
    <w:rPr>
      <w:rFonts w:ascii="Calibri" w:hAnsi="Calibri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</w:style>
  <w:style w:type="paragraph" w:customStyle="1" w:styleId="MyTableText">
    <w:name w:val="My Table Text"/>
    <w:basedOn w:val="a3"/>
    <w:rsid w:val="00B62E74"/>
    <w:pPr>
      <w:spacing w:before="0" w:after="0" w:line="220" w:lineRule="exact"/>
      <w:jc w:val="center"/>
    </w:pPr>
    <w:rPr>
      <w:sz w:val="20"/>
    </w:rPr>
  </w:style>
  <w:style w:type="character" w:customStyle="1" w:styleId="Char0">
    <w:name w:val="본문 Char"/>
    <w:basedOn w:val="a4"/>
    <w:link w:val="a3"/>
    <w:rsid w:val="003A790D"/>
    <w:rPr>
      <w:rFonts w:asciiTheme="minorHAnsi" w:eastAsiaTheme="minorEastAsia" w:hAnsiTheme="minorHAnsi" w:cs="Arial"/>
      <w:sz w:val="22"/>
      <w:szCs w:val="22"/>
      <w:lang w:val="en-GB" w:eastAsia="en-US"/>
    </w:rPr>
  </w:style>
  <w:style w:type="character" w:customStyle="1" w:styleId="Char">
    <w:name w:val="수식 Char"/>
    <w:basedOn w:val="a4"/>
    <w:link w:val="a1"/>
    <w:rsid w:val="001A4C9F"/>
    <w:rPr>
      <w:rFonts w:ascii="Consolas" w:eastAsia="굴림" w:hAnsi="Consolas" w:cs="Arial"/>
      <w:sz w:val="18"/>
      <w:szCs w:val="18"/>
      <w:shd w:val="thinDiagCross" w:color="D9D9D9" w:themeColor="background1" w:themeShade="D9" w:fill="auto"/>
    </w:rPr>
  </w:style>
  <w:style w:type="paragraph" w:styleId="af">
    <w:name w:val="Balloon Text"/>
    <w:basedOn w:val="a2"/>
    <w:link w:val="Char1"/>
    <w:rsid w:val="00012E98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4"/>
    <w:link w:val="af"/>
    <w:rsid w:val="00012E98"/>
    <w:rPr>
      <w:rFonts w:asciiTheme="majorHAnsi" w:eastAsiaTheme="majorEastAsia" w:hAnsiTheme="majorHAnsi" w:cstheme="majorBidi"/>
      <w:sz w:val="16"/>
      <w:szCs w:val="16"/>
      <w:lang w:eastAsia="en-US"/>
    </w:rPr>
  </w:style>
  <w:style w:type="paragraph" w:styleId="a">
    <w:name w:val="List Number"/>
    <w:basedOn w:val="question"/>
    <w:rsid w:val="00C04B90"/>
    <w:pPr>
      <w:numPr>
        <w:numId w:val="5"/>
      </w:numPr>
      <w:ind w:left="782" w:hanging="357"/>
      <w:contextualSpacing/>
    </w:pPr>
  </w:style>
  <w:style w:type="paragraph" w:styleId="a0">
    <w:name w:val="List Bullet"/>
    <w:basedOn w:val="a3"/>
    <w:autoRedefine/>
    <w:rsid w:val="00AF68AF"/>
    <w:pPr>
      <w:numPr>
        <w:numId w:val="7"/>
      </w:numPr>
      <w:contextualSpacing/>
    </w:pPr>
    <w:rPr>
      <w:rFonts w:ascii="Consolas" w:hAnsi="Consolas" w:cs="Consolas"/>
      <w:lang w:eastAsia="ko-KR"/>
    </w:rPr>
  </w:style>
  <w:style w:type="paragraph" w:styleId="30">
    <w:name w:val="List Continue 3"/>
    <w:basedOn w:val="a2"/>
    <w:rsid w:val="006F6642"/>
    <w:pPr>
      <w:spacing w:after="180"/>
      <w:ind w:leftChars="600" w:left="1275"/>
      <w:contextualSpacing/>
    </w:pPr>
  </w:style>
  <w:style w:type="paragraph" w:styleId="2">
    <w:name w:val="List Bullet 2"/>
    <w:basedOn w:val="a3"/>
    <w:autoRedefine/>
    <w:rsid w:val="00360D54"/>
    <w:pPr>
      <w:numPr>
        <w:numId w:val="3"/>
      </w:numPr>
      <w:ind w:left="1276" w:hanging="425"/>
      <w:contextualSpacing/>
    </w:pPr>
  </w:style>
  <w:style w:type="paragraph" w:styleId="3">
    <w:name w:val="List Bullet 3"/>
    <w:basedOn w:val="a2"/>
    <w:rsid w:val="006F6642"/>
    <w:pPr>
      <w:numPr>
        <w:numId w:val="4"/>
      </w:numPr>
      <w:contextualSpacing/>
    </w:pPr>
  </w:style>
  <w:style w:type="paragraph" w:styleId="af0">
    <w:name w:val="Document Map"/>
    <w:basedOn w:val="a2"/>
    <w:link w:val="Char2"/>
    <w:rsid w:val="00DE300E"/>
    <w:rPr>
      <w:rFonts w:ascii="Tahoma" w:hAnsi="Tahoma" w:cs="Tahoma"/>
      <w:sz w:val="16"/>
      <w:szCs w:val="16"/>
    </w:rPr>
  </w:style>
  <w:style w:type="character" w:customStyle="1" w:styleId="Char2">
    <w:name w:val="문서 구조 Char"/>
    <w:basedOn w:val="a4"/>
    <w:link w:val="af0"/>
    <w:rsid w:val="00DE300E"/>
    <w:rPr>
      <w:rFonts w:ascii="Tahoma" w:eastAsia="굴림" w:hAnsi="Tahoma" w:cs="Tahoma"/>
      <w:sz w:val="16"/>
      <w:szCs w:val="16"/>
      <w:lang w:eastAsia="en-US"/>
    </w:rPr>
  </w:style>
  <w:style w:type="paragraph" w:styleId="af1">
    <w:name w:val="caption"/>
    <w:basedOn w:val="a2"/>
    <w:next w:val="a2"/>
    <w:autoRedefine/>
    <w:unhideWhenUsed/>
    <w:qFormat/>
    <w:rsid w:val="00B14029"/>
    <w:pPr>
      <w:adjustRightInd w:val="0"/>
      <w:snapToGrid w:val="0"/>
      <w:jc w:val="center"/>
    </w:pPr>
    <w:rPr>
      <w:rFonts w:ascii="Arial" w:eastAsia="나눔고딕" w:hAnsi="Arial"/>
      <w:b/>
      <w:bCs/>
      <w:sz w:val="18"/>
      <w:szCs w:val="18"/>
    </w:rPr>
  </w:style>
  <w:style w:type="paragraph" w:styleId="af2">
    <w:name w:val="No Spacing"/>
    <w:uiPriority w:val="1"/>
    <w:qFormat/>
    <w:rsid w:val="00B33260"/>
    <w:rPr>
      <w:rFonts w:eastAsia="굴림" w:cs="Arial"/>
      <w:sz w:val="22"/>
      <w:szCs w:val="22"/>
      <w:lang w:eastAsia="en-US"/>
    </w:rPr>
  </w:style>
  <w:style w:type="paragraph" w:customStyle="1" w:styleId="BodyTable">
    <w:name w:val="Body Table"/>
    <w:basedOn w:val="a3"/>
    <w:autoRedefine/>
    <w:qFormat/>
    <w:rsid w:val="001A4C9F"/>
    <w:pPr>
      <w:adjustRightInd w:val="0"/>
      <w:spacing w:before="0" w:after="0" w:line="240" w:lineRule="exact"/>
      <w:jc w:val="center"/>
    </w:pPr>
    <w:rPr>
      <w:rFonts w:asciiTheme="majorHAnsi" w:eastAsiaTheme="majorEastAsia" w:hAnsiTheme="majorHAnsi"/>
      <w:sz w:val="18"/>
    </w:rPr>
  </w:style>
  <w:style w:type="table" w:customStyle="1" w:styleId="MyTabkle">
    <w:name w:val="My Tabkle"/>
    <w:basedOn w:val="a5"/>
    <w:uiPriority w:val="99"/>
    <w:rsid w:val="008C3641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ashSmallGap" w:sz="2" w:space="0" w:color="auto"/>
        <w:insideV w:val="dashSmallGap" w:sz="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questionChar">
    <w:name w:val="question Char"/>
    <w:basedOn w:val="a4"/>
    <w:link w:val="question"/>
    <w:rsid w:val="003E6ECF"/>
    <w:rPr>
      <w:rFonts w:asciiTheme="minorHAnsi" w:eastAsiaTheme="minorEastAsia" w:hAnsiTheme="minorHAnsi" w:cs="Arial"/>
      <w:sz w:val="22"/>
      <w:szCs w:val="22"/>
      <w:lang w:val="en-GB"/>
    </w:rPr>
  </w:style>
  <w:style w:type="paragraph" w:customStyle="1" w:styleId="StylequestionJustifiedBefore05line">
    <w:name w:val="Style question + Justified Before:  0.5 line"/>
    <w:basedOn w:val="question"/>
    <w:rsid w:val="00C040A9"/>
    <w:pPr>
      <w:spacing w:afterLines="0" w:after="0"/>
    </w:pPr>
    <w:rPr>
      <w:rFonts w:cs="Times New Roman"/>
      <w:szCs w:val="20"/>
    </w:rPr>
  </w:style>
  <w:style w:type="paragraph" w:customStyle="1" w:styleId="StylequestionJustified">
    <w:name w:val="Style question + Justified"/>
    <w:basedOn w:val="question"/>
    <w:rsid w:val="00C040A9"/>
    <w:pPr>
      <w:spacing w:afterLines="0" w:after="0"/>
    </w:pPr>
    <w:rPr>
      <w:rFonts w:cs="Times New Roman"/>
      <w:szCs w:val="20"/>
    </w:rPr>
  </w:style>
  <w:style w:type="character" w:styleId="af3">
    <w:name w:val="Strong"/>
    <w:basedOn w:val="a4"/>
    <w:qFormat/>
    <w:rsid w:val="00A76CE5"/>
    <w:rPr>
      <w:b/>
      <w:bCs/>
    </w:rPr>
  </w:style>
  <w:style w:type="character" w:styleId="af4">
    <w:name w:val="Emphasis"/>
    <w:basedOn w:val="a4"/>
    <w:qFormat/>
    <w:rsid w:val="00316902"/>
    <w:rPr>
      <w:rFonts w:ascii="Roboto Mono Medium" w:hAnsi="Roboto Mono Medium"/>
      <w:b/>
      <w:i w:val="0"/>
      <w:iCs/>
      <w:sz w:val="20"/>
    </w:rPr>
  </w:style>
  <w:style w:type="paragraph" w:styleId="af5">
    <w:name w:val="Block Text"/>
    <w:basedOn w:val="a3"/>
    <w:unhideWhenUsed/>
    <w:rsid w:val="00823858"/>
    <w:pPr>
      <w:pBdr>
        <w:top w:val="single" w:sz="4" w:space="10" w:color="808080" w:themeColor="background1" w:themeShade="80"/>
        <w:left w:val="single" w:sz="4" w:space="10" w:color="808080" w:themeColor="background1" w:themeShade="80"/>
        <w:bottom w:val="single" w:sz="4" w:space="10" w:color="808080" w:themeColor="background1" w:themeShade="80"/>
        <w:right w:val="single" w:sz="4" w:space="10" w:color="808080" w:themeColor="background1" w:themeShade="80"/>
      </w:pBdr>
      <w:shd w:val="clear" w:color="auto" w:fill="D9D9D9" w:themeFill="background1" w:themeFillShade="D9"/>
      <w:spacing w:line="200" w:lineRule="exact"/>
      <w:ind w:left="432" w:right="432"/>
    </w:pPr>
    <w:rPr>
      <w:rFonts w:cstheme="minorBidi"/>
      <w:iCs/>
      <w:color w:val="7F7F7F" w:themeColor="text1" w:themeTint="80"/>
    </w:rPr>
  </w:style>
  <w:style w:type="paragraph" w:styleId="af6">
    <w:name w:val="List Paragraph"/>
    <w:basedOn w:val="a2"/>
    <w:uiPriority w:val="34"/>
    <w:qFormat/>
    <w:rsid w:val="00B10685"/>
    <w:pPr>
      <w:ind w:left="720"/>
      <w:contextualSpacing/>
    </w:pPr>
    <w:rPr>
      <w:rFonts w:eastAsia="Times New Roman" w:cs="Times New Roman"/>
      <w:sz w:val="24"/>
      <w:szCs w:val="24"/>
      <w:lang w:eastAsia="ko-KR"/>
    </w:rPr>
  </w:style>
  <w:style w:type="character" w:styleId="af7">
    <w:name w:val="Placeholder Text"/>
    <w:basedOn w:val="a4"/>
    <w:uiPriority w:val="99"/>
    <w:semiHidden/>
    <w:rsid w:val="00AF68AF"/>
    <w:rPr>
      <w:color w:val="808080"/>
    </w:rPr>
  </w:style>
  <w:style w:type="paragraph" w:styleId="af8">
    <w:name w:val="Plain Text"/>
    <w:basedOn w:val="a2"/>
    <w:link w:val="Char3"/>
    <w:unhideWhenUsed/>
    <w:rsid w:val="00B00739"/>
    <w:rPr>
      <w:rFonts w:ascii="Consolas" w:hAnsi="Consolas"/>
      <w:sz w:val="21"/>
      <w:szCs w:val="21"/>
    </w:rPr>
  </w:style>
  <w:style w:type="character" w:customStyle="1" w:styleId="Char3">
    <w:name w:val="글자만 Char"/>
    <w:basedOn w:val="a4"/>
    <w:link w:val="af8"/>
    <w:rsid w:val="00B00739"/>
    <w:rPr>
      <w:rFonts w:ascii="Consolas" w:eastAsia="굴림" w:hAnsi="Consolas" w:cs="Arial"/>
      <w:sz w:val="21"/>
      <w:szCs w:val="21"/>
      <w:lang w:eastAsia="en-US"/>
    </w:rPr>
  </w:style>
  <w:style w:type="paragraph" w:customStyle="1" w:styleId="StylequestionBefore05lineAfter05line">
    <w:name w:val="Style question + Before:  0.5 line After:  0.5 line"/>
    <w:basedOn w:val="question"/>
    <w:rsid w:val="00C541E7"/>
    <w:rPr>
      <w:rFonts w:ascii="아리따-부리(TTF)-Medium" w:eastAsia="아리따-부리(TTF)-Medium" w:cs="Times New Roman"/>
      <w:szCs w:val="20"/>
    </w:rPr>
  </w:style>
  <w:style w:type="paragraph" w:styleId="af9">
    <w:name w:val="Date"/>
    <w:basedOn w:val="a2"/>
    <w:next w:val="a2"/>
    <w:link w:val="Char4"/>
    <w:rsid w:val="002034C8"/>
    <w:pPr>
      <w:jc w:val="right"/>
    </w:pPr>
    <w:rPr>
      <w:rFonts w:asciiTheme="majorHAnsi" w:eastAsiaTheme="minorEastAsia" w:hAnsiTheme="majorHAnsi"/>
      <w:color w:val="7F7F7F" w:themeColor="text1" w:themeTint="80"/>
      <w:sz w:val="20"/>
    </w:rPr>
  </w:style>
  <w:style w:type="character" w:customStyle="1" w:styleId="Char4">
    <w:name w:val="날짜 Char"/>
    <w:basedOn w:val="a4"/>
    <w:link w:val="af9"/>
    <w:rsid w:val="002034C8"/>
    <w:rPr>
      <w:rFonts w:asciiTheme="majorHAnsi" w:eastAsiaTheme="minorEastAsia" w:hAnsiTheme="majorHAnsi" w:cs="Arial"/>
      <w:color w:val="7F7F7F" w:themeColor="text1" w:themeTint="80"/>
      <w:szCs w:val="22"/>
      <w:lang w:eastAsia="en-US"/>
    </w:rPr>
  </w:style>
  <w:style w:type="character" w:styleId="afa">
    <w:name w:val="Hyperlink"/>
    <w:basedOn w:val="a4"/>
    <w:unhideWhenUsed/>
    <w:rsid w:val="002034C8"/>
    <w:rPr>
      <w:color w:val="0000FF" w:themeColor="hyperlink"/>
      <w:u w:val="single"/>
    </w:rPr>
  </w:style>
  <w:style w:type="character" w:customStyle="1" w:styleId="UnresolvedMention">
    <w:name w:val="Unresolved Mention"/>
    <w:basedOn w:val="a4"/>
    <w:uiPriority w:val="99"/>
    <w:semiHidden/>
    <w:unhideWhenUsed/>
    <w:rsid w:val="002034C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C541E7"/>
    <w:rPr>
      <w:rFonts w:eastAsia="굴림" w:cs="Arial"/>
      <w:sz w:val="22"/>
      <w:szCs w:val="22"/>
      <w:lang w:eastAsia="en-US"/>
    </w:rPr>
  </w:style>
  <w:style w:type="paragraph" w:styleId="1">
    <w:name w:val="heading 1"/>
    <w:basedOn w:val="a2"/>
    <w:next w:val="a3"/>
    <w:autoRedefine/>
    <w:qFormat/>
    <w:rsid w:val="003E6ECF"/>
    <w:pPr>
      <w:keepNext/>
      <w:adjustRightInd w:val="0"/>
      <w:snapToGrid w:val="0"/>
      <w:spacing w:before="120" w:afterLines="50" w:after="50"/>
      <w:outlineLvl w:val="0"/>
    </w:pPr>
    <w:rPr>
      <w:rFonts w:asciiTheme="majorHAnsi" w:eastAsiaTheme="majorEastAsia" w:hAnsiTheme="majorHAnsi" w:cs="Times New Roman"/>
      <w:b/>
      <w:sz w:val="24"/>
      <w:szCs w:val="32"/>
      <w:u w:val="double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2"/>
    <w:autoRedefine/>
    <w:rsid w:val="004311D3"/>
    <w:pPr>
      <w:pBdr>
        <w:bottom w:val="double" w:sz="2" w:space="5" w:color="595959" w:themeColor="text1" w:themeTint="A6"/>
      </w:pBdr>
      <w:tabs>
        <w:tab w:val="right" w:pos="9140"/>
      </w:tabs>
      <w:snapToGrid w:val="0"/>
      <w:spacing w:before="288"/>
    </w:pPr>
    <w:rPr>
      <w:rFonts w:asciiTheme="majorHAnsi" w:eastAsiaTheme="majorEastAsia" w:hAnsiTheme="majorHAnsi" w:cs="바탕"/>
      <w:b/>
      <w:smallCaps/>
      <w:noProof/>
      <w:color w:val="595959" w:themeColor="text1" w:themeTint="A6"/>
      <w:spacing w:val="20"/>
      <w:kern w:val="16"/>
      <w:szCs w:val="24"/>
      <w:lang w:eastAsia="ko-KR"/>
    </w:rPr>
  </w:style>
  <w:style w:type="paragraph" w:styleId="a8">
    <w:name w:val="footer"/>
    <w:basedOn w:val="a2"/>
    <w:autoRedefine/>
    <w:rsid w:val="003E6ECF"/>
    <w:pPr>
      <w:pBdr>
        <w:top w:val="double" w:sz="4" w:space="1" w:color="595959" w:themeColor="text1" w:themeTint="A6"/>
      </w:pBdr>
      <w:tabs>
        <w:tab w:val="center" w:pos="4536"/>
        <w:tab w:val="right" w:pos="9072"/>
      </w:tabs>
      <w:adjustRightInd w:val="0"/>
      <w:snapToGrid w:val="0"/>
      <w:jc w:val="center"/>
    </w:pPr>
    <w:rPr>
      <w:rFonts w:asciiTheme="majorHAnsi" w:eastAsiaTheme="majorEastAsia" w:hAnsiTheme="majorHAnsi"/>
      <w:smallCaps/>
      <w:color w:val="595959" w:themeColor="text1" w:themeTint="A6"/>
      <w:spacing w:val="30"/>
      <w:sz w:val="18"/>
      <w:szCs w:val="16"/>
    </w:rPr>
  </w:style>
  <w:style w:type="paragraph" w:customStyle="1" w:styleId="a1">
    <w:name w:val="수식"/>
    <w:basedOn w:val="a2"/>
    <w:link w:val="Char"/>
    <w:rsid w:val="001A4C9F"/>
    <w:pPr>
      <w:numPr>
        <w:numId w:val="6"/>
      </w:numPr>
      <w:shd w:val="thinDiagCross" w:color="D9D9D9" w:themeColor="background1" w:themeShade="D9" w:fill="auto"/>
      <w:tabs>
        <w:tab w:val="left" w:pos="992"/>
        <w:tab w:val="left" w:pos="1134"/>
        <w:tab w:val="left" w:pos="1418"/>
        <w:tab w:val="left" w:pos="1701"/>
        <w:tab w:val="left" w:pos="1985"/>
      </w:tabs>
      <w:snapToGrid w:val="0"/>
      <w:spacing w:line="240" w:lineRule="exact"/>
      <w:ind w:left="782" w:hanging="357"/>
    </w:pPr>
    <w:rPr>
      <w:rFonts w:ascii="Consolas" w:hAnsi="Consolas"/>
      <w:sz w:val="18"/>
      <w:szCs w:val="18"/>
      <w:lang w:eastAsia="ko-KR"/>
    </w:rPr>
  </w:style>
  <w:style w:type="table" w:customStyle="1" w:styleId="a9">
    <w:name w:val="표 나의"/>
    <w:basedOn w:val="a5"/>
    <w:rsid w:val="007510ED"/>
    <w:rPr>
      <w:sz w:val="22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</w:style>
  <w:style w:type="paragraph" w:customStyle="1" w:styleId="Address1">
    <w:name w:val="Address 1"/>
    <w:basedOn w:val="a2"/>
    <w:rsid w:val="007510ED"/>
    <w:pPr>
      <w:spacing w:line="160" w:lineRule="atLeast"/>
      <w:jc w:val="center"/>
    </w:pPr>
    <w:rPr>
      <w:rFonts w:ascii="Garamond" w:eastAsia="바탕" w:hAnsi="Garamond"/>
      <w:caps/>
      <w:spacing w:val="30"/>
      <w:sz w:val="15"/>
    </w:rPr>
  </w:style>
  <w:style w:type="character" w:styleId="aa">
    <w:name w:val="page number"/>
    <w:basedOn w:val="a4"/>
    <w:rsid w:val="007510ED"/>
  </w:style>
  <w:style w:type="paragraph" w:customStyle="1" w:styleId="ab">
    <w:name w:val="학번 이름"/>
    <w:basedOn w:val="a2"/>
    <w:autoRedefine/>
    <w:rsid w:val="004311D3"/>
    <w:pPr>
      <w:framePr w:w="8823" w:h="902" w:hRule="exact" w:hSpace="181" w:vSpace="227" w:wrap="around" w:hAnchor="margin" w:xAlign="center" w:yAlign="top"/>
      <w:tabs>
        <w:tab w:val="center" w:leader="underscore" w:pos="4400"/>
        <w:tab w:val="right" w:leader="underscore" w:pos="8800"/>
      </w:tabs>
    </w:pPr>
    <w:rPr>
      <w:rFonts w:asciiTheme="majorHAnsi" w:eastAsiaTheme="majorEastAsia" w:hAnsiTheme="majorHAnsi"/>
      <w:color w:val="595959" w:themeColor="text1" w:themeTint="A6"/>
      <w:lang w:eastAsia="ko-KR"/>
    </w:rPr>
  </w:style>
  <w:style w:type="paragraph" w:customStyle="1" w:styleId="question">
    <w:name w:val="question"/>
    <w:basedOn w:val="a3"/>
    <w:link w:val="questionChar"/>
    <w:autoRedefine/>
    <w:rsid w:val="003E6ECF"/>
    <w:pPr>
      <w:numPr>
        <w:numId w:val="1"/>
      </w:numPr>
      <w:spacing w:beforeLines="50" w:before="180" w:afterLines="50" w:after="180"/>
    </w:pPr>
    <w:rPr>
      <w:lang w:eastAsia="ko-KR"/>
    </w:rPr>
  </w:style>
  <w:style w:type="paragraph" w:customStyle="1" w:styleId="answer">
    <w:name w:val="answer"/>
    <w:basedOn w:val="question"/>
    <w:autoRedefine/>
    <w:rsid w:val="0007134A"/>
    <w:pPr>
      <w:numPr>
        <w:numId w:val="8"/>
      </w:numPr>
      <w:spacing w:beforeLines="0" w:afterLines="0"/>
    </w:pPr>
    <w:rPr>
      <w:color w:val="FF0000"/>
    </w:rPr>
  </w:style>
  <w:style w:type="paragraph" w:customStyle="1" w:styleId="Figure">
    <w:name w:val="Figure"/>
    <w:basedOn w:val="a2"/>
    <w:next w:val="a3"/>
    <w:autoRedefine/>
    <w:rsid w:val="00C05F59"/>
    <w:pPr>
      <w:spacing w:before="480" w:after="120"/>
      <w:jc w:val="center"/>
    </w:pPr>
  </w:style>
  <w:style w:type="paragraph" w:styleId="a3">
    <w:name w:val="Body Text"/>
    <w:basedOn w:val="a2"/>
    <w:link w:val="Char0"/>
    <w:autoRedefine/>
    <w:qFormat/>
    <w:rsid w:val="003A790D"/>
    <w:pPr>
      <w:snapToGrid w:val="0"/>
      <w:spacing w:before="120" w:after="120"/>
      <w:jc w:val="both"/>
    </w:pPr>
    <w:rPr>
      <w:rFonts w:asciiTheme="minorHAnsi" w:eastAsiaTheme="minorEastAsia" w:hAnsiTheme="minorHAnsi"/>
      <w:lang w:val="en-GB"/>
    </w:rPr>
  </w:style>
  <w:style w:type="paragraph" w:styleId="ac">
    <w:name w:val="Title"/>
    <w:basedOn w:val="a2"/>
    <w:next w:val="a3"/>
    <w:autoRedefine/>
    <w:qFormat/>
    <w:rsid w:val="004311D3"/>
    <w:pPr>
      <w:tabs>
        <w:tab w:val="center" w:pos="4536"/>
        <w:tab w:val="right" w:pos="9072"/>
      </w:tabs>
      <w:spacing w:after="240"/>
      <w:outlineLvl w:val="0"/>
    </w:pPr>
    <w:rPr>
      <w:rFonts w:asciiTheme="minorHAnsi" w:eastAsiaTheme="majorEastAsia" w:hAnsiTheme="minorHAnsi"/>
      <w:b/>
      <w:bCs/>
      <w:spacing w:val="20"/>
      <w:sz w:val="28"/>
      <w:szCs w:val="32"/>
    </w:rPr>
  </w:style>
  <w:style w:type="table" w:customStyle="1" w:styleId="TableGeneral">
    <w:name w:val="Table General"/>
    <w:basedOn w:val="a5"/>
    <w:uiPriority w:val="99"/>
    <w:rsid w:val="007510ED"/>
    <w:pPr>
      <w:jc w:val="center"/>
    </w:pPr>
    <w:rPr>
      <w:rFonts w:ascii="Calibri" w:hAnsi="Calibri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vAlign w:val="center"/>
    </w:tcPr>
  </w:style>
  <w:style w:type="paragraph" w:styleId="ad">
    <w:name w:val="Normal (Web)"/>
    <w:basedOn w:val="a2"/>
    <w:rsid w:val="007510ED"/>
    <w:pPr>
      <w:spacing w:before="100" w:beforeAutospacing="1" w:after="100" w:afterAutospacing="1"/>
    </w:pPr>
    <w:rPr>
      <w:rFonts w:ascii="굴림" w:hAnsi="굴림" w:cs="굴림"/>
      <w:sz w:val="24"/>
      <w:szCs w:val="24"/>
      <w:lang w:eastAsia="ko-KR"/>
    </w:rPr>
  </w:style>
  <w:style w:type="table" w:styleId="ae">
    <w:name w:val="Table Grid"/>
    <w:basedOn w:val="a5"/>
    <w:rsid w:val="007510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ntents">
    <w:name w:val="Table Contents"/>
    <w:basedOn w:val="a3"/>
    <w:autoRedefine/>
    <w:qFormat/>
    <w:rsid w:val="00074419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  <w:between w:val="single" w:sz="2" w:space="1" w:color="auto"/>
      </w:pBdr>
      <w:spacing w:before="0" w:after="0"/>
    </w:pPr>
    <w:rPr>
      <w:lang w:eastAsia="ko-KR"/>
    </w:rPr>
  </w:style>
  <w:style w:type="character" w:customStyle="1" w:styleId="equation-inline">
    <w:name w:val="equation - inline"/>
    <w:basedOn w:val="a4"/>
    <w:uiPriority w:val="1"/>
    <w:qFormat/>
    <w:rsid w:val="00B33260"/>
    <w:rPr>
      <w:rFonts w:asciiTheme="minorHAnsi" w:eastAsiaTheme="majorEastAsia" w:hAnsiTheme="minorHAnsi"/>
      <w:dstrike w:val="0"/>
      <w:sz w:val="24"/>
      <w:u w:val="none"/>
      <w:vertAlign w:val="baseline"/>
    </w:rPr>
  </w:style>
  <w:style w:type="table" w:customStyle="1" w:styleId="Mytable">
    <w:name w:val="My table"/>
    <w:basedOn w:val="a5"/>
    <w:uiPriority w:val="99"/>
    <w:rsid w:val="00B62E74"/>
    <w:pPr>
      <w:jc w:val="center"/>
    </w:pPr>
    <w:rPr>
      <w:rFonts w:ascii="Calibri" w:hAnsi="Calibri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</w:style>
  <w:style w:type="paragraph" w:customStyle="1" w:styleId="MyTableText">
    <w:name w:val="My Table Text"/>
    <w:basedOn w:val="a3"/>
    <w:rsid w:val="00B62E74"/>
    <w:pPr>
      <w:spacing w:before="0" w:after="0" w:line="220" w:lineRule="exact"/>
      <w:jc w:val="center"/>
    </w:pPr>
    <w:rPr>
      <w:sz w:val="20"/>
    </w:rPr>
  </w:style>
  <w:style w:type="character" w:customStyle="1" w:styleId="Char0">
    <w:name w:val="본문 Char"/>
    <w:basedOn w:val="a4"/>
    <w:link w:val="a3"/>
    <w:rsid w:val="003A790D"/>
    <w:rPr>
      <w:rFonts w:asciiTheme="minorHAnsi" w:eastAsiaTheme="minorEastAsia" w:hAnsiTheme="minorHAnsi" w:cs="Arial"/>
      <w:sz w:val="22"/>
      <w:szCs w:val="22"/>
      <w:lang w:val="en-GB" w:eastAsia="en-US"/>
    </w:rPr>
  </w:style>
  <w:style w:type="character" w:customStyle="1" w:styleId="Char">
    <w:name w:val="수식 Char"/>
    <w:basedOn w:val="a4"/>
    <w:link w:val="a1"/>
    <w:rsid w:val="001A4C9F"/>
    <w:rPr>
      <w:rFonts w:ascii="Consolas" w:eastAsia="굴림" w:hAnsi="Consolas" w:cs="Arial"/>
      <w:sz w:val="18"/>
      <w:szCs w:val="18"/>
      <w:shd w:val="thinDiagCross" w:color="D9D9D9" w:themeColor="background1" w:themeShade="D9" w:fill="auto"/>
    </w:rPr>
  </w:style>
  <w:style w:type="paragraph" w:styleId="af">
    <w:name w:val="Balloon Text"/>
    <w:basedOn w:val="a2"/>
    <w:link w:val="Char1"/>
    <w:rsid w:val="00012E98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4"/>
    <w:link w:val="af"/>
    <w:rsid w:val="00012E98"/>
    <w:rPr>
      <w:rFonts w:asciiTheme="majorHAnsi" w:eastAsiaTheme="majorEastAsia" w:hAnsiTheme="majorHAnsi" w:cstheme="majorBidi"/>
      <w:sz w:val="16"/>
      <w:szCs w:val="16"/>
      <w:lang w:eastAsia="en-US"/>
    </w:rPr>
  </w:style>
  <w:style w:type="paragraph" w:styleId="a">
    <w:name w:val="List Number"/>
    <w:basedOn w:val="question"/>
    <w:rsid w:val="00C04B90"/>
    <w:pPr>
      <w:numPr>
        <w:numId w:val="5"/>
      </w:numPr>
      <w:ind w:left="782" w:hanging="357"/>
      <w:contextualSpacing/>
    </w:pPr>
  </w:style>
  <w:style w:type="paragraph" w:styleId="a0">
    <w:name w:val="List Bullet"/>
    <w:basedOn w:val="a3"/>
    <w:autoRedefine/>
    <w:rsid w:val="00AF68AF"/>
    <w:pPr>
      <w:numPr>
        <w:numId w:val="7"/>
      </w:numPr>
      <w:contextualSpacing/>
    </w:pPr>
    <w:rPr>
      <w:rFonts w:ascii="Consolas" w:hAnsi="Consolas" w:cs="Consolas"/>
      <w:lang w:eastAsia="ko-KR"/>
    </w:rPr>
  </w:style>
  <w:style w:type="paragraph" w:styleId="30">
    <w:name w:val="List Continue 3"/>
    <w:basedOn w:val="a2"/>
    <w:rsid w:val="006F6642"/>
    <w:pPr>
      <w:spacing w:after="180"/>
      <w:ind w:leftChars="600" w:left="1275"/>
      <w:contextualSpacing/>
    </w:pPr>
  </w:style>
  <w:style w:type="paragraph" w:styleId="2">
    <w:name w:val="List Bullet 2"/>
    <w:basedOn w:val="a3"/>
    <w:autoRedefine/>
    <w:rsid w:val="00360D54"/>
    <w:pPr>
      <w:numPr>
        <w:numId w:val="3"/>
      </w:numPr>
      <w:ind w:left="1276" w:hanging="425"/>
      <w:contextualSpacing/>
    </w:pPr>
  </w:style>
  <w:style w:type="paragraph" w:styleId="3">
    <w:name w:val="List Bullet 3"/>
    <w:basedOn w:val="a2"/>
    <w:rsid w:val="006F6642"/>
    <w:pPr>
      <w:numPr>
        <w:numId w:val="4"/>
      </w:numPr>
      <w:contextualSpacing/>
    </w:pPr>
  </w:style>
  <w:style w:type="paragraph" w:styleId="af0">
    <w:name w:val="Document Map"/>
    <w:basedOn w:val="a2"/>
    <w:link w:val="Char2"/>
    <w:rsid w:val="00DE300E"/>
    <w:rPr>
      <w:rFonts w:ascii="Tahoma" w:hAnsi="Tahoma" w:cs="Tahoma"/>
      <w:sz w:val="16"/>
      <w:szCs w:val="16"/>
    </w:rPr>
  </w:style>
  <w:style w:type="character" w:customStyle="1" w:styleId="Char2">
    <w:name w:val="문서 구조 Char"/>
    <w:basedOn w:val="a4"/>
    <w:link w:val="af0"/>
    <w:rsid w:val="00DE300E"/>
    <w:rPr>
      <w:rFonts w:ascii="Tahoma" w:eastAsia="굴림" w:hAnsi="Tahoma" w:cs="Tahoma"/>
      <w:sz w:val="16"/>
      <w:szCs w:val="16"/>
      <w:lang w:eastAsia="en-US"/>
    </w:rPr>
  </w:style>
  <w:style w:type="paragraph" w:styleId="af1">
    <w:name w:val="caption"/>
    <w:basedOn w:val="a2"/>
    <w:next w:val="a2"/>
    <w:autoRedefine/>
    <w:unhideWhenUsed/>
    <w:qFormat/>
    <w:rsid w:val="00B14029"/>
    <w:pPr>
      <w:adjustRightInd w:val="0"/>
      <w:snapToGrid w:val="0"/>
      <w:jc w:val="center"/>
    </w:pPr>
    <w:rPr>
      <w:rFonts w:ascii="Arial" w:eastAsia="나눔고딕" w:hAnsi="Arial"/>
      <w:b/>
      <w:bCs/>
      <w:sz w:val="18"/>
      <w:szCs w:val="18"/>
    </w:rPr>
  </w:style>
  <w:style w:type="paragraph" w:styleId="af2">
    <w:name w:val="No Spacing"/>
    <w:uiPriority w:val="1"/>
    <w:qFormat/>
    <w:rsid w:val="00B33260"/>
    <w:rPr>
      <w:rFonts w:eastAsia="굴림" w:cs="Arial"/>
      <w:sz w:val="22"/>
      <w:szCs w:val="22"/>
      <w:lang w:eastAsia="en-US"/>
    </w:rPr>
  </w:style>
  <w:style w:type="paragraph" w:customStyle="1" w:styleId="BodyTable">
    <w:name w:val="Body Table"/>
    <w:basedOn w:val="a3"/>
    <w:autoRedefine/>
    <w:qFormat/>
    <w:rsid w:val="001A4C9F"/>
    <w:pPr>
      <w:adjustRightInd w:val="0"/>
      <w:spacing w:before="0" w:after="0" w:line="240" w:lineRule="exact"/>
      <w:jc w:val="center"/>
    </w:pPr>
    <w:rPr>
      <w:rFonts w:asciiTheme="majorHAnsi" w:eastAsiaTheme="majorEastAsia" w:hAnsiTheme="majorHAnsi"/>
      <w:sz w:val="18"/>
    </w:rPr>
  </w:style>
  <w:style w:type="table" w:customStyle="1" w:styleId="MyTabkle">
    <w:name w:val="My Tabkle"/>
    <w:basedOn w:val="a5"/>
    <w:uiPriority w:val="99"/>
    <w:rsid w:val="008C3641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ashSmallGap" w:sz="2" w:space="0" w:color="auto"/>
        <w:insideV w:val="dashSmallGap" w:sz="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questionChar">
    <w:name w:val="question Char"/>
    <w:basedOn w:val="a4"/>
    <w:link w:val="question"/>
    <w:rsid w:val="003E6ECF"/>
    <w:rPr>
      <w:rFonts w:asciiTheme="minorHAnsi" w:eastAsiaTheme="minorEastAsia" w:hAnsiTheme="minorHAnsi" w:cs="Arial"/>
      <w:sz w:val="22"/>
      <w:szCs w:val="22"/>
      <w:lang w:val="en-GB"/>
    </w:rPr>
  </w:style>
  <w:style w:type="paragraph" w:customStyle="1" w:styleId="StylequestionJustifiedBefore05line">
    <w:name w:val="Style question + Justified Before:  0.5 line"/>
    <w:basedOn w:val="question"/>
    <w:rsid w:val="00C040A9"/>
    <w:pPr>
      <w:spacing w:afterLines="0" w:after="0"/>
    </w:pPr>
    <w:rPr>
      <w:rFonts w:cs="Times New Roman"/>
      <w:szCs w:val="20"/>
    </w:rPr>
  </w:style>
  <w:style w:type="paragraph" w:customStyle="1" w:styleId="StylequestionJustified">
    <w:name w:val="Style question + Justified"/>
    <w:basedOn w:val="question"/>
    <w:rsid w:val="00C040A9"/>
    <w:pPr>
      <w:spacing w:afterLines="0" w:after="0"/>
    </w:pPr>
    <w:rPr>
      <w:rFonts w:cs="Times New Roman"/>
      <w:szCs w:val="20"/>
    </w:rPr>
  </w:style>
  <w:style w:type="character" w:styleId="af3">
    <w:name w:val="Strong"/>
    <w:basedOn w:val="a4"/>
    <w:qFormat/>
    <w:rsid w:val="00A76CE5"/>
    <w:rPr>
      <w:b/>
      <w:bCs/>
    </w:rPr>
  </w:style>
  <w:style w:type="character" w:styleId="af4">
    <w:name w:val="Emphasis"/>
    <w:basedOn w:val="a4"/>
    <w:qFormat/>
    <w:rsid w:val="00316902"/>
    <w:rPr>
      <w:rFonts w:ascii="Roboto Mono Medium" w:hAnsi="Roboto Mono Medium"/>
      <w:b/>
      <w:i w:val="0"/>
      <w:iCs/>
      <w:sz w:val="20"/>
    </w:rPr>
  </w:style>
  <w:style w:type="paragraph" w:styleId="af5">
    <w:name w:val="Block Text"/>
    <w:basedOn w:val="a3"/>
    <w:unhideWhenUsed/>
    <w:rsid w:val="00823858"/>
    <w:pPr>
      <w:pBdr>
        <w:top w:val="single" w:sz="4" w:space="10" w:color="808080" w:themeColor="background1" w:themeShade="80"/>
        <w:left w:val="single" w:sz="4" w:space="10" w:color="808080" w:themeColor="background1" w:themeShade="80"/>
        <w:bottom w:val="single" w:sz="4" w:space="10" w:color="808080" w:themeColor="background1" w:themeShade="80"/>
        <w:right w:val="single" w:sz="4" w:space="10" w:color="808080" w:themeColor="background1" w:themeShade="80"/>
      </w:pBdr>
      <w:shd w:val="clear" w:color="auto" w:fill="D9D9D9" w:themeFill="background1" w:themeFillShade="D9"/>
      <w:spacing w:line="200" w:lineRule="exact"/>
      <w:ind w:left="432" w:right="432"/>
    </w:pPr>
    <w:rPr>
      <w:rFonts w:cstheme="minorBidi"/>
      <w:iCs/>
      <w:color w:val="7F7F7F" w:themeColor="text1" w:themeTint="80"/>
    </w:rPr>
  </w:style>
  <w:style w:type="paragraph" w:styleId="af6">
    <w:name w:val="List Paragraph"/>
    <w:basedOn w:val="a2"/>
    <w:uiPriority w:val="34"/>
    <w:qFormat/>
    <w:rsid w:val="00B10685"/>
    <w:pPr>
      <w:ind w:left="720"/>
      <w:contextualSpacing/>
    </w:pPr>
    <w:rPr>
      <w:rFonts w:eastAsia="Times New Roman" w:cs="Times New Roman"/>
      <w:sz w:val="24"/>
      <w:szCs w:val="24"/>
      <w:lang w:eastAsia="ko-KR"/>
    </w:rPr>
  </w:style>
  <w:style w:type="character" w:styleId="af7">
    <w:name w:val="Placeholder Text"/>
    <w:basedOn w:val="a4"/>
    <w:uiPriority w:val="99"/>
    <w:semiHidden/>
    <w:rsid w:val="00AF68AF"/>
    <w:rPr>
      <w:color w:val="808080"/>
    </w:rPr>
  </w:style>
  <w:style w:type="paragraph" w:styleId="af8">
    <w:name w:val="Plain Text"/>
    <w:basedOn w:val="a2"/>
    <w:link w:val="Char3"/>
    <w:unhideWhenUsed/>
    <w:rsid w:val="00B00739"/>
    <w:rPr>
      <w:rFonts w:ascii="Consolas" w:hAnsi="Consolas"/>
      <w:sz w:val="21"/>
      <w:szCs w:val="21"/>
    </w:rPr>
  </w:style>
  <w:style w:type="character" w:customStyle="1" w:styleId="Char3">
    <w:name w:val="글자만 Char"/>
    <w:basedOn w:val="a4"/>
    <w:link w:val="af8"/>
    <w:rsid w:val="00B00739"/>
    <w:rPr>
      <w:rFonts w:ascii="Consolas" w:eastAsia="굴림" w:hAnsi="Consolas" w:cs="Arial"/>
      <w:sz w:val="21"/>
      <w:szCs w:val="21"/>
      <w:lang w:eastAsia="en-US"/>
    </w:rPr>
  </w:style>
  <w:style w:type="paragraph" w:customStyle="1" w:styleId="StylequestionBefore05lineAfter05line">
    <w:name w:val="Style question + Before:  0.5 line After:  0.5 line"/>
    <w:basedOn w:val="question"/>
    <w:rsid w:val="00C541E7"/>
    <w:rPr>
      <w:rFonts w:ascii="아리따-부리(TTF)-Medium" w:eastAsia="아리따-부리(TTF)-Medium" w:cs="Times New Roman"/>
      <w:szCs w:val="20"/>
    </w:rPr>
  </w:style>
  <w:style w:type="paragraph" w:styleId="af9">
    <w:name w:val="Date"/>
    <w:basedOn w:val="a2"/>
    <w:next w:val="a2"/>
    <w:link w:val="Char4"/>
    <w:rsid w:val="002034C8"/>
    <w:pPr>
      <w:jc w:val="right"/>
    </w:pPr>
    <w:rPr>
      <w:rFonts w:asciiTheme="majorHAnsi" w:eastAsiaTheme="minorEastAsia" w:hAnsiTheme="majorHAnsi"/>
      <w:color w:val="7F7F7F" w:themeColor="text1" w:themeTint="80"/>
      <w:sz w:val="20"/>
    </w:rPr>
  </w:style>
  <w:style w:type="character" w:customStyle="1" w:styleId="Char4">
    <w:name w:val="날짜 Char"/>
    <w:basedOn w:val="a4"/>
    <w:link w:val="af9"/>
    <w:rsid w:val="002034C8"/>
    <w:rPr>
      <w:rFonts w:asciiTheme="majorHAnsi" w:eastAsiaTheme="minorEastAsia" w:hAnsiTheme="majorHAnsi" w:cs="Arial"/>
      <w:color w:val="7F7F7F" w:themeColor="text1" w:themeTint="80"/>
      <w:szCs w:val="22"/>
      <w:lang w:eastAsia="en-US"/>
    </w:rPr>
  </w:style>
  <w:style w:type="character" w:styleId="afa">
    <w:name w:val="Hyperlink"/>
    <w:basedOn w:val="a4"/>
    <w:unhideWhenUsed/>
    <w:rsid w:val="002034C8"/>
    <w:rPr>
      <w:color w:val="0000FF" w:themeColor="hyperlink"/>
      <w:u w:val="single"/>
    </w:rPr>
  </w:style>
  <w:style w:type="character" w:customStyle="1" w:styleId="UnresolvedMention">
    <w:name w:val="Unresolved Mention"/>
    <w:basedOn w:val="a4"/>
    <w:uiPriority w:val="99"/>
    <w:semiHidden/>
    <w:unhideWhenUsed/>
    <w:rsid w:val="00203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541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6600">
          <w:marLeft w:val="46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06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2233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8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9500">
          <w:marLeft w:val="72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04">
          <w:marLeft w:val="108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832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90">
          <w:marLeft w:val="86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9683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45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28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3208">
          <w:marLeft w:val="108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2535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806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9318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039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8381">
          <w:marLeft w:val="72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59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62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44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913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55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oun\Dropbox\Template\exam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35">
      <a:majorFont>
        <a:latin typeface="Roboto Medium"/>
        <a:ea typeface="KoPub돋움체 Medium"/>
        <a:cs typeface=""/>
      </a:majorFont>
      <a:minorFont>
        <a:latin typeface="Roboto"/>
        <a:ea typeface="KoPub바탕체 Medium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exam1</Template>
  <TotalTime>33</TotalTime>
  <Pages>20</Pages>
  <Words>3308</Words>
  <Characters>18856</Characters>
  <Application>Microsoft Office Word</Application>
  <DocSecurity>0</DocSecurity>
  <Lines>157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Consider the following assembler instruction</vt:lpstr>
    </vt:vector>
  </TitlesOfParts>
  <Company>Sung Kyun Kwan University</Company>
  <LinksUpToDate>false</LinksUpToDate>
  <CharactersWithSpaces>22120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the following assembler instruction</dc:title>
  <dc:creator>Hyoung-Kee Choi</dc:creator>
  <cp:lastModifiedBy>Registered User</cp:lastModifiedBy>
  <cp:revision>8</cp:revision>
  <cp:lastPrinted>2004-03-31T05:44:00Z</cp:lastPrinted>
  <dcterms:created xsi:type="dcterms:W3CDTF">2018-12-23T14:38:00Z</dcterms:created>
  <dcterms:modified xsi:type="dcterms:W3CDTF">2018-12-23T15:11:00Z</dcterms:modified>
</cp:coreProperties>
</file>