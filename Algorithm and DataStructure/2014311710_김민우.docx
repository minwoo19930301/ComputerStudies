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7623E" w14:textId="77777777" w:rsidR="00626F99" w:rsidRPr="002E42B0" w:rsidRDefault="00103466" w:rsidP="001A4C9F">
      <w:pPr>
        <w:pStyle w:val="ab"/>
        <w:framePr w:w="0" w:h="737" w:hRule="exact" w:vSpace="0" w:wrap="notBeside"/>
      </w:pPr>
      <w:r>
        <w:rPr>
          <w:rFonts w:hint="eastAsia"/>
        </w:rPr>
        <w:t>ID</w:t>
      </w:r>
      <w:r w:rsidR="00626F99" w:rsidRPr="002E42B0">
        <w:rPr>
          <w:rFonts w:hint="eastAsia"/>
        </w:rPr>
        <w:tab/>
      </w:r>
      <w:r>
        <w:rPr>
          <w:rFonts w:hint="eastAsia"/>
        </w:rPr>
        <w:t>Name</w:t>
      </w:r>
      <w:r w:rsidR="00626F99">
        <w:rPr>
          <w:rFonts w:hint="eastAsia"/>
        </w:rPr>
        <w:tab/>
      </w:r>
    </w:p>
    <w:p w14:paraId="4145D3B2" w14:textId="23D7F601" w:rsidR="00AC33DF" w:rsidRDefault="00AC33DF" w:rsidP="00AC33DF">
      <w:pPr>
        <w:pStyle w:val="a7"/>
        <w:rPr>
          <w:lang w:eastAsia="ko-KR"/>
        </w:rPr>
      </w:pPr>
      <w:r>
        <w:rPr>
          <w:rFonts w:hint="eastAsia"/>
          <w:lang w:eastAsia="ko-KR"/>
        </w:rPr>
        <w:t>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2E58AD2B" w14:textId="53500E6A" w:rsidR="003A0E56" w:rsidRDefault="003A0E56" w:rsidP="00730BE3">
      <w:pPr>
        <w:pStyle w:val="a3"/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미로</w:t>
      </w:r>
      <w:r>
        <w:rPr>
          <w:lang w:eastAsia="ko-KR"/>
        </w:rPr>
        <w:t>(maze)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코드입니다</w:t>
      </w:r>
      <w:r>
        <w:rPr>
          <w:rFonts w:hint="eastAsia"/>
          <w:lang w:eastAsia="ko-KR"/>
        </w:rPr>
        <w:t>.</w:t>
      </w:r>
    </w:p>
    <w:p w14:paraId="03D7C56E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>package</w:t>
      </w:r>
      <w:r>
        <w:tab/>
        <w:t>backtrack;</w:t>
      </w:r>
    </w:p>
    <w:p w14:paraId="07BDCE14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</w:p>
    <w:p w14:paraId="179782D3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>import</w:t>
      </w:r>
      <w:r>
        <w:tab/>
      </w:r>
      <w:proofErr w:type="spellStart"/>
      <w:r>
        <w:t>java.util</w:t>
      </w:r>
      <w:proofErr w:type="spellEnd"/>
      <w:r>
        <w:t>.*;</w:t>
      </w:r>
    </w:p>
    <w:p w14:paraId="2A829CEA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</w:p>
    <w:p w14:paraId="6FCA82B0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>public class Maze {</w:t>
      </w:r>
    </w:p>
    <w:p w14:paraId="4704974B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</w:p>
    <w:p w14:paraId="162CEDBE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>private</w:t>
      </w:r>
      <w:r>
        <w:tab/>
        <w:t>static final int NN = 10;</w:t>
      </w:r>
    </w:p>
    <w:p w14:paraId="54A94F2A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>private</w:t>
      </w:r>
      <w:r>
        <w:tab/>
        <w:t>static final int CC = 2;</w:t>
      </w:r>
    </w:p>
    <w:p w14:paraId="7E4EE07C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 xml:space="preserve">private static 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 )</w:t>
      </w:r>
      <w:proofErr w:type="gramEnd"/>
      <w:r>
        <w:t>;</w:t>
      </w:r>
    </w:p>
    <w:p w14:paraId="3306FA45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 xml:space="preserve">private static int </w:t>
      </w:r>
      <w:proofErr w:type="spellStart"/>
      <w:r>
        <w:t>exitRow</w:t>
      </w:r>
      <w:proofErr w:type="spellEnd"/>
      <w:r>
        <w:t xml:space="preserve"> = (NN - 1), </w:t>
      </w:r>
      <w:proofErr w:type="spellStart"/>
      <w:r>
        <w:t>exitCol</w:t>
      </w:r>
      <w:proofErr w:type="spellEnd"/>
      <w:r>
        <w:t xml:space="preserve"> = (NN - 1);</w:t>
      </w:r>
    </w:p>
    <w:p w14:paraId="2DBC0169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 xml:space="preserve">private static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 ][ ] </w:t>
      </w:r>
      <w:proofErr w:type="spellStart"/>
      <w:r>
        <w:t>hasVisited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 NN ][ NN ];</w:t>
      </w:r>
    </w:p>
    <w:p w14:paraId="208ED28B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 xml:space="preserve">// </w:t>
      </w:r>
      <w:proofErr w:type="spellStart"/>
      <w:r>
        <w:t>boolean</w:t>
      </w:r>
      <w:proofErr w:type="spellEnd"/>
      <w:r>
        <w:t xml:space="preserve"> array is initialized to false by default</w:t>
      </w:r>
    </w:p>
    <w:p w14:paraId="222FD738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</w:p>
    <w:p w14:paraId="20604614" w14:textId="1D2EBA0C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 xml:space="preserve">public static void </w:t>
      </w:r>
      <w:proofErr w:type="spellStart"/>
      <w:proofErr w:type="gramStart"/>
      <w:r>
        <w:t>stackPush</w:t>
      </w:r>
      <w:proofErr w:type="spellEnd"/>
      <w:r>
        <w:t>( in</w:t>
      </w:r>
      <w:r w:rsidR="00D509B3">
        <w:t>t</w:t>
      </w:r>
      <w:proofErr w:type="gramEnd"/>
      <w:r w:rsidR="00D509B3">
        <w:t xml:space="preserve"> [ ] cod</w:t>
      </w:r>
      <w:r>
        <w:t xml:space="preserve"> ) {</w:t>
      </w:r>
    </w:p>
    <w:p w14:paraId="003FCBA9" w14:textId="1B971D5B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 cod );</w:t>
      </w:r>
    </w:p>
    <w:p w14:paraId="2A74CDD0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spellStart"/>
      <w:proofErr w:type="gramEnd"/>
      <w:r>
        <w:t>stackPush</w:t>
      </w:r>
      <w:proofErr w:type="spellEnd"/>
      <w:r>
        <w:t xml:space="preserve">: [ " + </w:t>
      </w:r>
      <w:proofErr w:type="spellStart"/>
      <w:r>
        <w:t>stack.size</w:t>
      </w:r>
      <w:proofErr w:type="spellEnd"/>
      <w:r>
        <w:t>( ) + " ][ " + cod[ 0 ] + " ][ " + cod[ 1 ] + " ]" );</w:t>
      </w:r>
    </w:p>
    <w:p w14:paraId="5E087FFA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  <w:t>return;</w:t>
      </w:r>
    </w:p>
    <w:p w14:paraId="072272C4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>}</w:t>
      </w:r>
    </w:p>
    <w:p w14:paraId="4F996D9E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  <w:t xml:space="preserve"> </w:t>
      </w:r>
    </w:p>
    <w:p w14:paraId="4C0F2AE0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 xml:space="preserve">public static </w:t>
      </w:r>
      <w:proofErr w:type="gramStart"/>
      <w:r>
        <w:t>int[</w:t>
      </w:r>
      <w:proofErr w:type="gramEnd"/>
      <w:r>
        <w:t xml:space="preserve"> ] </w:t>
      </w:r>
      <w:proofErr w:type="spellStart"/>
      <w:r>
        <w:t>stackPop</w:t>
      </w:r>
      <w:proofErr w:type="spellEnd"/>
      <w:r>
        <w:t>( ) {</w:t>
      </w:r>
    </w:p>
    <w:p w14:paraId="7CECC377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</w:p>
    <w:p w14:paraId="2213A23F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proofErr w:type="gramStart"/>
      <w:r>
        <w:t>int[</w:t>
      </w:r>
      <w:proofErr w:type="gramEnd"/>
      <w:r>
        <w:t xml:space="preserve"> ] cod = ( int[ ] )</w:t>
      </w:r>
      <w:proofErr w:type="spellStart"/>
      <w:r>
        <w:t>stack.pop</w:t>
      </w:r>
      <w:proofErr w:type="spellEnd"/>
      <w:r>
        <w:t>( );</w:t>
      </w:r>
    </w:p>
    <w:p w14:paraId="664401A8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spellStart"/>
      <w:proofErr w:type="gramEnd"/>
      <w:r>
        <w:t>stackPop</w:t>
      </w:r>
      <w:proofErr w:type="spellEnd"/>
      <w:r>
        <w:t>: [ " + cod[ 0 ] + " ][ " + cod[ 1 ] + " ]" );</w:t>
      </w:r>
    </w:p>
    <w:p w14:paraId="5A0081C4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  <w:t>return cod;</w:t>
      </w:r>
      <w:r>
        <w:tab/>
      </w:r>
    </w:p>
    <w:p w14:paraId="607F2015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>}</w:t>
      </w:r>
    </w:p>
    <w:p w14:paraId="07FEA458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</w:p>
    <w:p w14:paraId="4EF367DC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 xml:space="preserve">public static void </w:t>
      </w:r>
      <w:proofErr w:type="spellStart"/>
      <w:proofErr w:type="gramStart"/>
      <w:r>
        <w:t>checkFourDirections</w:t>
      </w:r>
      <w:proofErr w:type="spellEnd"/>
      <w:r>
        <w:t>( int</w:t>
      </w:r>
      <w:proofErr w:type="gramEnd"/>
      <w:r>
        <w:t xml:space="preserve"> maze[ ][ ], int </w:t>
      </w:r>
      <w:proofErr w:type="spellStart"/>
      <w:r>
        <w:t>coord</w:t>
      </w:r>
      <w:proofErr w:type="spellEnd"/>
      <w:r>
        <w:t>[ ] ) {</w:t>
      </w:r>
    </w:p>
    <w:p w14:paraId="6AE43CFC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</w:p>
    <w:p w14:paraId="5104761F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  <w:t xml:space="preserve">int row 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 0 ];</w:t>
      </w:r>
    </w:p>
    <w:p w14:paraId="333476BA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  <w:t xml:space="preserve">int col 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 1 ];</w:t>
      </w:r>
    </w:p>
    <w:p w14:paraId="7EBB93E2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  <w:t xml:space="preserve">int </w:t>
      </w:r>
      <w:proofErr w:type="spellStart"/>
      <w:r>
        <w:t>dir</w:t>
      </w:r>
      <w:proofErr w:type="spellEnd"/>
      <w:r>
        <w:t xml:space="preserve"> = 0;</w:t>
      </w:r>
    </w:p>
    <w:p w14:paraId="7D254EE4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</w:p>
    <w:p w14:paraId="1B508288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proofErr w:type="spellStart"/>
      <w:proofErr w:type="gramStart"/>
      <w:r>
        <w:t>hasVisited</w:t>
      </w:r>
      <w:proofErr w:type="spellEnd"/>
      <w:r>
        <w:t>[</w:t>
      </w:r>
      <w:proofErr w:type="gramEnd"/>
      <w:r>
        <w:t xml:space="preserve"> row ][ col ] = true;</w:t>
      </w:r>
    </w:p>
    <w:p w14:paraId="7AAC5F10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</w:p>
    <w:p w14:paraId="41C7E9D7" w14:textId="4870AB99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proofErr w:type="spellStart"/>
      <w:proofErr w:type="gramStart"/>
      <w:r>
        <w:t>stackPush</w:t>
      </w:r>
      <w:proofErr w:type="spellEnd"/>
      <w:r>
        <w:t xml:space="preserve">( </w:t>
      </w:r>
      <w:proofErr w:type="spellStart"/>
      <w:r w:rsidR="00D509B3">
        <w:t>coord</w:t>
      </w:r>
      <w:proofErr w:type="spellEnd"/>
      <w:proofErr w:type="gramEnd"/>
      <w:r>
        <w:t xml:space="preserve"> );</w:t>
      </w:r>
    </w:p>
    <w:p w14:paraId="2D62AEDB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  <w:t>// find an exit: success</w:t>
      </w:r>
    </w:p>
    <w:p w14:paraId="3DDAC18E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proofErr w:type="gramStart"/>
      <w:r>
        <w:t>if( row</w:t>
      </w:r>
      <w:proofErr w:type="gramEnd"/>
      <w:r>
        <w:t xml:space="preserve"> == </w:t>
      </w:r>
      <w:proofErr w:type="spellStart"/>
      <w:r>
        <w:t>exitRow</w:t>
      </w:r>
      <w:proofErr w:type="spellEnd"/>
      <w:r>
        <w:t xml:space="preserve"> &amp;&amp; col == </w:t>
      </w:r>
      <w:proofErr w:type="spellStart"/>
      <w:r>
        <w:t>exitCol</w:t>
      </w:r>
      <w:proofErr w:type="spellEnd"/>
      <w:r>
        <w:t xml:space="preserve"> ) {</w:t>
      </w:r>
    </w:p>
    <w:p w14:paraId="0C402EB2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proofErr w:type="spellStart"/>
      <w:proofErr w:type="gramStart"/>
      <w:r>
        <w:t>printSolution</w:t>
      </w:r>
      <w:proofErr w:type="spellEnd"/>
      <w:r>
        <w:t>( )</w:t>
      </w:r>
      <w:proofErr w:type="gramEnd"/>
      <w:r>
        <w:t>;</w:t>
      </w:r>
    </w:p>
    <w:p w14:paraId="154C086E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  <w:t>}</w:t>
      </w:r>
    </w:p>
    <w:p w14:paraId="20EC2C6B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</w:p>
    <w:p w14:paraId="1F70D127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proofErr w:type="gramStart"/>
      <w:r>
        <w:t xml:space="preserve">while( </w:t>
      </w:r>
      <w:proofErr w:type="spellStart"/>
      <w:r>
        <w:t>dir</w:t>
      </w:r>
      <w:proofErr w:type="spellEnd"/>
      <w:proofErr w:type="gramEnd"/>
      <w:r>
        <w:t xml:space="preserve"> &gt;= 0 ) {</w:t>
      </w:r>
    </w:p>
    <w:p w14:paraId="46147532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</w:p>
    <w:p w14:paraId="19E0E991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keep = false;</w:t>
      </w:r>
    </w:p>
    <w:p w14:paraId="646D1074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>//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 Current row [ " + row + " ] col [ " + col + " ][ " + </w:t>
      </w:r>
      <w:proofErr w:type="spellStart"/>
      <w:r>
        <w:t>dir</w:t>
      </w:r>
      <w:proofErr w:type="spellEnd"/>
      <w:r>
        <w:t xml:space="preserve"> + " ]");</w:t>
      </w:r>
    </w:p>
    <w:p w14:paraId="471D157F" w14:textId="5E0CCF62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dir</w:t>
      </w:r>
      <w:proofErr w:type="spellEnd"/>
      <w:proofErr w:type="gramEnd"/>
      <w:r>
        <w:t xml:space="preserve"> == </w:t>
      </w:r>
      <w:r w:rsidR="002216C4">
        <w:t>0</w:t>
      </w:r>
      <w:r>
        <w:t xml:space="preserve"> ) {</w:t>
      </w:r>
      <w:r>
        <w:tab/>
      </w:r>
      <w:r>
        <w:tab/>
      </w:r>
      <w:r>
        <w:tab/>
        <w:t>// north -- up</w:t>
      </w:r>
    </w:p>
    <w:p w14:paraId="41CE7D6E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if( (</w:t>
      </w:r>
      <w:proofErr w:type="gramEnd"/>
      <w:r>
        <w:t xml:space="preserve"> row - 1 &gt;= 0 ) &amp;&amp; ( maze[ row - 1 ][ col ] == 1 ) &amp;&amp; ( !</w:t>
      </w:r>
      <w:proofErr w:type="spellStart"/>
      <w:r>
        <w:t>hasVisited</w:t>
      </w:r>
      <w:proofErr w:type="spellEnd"/>
      <w:r>
        <w:t>[ row - 1 ][ col ] ) ) {</w:t>
      </w:r>
    </w:p>
    <w:p w14:paraId="31D75941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 0 ] = row - 1;</w:t>
      </w:r>
    </w:p>
    <w:p w14:paraId="2D87EB7B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 1 ] = col;</w:t>
      </w:r>
    </w:p>
    <w:p w14:paraId="5261917E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r>
        <w:tab/>
        <w:t>keep = true;</w:t>
      </w:r>
    </w:p>
    <w:p w14:paraId="04177761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  <w:t>}</w:t>
      </w:r>
    </w:p>
    <w:p w14:paraId="134B673C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  <w:t xml:space="preserve">} else </w:t>
      </w:r>
      <w:proofErr w:type="gramStart"/>
      <w:r>
        <w:t xml:space="preserve">if( </w:t>
      </w:r>
      <w:proofErr w:type="spellStart"/>
      <w:r>
        <w:t>dir</w:t>
      </w:r>
      <w:proofErr w:type="spellEnd"/>
      <w:proofErr w:type="gramEnd"/>
      <w:r>
        <w:t xml:space="preserve"> == 3 ) {</w:t>
      </w:r>
      <w:r>
        <w:tab/>
      </w:r>
      <w:r>
        <w:tab/>
        <w:t>// west -- left</w:t>
      </w:r>
    </w:p>
    <w:p w14:paraId="4EC4159A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gramEnd"/>
      <w:r>
        <w:t xml:space="preserve"> col - 1 &gt;= 0 ) &amp;&amp; ( maze[ row ][ col - 1 ] == 1 ) &amp;&amp; ( !</w:t>
      </w:r>
      <w:proofErr w:type="spellStart"/>
      <w:r>
        <w:t>hasVisited</w:t>
      </w:r>
      <w:proofErr w:type="spellEnd"/>
      <w:r>
        <w:t>[ row ][ col - 1 ] ) ) {</w:t>
      </w:r>
    </w:p>
    <w:p w14:paraId="166D9D92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 0 ] = row;</w:t>
      </w:r>
    </w:p>
    <w:p w14:paraId="064296ED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 1 ] = col - 1;</w:t>
      </w:r>
    </w:p>
    <w:p w14:paraId="43A4AE01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r>
        <w:tab/>
        <w:t>keep = true;</w:t>
      </w:r>
    </w:p>
    <w:p w14:paraId="1FB44723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  <w:t>}</w:t>
      </w:r>
    </w:p>
    <w:p w14:paraId="6219DD55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  <w:t xml:space="preserve">} else </w:t>
      </w:r>
      <w:proofErr w:type="gramStart"/>
      <w:r>
        <w:t xml:space="preserve">if( </w:t>
      </w:r>
      <w:proofErr w:type="spellStart"/>
      <w:r>
        <w:t>dir</w:t>
      </w:r>
      <w:proofErr w:type="spellEnd"/>
      <w:proofErr w:type="gramEnd"/>
      <w:r>
        <w:t xml:space="preserve"> == 1 ) {</w:t>
      </w:r>
      <w:r>
        <w:tab/>
      </w:r>
      <w:r>
        <w:tab/>
        <w:t>// east -- right</w:t>
      </w:r>
    </w:p>
    <w:p w14:paraId="154CFAFF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gramEnd"/>
      <w:r>
        <w:t xml:space="preserve"> col + 1 &lt; NN ) &amp;&amp; ( maze[ row ][ col + 1 ] == 1 ) &amp;&amp; ( !</w:t>
      </w:r>
      <w:proofErr w:type="spellStart"/>
      <w:r>
        <w:t>hasVisited</w:t>
      </w:r>
      <w:proofErr w:type="spellEnd"/>
      <w:r>
        <w:t>[ row ][ col + 1 ] ) ) {</w:t>
      </w:r>
    </w:p>
    <w:p w14:paraId="1EC19C8C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 0 ] = row;</w:t>
      </w:r>
    </w:p>
    <w:p w14:paraId="049F6401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 1 ] = col + 1;</w:t>
      </w:r>
    </w:p>
    <w:p w14:paraId="71CC363A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r>
        <w:tab/>
        <w:t>keep = true;</w:t>
      </w:r>
    </w:p>
    <w:p w14:paraId="4249544B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  <w:t>}</w:t>
      </w:r>
    </w:p>
    <w:p w14:paraId="12339997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  <w:t xml:space="preserve">} else </w:t>
      </w:r>
      <w:proofErr w:type="gramStart"/>
      <w:r>
        <w:t xml:space="preserve">if( </w:t>
      </w:r>
      <w:proofErr w:type="spellStart"/>
      <w:r>
        <w:t>dir</w:t>
      </w:r>
      <w:proofErr w:type="spellEnd"/>
      <w:proofErr w:type="gramEnd"/>
      <w:r>
        <w:t xml:space="preserve"> == 2 ) {</w:t>
      </w:r>
      <w:r>
        <w:tab/>
      </w:r>
      <w:r>
        <w:tab/>
        <w:t>// south -- down</w:t>
      </w:r>
    </w:p>
    <w:p w14:paraId="6097EF40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gramEnd"/>
      <w:r>
        <w:t xml:space="preserve"> row + 1 &lt; NN ) &amp;&amp; ( maze[ row + 1 ][ col ] == 1 ) &amp;&amp; ( !</w:t>
      </w:r>
      <w:proofErr w:type="spellStart"/>
      <w:r>
        <w:t>hasVisited</w:t>
      </w:r>
      <w:proofErr w:type="spellEnd"/>
      <w:r>
        <w:t>[ row + 1 ][ col ] ) ) {</w:t>
      </w:r>
    </w:p>
    <w:p w14:paraId="1B842EFA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 0 ] = row + 1;</w:t>
      </w:r>
    </w:p>
    <w:p w14:paraId="390AF248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 xml:space="preserve"> 1 ] = col;</w:t>
      </w:r>
    </w:p>
    <w:p w14:paraId="73FD763D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r>
        <w:tab/>
        <w:t>keep = true;</w:t>
      </w:r>
    </w:p>
    <w:p w14:paraId="5DAE0A4E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  <w:t>}</w:t>
      </w:r>
    </w:p>
    <w:p w14:paraId="78CE2DD2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  <w:t>} else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dir</w:t>
      </w:r>
      <w:proofErr w:type="spellEnd"/>
      <w:r>
        <w:t xml:space="preserve"> == 4?</w:t>
      </w:r>
    </w:p>
    <w:p w14:paraId="36F28ECD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stackPop</w:t>
      </w:r>
      <w:proofErr w:type="spellEnd"/>
      <w:r>
        <w:t>( )</w:t>
      </w:r>
      <w:proofErr w:type="gramEnd"/>
      <w:r>
        <w:t>;</w:t>
      </w:r>
    </w:p>
    <w:p w14:paraId="125D24F1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  <w:t>break;</w:t>
      </w:r>
    </w:p>
    <w:p w14:paraId="1A5EFC8E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  <w:t>}</w:t>
      </w:r>
    </w:p>
    <w:p w14:paraId="490BA69B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  <w:t>++</w:t>
      </w:r>
      <w:proofErr w:type="spellStart"/>
      <w:r>
        <w:t>dir</w:t>
      </w:r>
      <w:proofErr w:type="spellEnd"/>
      <w:r>
        <w:t>;</w:t>
      </w:r>
    </w:p>
    <w:p w14:paraId="5F036C09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  <w:t>if (keep) {</w:t>
      </w:r>
    </w:p>
    <w:p w14:paraId="21548C68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checkFourDirections</w:t>
      </w:r>
      <w:proofErr w:type="spellEnd"/>
      <w:r>
        <w:t>( maze</w:t>
      </w:r>
      <w:proofErr w:type="gramEnd"/>
      <w:r>
        <w:t xml:space="preserve">, </w:t>
      </w:r>
      <w:proofErr w:type="spellStart"/>
      <w:r>
        <w:t>coord</w:t>
      </w:r>
      <w:proofErr w:type="spellEnd"/>
      <w:r>
        <w:t xml:space="preserve"> );</w:t>
      </w:r>
    </w:p>
    <w:p w14:paraId="439B4447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  <w:t>}</w:t>
      </w:r>
    </w:p>
    <w:p w14:paraId="3697311C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  <w:t>}</w:t>
      </w:r>
    </w:p>
    <w:p w14:paraId="6143C66D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  <w:t>return;</w:t>
      </w:r>
    </w:p>
    <w:p w14:paraId="002039D7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>}</w:t>
      </w:r>
    </w:p>
    <w:p w14:paraId="6F579258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</w:p>
    <w:p w14:paraId="0D961E61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181A06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</w:p>
    <w:p w14:paraId="5EAB2727" w14:textId="0CF879F3" w:rsidR="003A0E56" w:rsidRDefault="003A0E56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 w:rsidR="00755284">
        <w:tab/>
      </w:r>
      <w:r w:rsidR="00755284">
        <w:tab/>
      </w:r>
      <w:r>
        <w:t xml:space="preserve">int </w:t>
      </w:r>
      <w:proofErr w:type="gramStart"/>
      <w:r>
        <w:t>maze[</w:t>
      </w:r>
      <w:proofErr w:type="gramEnd"/>
      <w:r>
        <w:t xml:space="preserve">][] = { </w:t>
      </w:r>
    </w:p>
    <w:p w14:paraId="6709EE3D" w14:textId="636265F9" w:rsidR="003A0E56" w:rsidRDefault="003A0E56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 w:rsidR="00755284">
        <w:tab/>
      </w:r>
      <w:r w:rsidR="00755284">
        <w:tab/>
      </w:r>
      <w:r>
        <w:t>//</w:t>
      </w:r>
      <w:r>
        <w:tab/>
        <w:t xml:space="preserve"> 0</w:t>
      </w:r>
      <w:r w:rsidR="00755284">
        <w:t>,</w:t>
      </w:r>
      <w:r>
        <w:t xml:space="preserve"> 1</w:t>
      </w:r>
      <w:r w:rsidR="00755284">
        <w:t xml:space="preserve">, </w:t>
      </w:r>
      <w:r>
        <w:t>2</w:t>
      </w:r>
      <w:r w:rsidR="00755284">
        <w:t>,</w:t>
      </w:r>
      <w:r>
        <w:t xml:space="preserve"> 3</w:t>
      </w:r>
      <w:r w:rsidR="00755284">
        <w:t>,</w:t>
      </w:r>
      <w:r>
        <w:t xml:space="preserve"> 4</w:t>
      </w:r>
      <w:r w:rsidR="00755284">
        <w:t>,</w:t>
      </w:r>
      <w:r>
        <w:t xml:space="preserve"> 5</w:t>
      </w:r>
      <w:r w:rsidR="00755284">
        <w:t>,</w:t>
      </w:r>
      <w:r>
        <w:t xml:space="preserve"> 6</w:t>
      </w:r>
      <w:r w:rsidR="00755284">
        <w:t>,</w:t>
      </w:r>
      <w:r>
        <w:t xml:space="preserve"> 7</w:t>
      </w:r>
      <w:r w:rsidR="00755284">
        <w:t>,</w:t>
      </w:r>
      <w:r>
        <w:t xml:space="preserve"> 8</w:t>
      </w:r>
      <w:r w:rsidR="00755284">
        <w:t>,</w:t>
      </w:r>
      <w:r>
        <w:t xml:space="preserve"> 9</w:t>
      </w:r>
    </w:p>
    <w:p w14:paraId="030589A8" w14:textId="551995AB" w:rsidR="003A0E56" w:rsidRDefault="003A0E56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 w:rsidR="00755284">
        <w:tab/>
      </w:r>
      <w:r w:rsidR="00755284">
        <w:tab/>
      </w:r>
      <w:r>
        <w:tab/>
        <w:t>{1, 0, 0, 0, 1, 0, 0, 0, 0, 1}, // 0</w:t>
      </w:r>
    </w:p>
    <w:p w14:paraId="067EB04D" w14:textId="51EDB30D" w:rsidR="003A0E56" w:rsidRDefault="003A0E56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 w:rsidR="00755284">
        <w:tab/>
      </w:r>
      <w:r w:rsidR="00755284">
        <w:tab/>
      </w:r>
      <w:r w:rsidR="00755284">
        <w:tab/>
      </w:r>
      <w:r>
        <w:t>{1, 1, 1, 0, 1, 1, 1, 1, 0, 0}, // 1</w:t>
      </w:r>
    </w:p>
    <w:p w14:paraId="453E2B47" w14:textId="52155895" w:rsidR="003A0E56" w:rsidRDefault="003A0E56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 w:rsidR="00755284">
        <w:tab/>
      </w:r>
      <w:r w:rsidR="00755284">
        <w:tab/>
      </w:r>
      <w:r w:rsidR="00755284">
        <w:tab/>
      </w:r>
      <w:r>
        <w:t>{0, 1, 0, 1, 1, 0, 0, 1, 0, 1}, // 2</w:t>
      </w:r>
    </w:p>
    <w:p w14:paraId="7D0F2131" w14:textId="59C76B8D" w:rsidR="003A0E56" w:rsidRDefault="003A0E56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 w:rsidR="00755284">
        <w:tab/>
      </w:r>
      <w:r w:rsidR="00755284">
        <w:tab/>
      </w:r>
      <w:r w:rsidR="00755284">
        <w:tab/>
      </w:r>
      <w:r>
        <w:t>{1, 1, 1, 1, 0, 1, 0, 1, 0, 0}, // 3</w:t>
      </w:r>
    </w:p>
    <w:p w14:paraId="4879409F" w14:textId="1DC8E73C" w:rsidR="003A0E56" w:rsidRDefault="00755284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>
        <w:tab/>
      </w:r>
      <w:r>
        <w:tab/>
      </w:r>
      <w:r>
        <w:tab/>
      </w:r>
      <w:r w:rsidR="003A0E56">
        <w:t>{0, 0, 1, 0, 1, 0, 1, 1, 1, 1}, // 4</w:t>
      </w:r>
    </w:p>
    <w:p w14:paraId="6EB0FC49" w14:textId="31122E1D" w:rsidR="003A0E56" w:rsidRDefault="003A0E56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 w:rsidR="00755284">
        <w:tab/>
      </w:r>
      <w:r w:rsidR="00755284">
        <w:tab/>
      </w:r>
      <w:r w:rsidR="00755284">
        <w:tab/>
      </w:r>
      <w:r>
        <w:t>{0, 1, 1, 0, 1, 1, 0, 0, 1, 0}, // 5</w:t>
      </w:r>
    </w:p>
    <w:p w14:paraId="16CB6546" w14:textId="4D42BF46" w:rsidR="003A0E56" w:rsidRDefault="003A0E56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 w:rsidR="00755284">
        <w:tab/>
      </w:r>
      <w:r w:rsidR="00755284">
        <w:tab/>
      </w:r>
      <w:r w:rsidR="00755284">
        <w:tab/>
      </w:r>
      <w:r>
        <w:t>{0, 1, 0, 1, 0, 0, 1, 1, 1, 0}, // 6</w:t>
      </w:r>
    </w:p>
    <w:p w14:paraId="13F8DF83" w14:textId="6019046C" w:rsidR="003A0E56" w:rsidRDefault="003A0E56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 w:rsidR="00755284">
        <w:tab/>
      </w:r>
      <w:r w:rsidR="00755284">
        <w:tab/>
      </w:r>
      <w:r w:rsidR="00755284">
        <w:tab/>
      </w:r>
      <w:r>
        <w:t xml:space="preserve">{1, 1, 1, </w:t>
      </w:r>
      <w:r w:rsidR="00D509B3">
        <w:t>1</w:t>
      </w:r>
      <w:r>
        <w:t xml:space="preserve">, 1, </w:t>
      </w:r>
      <w:r w:rsidR="00D509B3">
        <w:t>0</w:t>
      </w:r>
      <w:r>
        <w:t>, 1, 1, 0, 0}, // 7</w:t>
      </w:r>
    </w:p>
    <w:p w14:paraId="4DA35717" w14:textId="2F138AD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 w:rsidR="00755284">
        <w:tab/>
      </w:r>
      <w:r w:rsidR="00755284">
        <w:tab/>
      </w:r>
      <w:r w:rsidR="00755284">
        <w:tab/>
      </w:r>
      <w:r>
        <w:t xml:space="preserve">{0, 0, 1, 0, </w:t>
      </w:r>
      <w:r w:rsidR="00D509B3">
        <w:t>0</w:t>
      </w:r>
      <w:r>
        <w:t>, 1, 0, 1, 0, 1}, // 8</w:t>
      </w:r>
    </w:p>
    <w:p w14:paraId="0E50F788" w14:textId="3EC8B581" w:rsidR="003A0E56" w:rsidRDefault="00755284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>
        <w:tab/>
      </w:r>
      <w:r>
        <w:tab/>
      </w:r>
      <w:r w:rsidR="00D509B3">
        <w:tab/>
      </w:r>
      <w:r w:rsidR="003A0E56">
        <w:t xml:space="preserve">{0, 0, 1, </w:t>
      </w:r>
      <w:r w:rsidR="00D509B3">
        <w:t>1</w:t>
      </w:r>
      <w:r w:rsidR="003A0E56">
        <w:t xml:space="preserve">, </w:t>
      </w:r>
      <w:r w:rsidR="00D509B3">
        <w:t>1</w:t>
      </w:r>
      <w:r w:rsidR="003A0E56">
        <w:t xml:space="preserve">, </w:t>
      </w:r>
      <w:r w:rsidR="00D509B3">
        <w:t>1</w:t>
      </w:r>
      <w:r w:rsidR="003A0E56">
        <w:t>, 1, 1, 1, 1}, // 9</w:t>
      </w:r>
    </w:p>
    <w:p w14:paraId="5334DEA4" w14:textId="711889C0" w:rsidR="003A0E56" w:rsidRDefault="003A0E56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 w:rsidR="00755284">
        <w:tab/>
      </w:r>
      <w:r>
        <w:t xml:space="preserve">}; </w:t>
      </w:r>
    </w:p>
    <w:p w14:paraId="2E4E294C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</w:p>
    <w:p w14:paraId="07931BC9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proofErr w:type="gramStart"/>
      <w:r>
        <w:t>int[</w:t>
      </w:r>
      <w:proofErr w:type="gramEnd"/>
      <w:r>
        <w:t xml:space="preserve"> ] </w:t>
      </w:r>
      <w:proofErr w:type="spellStart"/>
      <w:r>
        <w:t>coord</w:t>
      </w:r>
      <w:proofErr w:type="spellEnd"/>
      <w:r>
        <w:t xml:space="preserve"> = new int[ CC ];</w:t>
      </w:r>
    </w:p>
    <w:p w14:paraId="319D92F6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proofErr w:type="spellStart"/>
      <w:proofErr w:type="gramStart"/>
      <w:r>
        <w:t>checkFourDirections</w:t>
      </w:r>
      <w:proofErr w:type="spellEnd"/>
      <w:r>
        <w:t>( maze</w:t>
      </w:r>
      <w:proofErr w:type="gramEnd"/>
      <w:r>
        <w:t xml:space="preserve">, </w:t>
      </w:r>
      <w:proofErr w:type="spellStart"/>
      <w:r>
        <w:t>coord</w:t>
      </w:r>
      <w:proofErr w:type="spellEnd"/>
      <w:r>
        <w:t xml:space="preserve"> );</w:t>
      </w:r>
    </w:p>
    <w:p w14:paraId="051BAFE7" w14:textId="762D0456" w:rsidR="003A0E56" w:rsidRDefault="00755284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>
        <w:tab/>
      </w:r>
      <w:r>
        <w:tab/>
      </w:r>
      <w:proofErr w:type="spellStart"/>
      <w:r w:rsidR="003A0E56">
        <w:t>System.out.println</w:t>
      </w:r>
      <w:proofErr w:type="spellEnd"/>
      <w:proofErr w:type="gramStart"/>
      <w:r w:rsidR="003A0E56">
        <w:t>( "</w:t>
      </w:r>
      <w:proofErr w:type="gramEnd"/>
      <w:r w:rsidR="003A0E56">
        <w:t>No paths have been found" );</w:t>
      </w:r>
    </w:p>
    <w:p w14:paraId="1237DDCE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  <w:t>return;</w:t>
      </w:r>
    </w:p>
    <w:p w14:paraId="0444D3BF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>}</w:t>
      </w:r>
    </w:p>
    <w:p w14:paraId="5F7C0ACB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</w:p>
    <w:p w14:paraId="34B707BB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  <w:t xml:space="preserve">public static void </w:t>
      </w:r>
      <w:proofErr w:type="spellStart"/>
      <w:proofErr w:type="gramStart"/>
      <w:r>
        <w:t>printSolution</w:t>
      </w:r>
      <w:proofErr w:type="spellEnd"/>
      <w:r>
        <w:t xml:space="preserve">(  </w:t>
      </w:r>
      <w:proofErr w:type="gramEnd"/>
      <w:r>
        <w:t>) {</w:t>
      </w:r>
    </w:p>
    <w:p w14:paraId="6CB05FAE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</w:p>
    <w:p w14:paraId="455392BE" w14:textId="2573E0E1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\n\n----------" );</w:t>
      </w:r>
    </w:p>
    <w:p w14:paraId="323158AB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 success " );</w:t>
      </w:r>
    </w:p>
    <w:p w14:paraId="2A236333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----------\n\n" );</w:t>
      </w:r>
    </w:p>
    <w:p w14:paraId="2AA17585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</w:p>
    <w:p w14:paraId="0F262891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proofErr w:type="gramStart"/>
      <w:r>
        <w:t>for( int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stack.size</w:t>
      </w:r>
      <w:proofErr w:type="spellEnd"/>
      <w:r>
        <w:t xml:space="preserve">( ); </w:t>
      </w:r>
      <w:proofErr w:type="spellStart"/>
      <w:r>
        <w:t>idx</w:t>
      </w:r>
      <w:proofErr w:type="spellEnd"/>
      <w:r>
        <w:t>++ ) {</w:t>
      </w:r>
    </w:p>
    <w:p w14:paraId="45EEED76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  <w:t xml:space="preserve">int </w:t>
      </w:r>
      <w:proofErr w:type="gramStart"/>
      <w:r>
        <w:t>cod[</w:t>
      </w:r>
      <w:proofErr w:type="gramEnd"/>
      <w:r>
        <w:t xml:space="preserve"> ] = ( int[ ] )</w:t>
      </w:r>
      <w:proofErr w:type="spellStart"/>
      <w:r>
        <w:t>stack.get</w:t>
      </w:r>
      <w:proofErr w:type="spellEnd"/>
      <w:r>
        <w:t xml:space="preserve">( </w:t>
      </w:r>
      <w:proofErr w:type="spellStart"/>
      <w:r>
        <w:t>idx</w:t>
      </w:r>
      <w:proofErr w:type="spellEnd"/>
      <w:r>
        <w:t xml:space="preserve"> );</w:t>
      </w:r>
    </w:p>
    <w:p w14:paraId="7A1896D7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[ " + cod[ 0 ] + " ][ " + cod[ 1 ] + " ] ==&gt; " );</w:t>
      </w:r>
    </w:p>
    <w:p w14:paraId="1C5FA12E" w14:textId="68D4B9EB" w:rsidR="003A0E56" w:rsidRDefault="003A0E56" w:rsidP="002216C4">
      <w:pPr>
        <w:pStyle w:val="a1"/>
        <w:numPr>
          <w:ilvl w:val="0"/>
          <w:numId w:val="0"/>
        </w:numPr>
        <w:ind w:left="425"/>
      </w:pPr>
      <w:r>
        <w:t xml:space="preserve"> </w:t>
      </w:r>
      <w:r w:rsidR="00755284">
        <w:t xml:space="preserve"> </w:t>
      </w:r>
      <w:r w:rsidR="00755284">
        <w:tab/>
      </w:r>
      <w:r>
        <w:t>}</w:t>
      </w:r>
    </w:p>
    <w:p w14:paraId="1BB72AEB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ab/>
      </w:r>
      <w:r>
        <w:tab/>
      </w:r>
      <w:proofErr w:type="spellStart"/>
      <w:r>
        <w:t>System.exit</w:t>
      </w:r>
      <w:proofErr w:type="spellEnd"/>
      <w:proofErr w:type="gramStart"/>
      <w:r>
        <w:t>( 0</w:t>
      </w:r>
      <w:proofErr w:type="gramEnd"/>
      <w:r>
        <w:t xml:space="preserve"> );</w:t>
      </w:r>
    </w:p>
    <w:p w14:paraId="5CF63E9A" w14:textId="77777777" w:rsidR="003A0E56" w:rsidRDefault="003A0E56" w:rsidP="002216C4">
      <w:pPr>
        <w:pStyle w:val="a1"/>
        <w:numPr>
          <w:ilvl w:val="0"/>
          <w:numId w:val="0"/>
        </w:numPr>
        <w:ind w:left="425"/>
      </w:pPr>
      <w:r>
        <w:t xml:space="preserve">    }</w:t>
      </w:r>
    </w:p>
    <w:p w14:paraId="55C475B6" w14:textId="6DCC93DA" w:rsidR="003A0E56" w:rsidRDefault="003A0E56" w:rsidP="002216C4">
      <w:pPr>
        <w:pStyle w:val="a1"/>
        <w:numPr>
          <w:ilvl w:val="0"/>
          <w:numId w:val="0"/>
        </w:numPr>
        <w:ind w:left="425"/>
      </w:pPr>
      <w:r>
        <w:t>}</w:t>
      </w:r>
    </w:p>
    <w:p w14:paraId="55C8B9E3" w14:textId="3DD456E8" w:rsidR="00D509B3" w:rsidRDefault="00540E05" w:rsidP="00730BE3">
      <w:pPr>
        <w:pStyle w:val="question"/>
      </w:pPr>
      <w:r>
        <w:rPr>
          <w:rFonts w:hint="eastAsia"/>
        </w:rPr>
        <w:t>위에</w:t>
      </w:r>
      <w:r w:rsidR="00D509B3">
        <w:rPr>
          <w:rFonts w:hint="eastAsia"/>
        </w:rPr>
        <w:t xml:space="preserve"> </w:t>
      </w:r>
      <w:r w:rsidR="00D509B3">
        <w:rPr>
          <w:rFonts w:hint="eastAsia"/>
        </w:rPr>
        <w:t>코드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미로를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알고리즘과</w:t>
      </w:r>
      <w:r w:rsidR="00D509B3">
        <w:rPr>
          <w:rFonts w:hint="eastAsia"/>
        </w:rPr>
        <w:t xml:space="preserve"> </w:t>
      </w:r>
      <w:r w:rsidR="00D509B3">
        <w:rPr>
          <w:rFonts w:hint="eastAsia"/>
        </w:rPr>
        <w:t>수업시간에</w:t>
      </w:r>
      <w:r w:rsidR="00D509B3"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알고리즘과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설명하세요</w:t>
      </w:r>
      <w:r>
        <w:rPr>
          <w:rFonts w:hint="eastAsia"/>
        </w:rPr>
        <w:t>.</w:t>
      </w:r>
    </w:p>
    <w:p w14:paraId="1616CF03" w14:textId="50E6B5A4" w:rsidR="002216C4" w:rsidRDefault="00653F7B" w:rsidP="002216C4">
      <w:pPr>
        <w:pStyle w:val="question"/>
        <w:numPr>
          <w:ilvl w:val="0"/>
          <w:numId w:val="0"/>
        </w:numPr>
        <w:ind w:left="425" w:hanging="425"/>
        <w:rPr>
          <w:rFonts w:hint="eastAsia"/>
        </w:rPr>
      </w:pPr>
      <w:r>
        <w:tab/>
      </w:r>
      <w:r w:rsidR="004B57EE">
        <w:rPr>
          <w:rFonts w:hint="eastAsia"/>
        </w:rPr>
        <w:t>수업에서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배운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알고리즘이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좀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더</w:t>
      </w:r>
      <w:r w:rsidR="004B57EE">
        <w:rPr>
          <w:rFonts w:hint="eastAsia"/>
        </w:rPr>
        <w:t xml:space="preserve"> </w:t>
      </w:r>
      <w:r w:rsidR="004B57EE">
        <w:t xml:space="preserve">divide &amp; conquer </w:t>
      </w:r>
      <w:r w:rsidR="004B57EE">
        <w:rPr>
          <w:rFonts w:hint="eastAsia"/>
        </w:rPr>
        <w:t>가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잘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되어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있습니다</w:t>
      </w:r>
      <w:r w:rsidR="004B57EE">
        <w:rPr>
          <w:rFonts w:hint="eastAsia"/>
        </w:rPr>
        <w:t>.</w:t>
      </w:r>
      <w:r w:rsidR="004B57EE">
        <w:t xml:space="preserve"> </w:t>
      </w:r>
      <w:r w:rsidR="004B57EE">
        <w:rPr>
          <w:rFonts w:hint="eastAsia"/>
        </w:rPr>
        <w:t>바로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절차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지향적으로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쓰는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이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코드와는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달리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수업에서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배운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코드는</w:t>
      </w:r>
      <w:r w:rsidR="004B57EE">
        <w:rPr>
          <w:rFonts w:hint="eastAsia"/>
        </w:rPr>
        <w:t xml:space="preserve"> </w:t>
      </w:r>
      <w:r w:rsidR="004B57EE">
        <w:t>method</w:t>
      </w:r>
      <w:r w:rsidR="004B57EE">
        <w:rPr>
          <w:rFonts w:hint="eastAsia"/>
        </w:rPr>
        <w:t>로</w:t>
      </w:r>
      <w:r w:rsidR="004B57EE">
        <w:rPr>
          <w:rFonts w:hint="eastAsia"/>
        </w:rPr>
        <w:t xml:space="preserve"> </w:t>
      </w:r>
      <w:proofErr w:type="gramStart"/>
      <w:r w:rsidR="004B57EE">
        <w:rPr>
          <w:rFonts w:hint="eastAsia"/>
        </w:rPr>
        <w:t>분화</w:t>
      </w:r>
      <w:r w:rsidR="004B57EE">
        <w:rPr>
          <w:rFonts w:hint="eastAsia"/>
        </w:rPr>
        <w:t xml:space="preserve"> </w:t>
      </w:r>
      <w:proofErr w:type="spellStart"/>
      <w:r w:rsidR="004B57EE">
        <w:rPr>
          <w:rFonts w:hint="eastAsia"/>
        </w:rPr>
        <w:t>시켜놓아</w:t>
      </w:r>
      <w:proofErr w:type="spellEnd"/>
      <w:proofErr w:type="gramEnd"/>
      <w:r w:rsidR="004B57EE">
        <w:rPr>
          <w:rFonts w:hint="eastAsia"/>
        </w:rPr>
        <w:t xml:space="preserve"> </w:t>
      </w:r>
      <w:r w:rsidR="004B57EE">
        <w:rPr>
          <w:rFonts w:hint="eastAsia"/>
        </w:rPr>
        <w:t>재사용이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더욱</w:t>
      </w:r>
      <w:r w:rsidR="004B57EE">
        <w:rPr>
          <w:rFonts w:hint="eastAsia"/>
        </w:rPr>
        <w:t xml:space="preserve"> </w:t>
      </w:r>
      <w:r w:rsidR="004B57EE">
        <w:rPr>
          <w:rFonts w:hint="eastAsia"/>
        </w:rPr>
        <w:t>쉽습니다</w:t>
      </w:r>
      <w:r w:rsidR="004B57EE">
        <w:rPr>
          <w:rFonts w:hint="eastAsia"/>
        </w:rPr>
        <w:t>.</w:t>
      </w:r>
    </w:p>
    <w:p w14:paraId="0F02453D" w14:textId="77777777" w:rsidR="00007FE4" w:rsidRDefault="00540E05" w:rsidP="00730BE3">
      <w:pPr>
        <w:pStyle w:val="question"/>
      </w:pP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미로를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바르게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  <w:r>
        <w:t xml:space="preserve"> </w:t>
      </w:r>
      <w:r w:rsidR="00397F21">
        <w:rPr>
          <w:rFonts w:hint="eastAsia"/>
        </w:rPr>
        <w:t>미로를</w:t>
      </w:r>
      <w:r w:rsidR="00397F21">
        <w:rPr>
          <w:rFonts w:hint="eastAsia"/>
        </w:rPr>
        <w:t xml:space="preserve"> </w:t>
      </w:r>
      <w:r w:rsidR="00397F21">
        <w:rPr>
          <w:rFonts w:hint="eastAsia"/>
        </w:rPr>
        <w:t>찾는</w:t>
      </w:r>
      <w:r w:rsidR="00397F21">
        <w:rPr>
          <w:rFonts w:hint="eastAsia"/>
        </w:rPr>
        <w:t xml:space="preserve"> </w:t>
      </w:r>
      <w:r w:rsidR="00397F21">
        <w:rPr>
          <w:rFonts w:hint="eastAsia"/>
        </w:rPr>
        <w:t>알고리즘은</w:t>
      </w:r>
      <w:r w:rsidR="00397F21">
        <w:rPr>
          <w:rFonts w:hint="eastAsia"/>
        </w:rPr>
        <w:t xml:space="preserve"> </w:t>
      </w:r>
      <w:r w:rsidR="00397F21">
        <w:rPr>
          <w:rFonts w:hint="eastAsia"/>
        </w:rPr>
        <w:t>올바르지만</w:t>
      </w:r>
      <w:r w:rsidR="00397F21">
        <w:rPr>
          <w:rFonts w:hint="eastAsia"/>
        </w:rPr>
        <w:t xml:space="preserve"> </w:t>
      </w:r>
      <w:r w:rsidR="00397F21">
        <w:rPr>
          <w:rFonts w:hint="eastAsia"/>
        </w:rPr>
        <w:t>스택을</w:t>
      </w:r>
      <w:r w:rsidR="00397F21">
        <w:rPr>
          <w:rFonts w:hint="eastAsia"/>
        </w:rPr>
        <w:t xml:space="preserve"> </w:t>
      </w:r>
      <w:r w:rsidR="00397F21">
        <w:rPr>
          <w:rFonts w:hint="eastAsia"/>
        </w:rPr>
        <w:t>다루를</w:t>
      </w:r>
      <w:r w:rsidR="00397F21">
        <w:rPr>
          <w:rFonts w:hint="eastAsia"/>
        </w:rPr>
        <w:t xml:space="preserve"> </w:t>
      </w:r>
      <w:r w:rsidR="00397F21">
        <w:rPr>
          <w:rFonts w:hint="eastAsia"/>
        </w:rPr>
        <w:t>부분에</w:t>
      </w:r>
      <w:r w:rsidR="00397F21">
        <w:rPr>
          <w:rFonts w:hint="eastAsia"/>
        </w:rPr>
        <w:t xml:space="preserve"> </w:t>
      </w:r>
      <w:r w:rsidR="00397F21">
        <w:rPr>
          <w:rFonts w:hint="eastAsia"/>
        </w:rPr>
        <w:t>문제가</w:t>
      </w:r>
      <w:r w:rsidR="00397F21">
        <w:rPr>
          <w:rFonts w:hint="eastAsia"/>
        </w:rPr>
        <w:t xml:space="preserve"> </w:t>
      </w:r>
      <w:r w:rsidR="00397F21">
        <w:rPr>
          <w:rFonts w:hint="eastAsia"/>
        </w:rPr>
        <w:t>있습니다</w:t>
      </w:r>
      <w:r w:rsidR="00397F21">
        <w:rPr>
          <w:rFonts w:hint="eastAsia"/>
        </w:rPr>
        <w:t>.</w:t>
      </w:r>
      <w:r w:rsidR="00397F21">
        <w:t xml:space="preserve"> </w:t>
      </w:r>
      <w:r w:rsidR="00397F21">
        <w:rPr>
          <w:rFonts w:hint="eastAsia"/>
        </w:rPr>
        <w:t>코드를</w:t>
      </w:r>
      <w:r w:rsidR="00397F21">
        <w:rPr>
          <w:rFonts w:hint="eastAsia"/>
        </w:rPr>
        <w:t xml:space="preserve"> </w:t>
      </w:r>
      <w:r w:rsidR="00397F21">
        <w:rPr>
          <w:rFonts w:hint="eastAsia"/>
        </w:rPr>
        <w:t>수정해서</w:t>
      </w:r>
      <w:r w:rsidR="00397F21">
        <w:rPr>
          <w:rFonts w:hint="eastAsia"/>
        </w:rPr>
        <w:t xml:space="preserve"> </w:t>
      </w:r>
      <w:r w:rsidR="00397F21">
        <w:rPr>
          <w:rFonts w:hint="eastAsia"/>
        </w:rPr>
        <w:t>미로의</w:t>
      </w:r>
      <w:r w:rsidR="00397F21">
        <w:rPr>
          <w:rFonts w:hint="eastAsia"/>
        </w:rPr>
        <w:t xml:space="preserve"> </w:t>
      </w:r>
      <w:r w:rsidR="00397F21">
        <w:rPr>
          <w:rFonts w:hint="eastAsia"/>
        </w:rPr>
        <w:t>경로를</w:t>
      </w:r>
      <w:r w:rsidR="00397F21">
        <w:rPr>
          <w:rFonts w:hint="eastAsia"/>
        </w:rPr>
        <w:t xml:space="preserve"> </w:t>
      </w:r>
      <w:r w:rsidR="00397F21">
        <w:rPr>
          <w:rFonts w:hint="eastAsia"/>
        </w:rPr>
        <w:t>바르게</w:t>
      </w:r>
      <w:r w:rsidR="00397F21">
        <w:rPr>
          <w:rFonts w:hint="eastAsia"/>
        </w:rPr>
        <w:t xml:space="preserve"> </w:t>
      </w:r>
      <w:r w:rsidR="00397F21">
        <w:rPr>
          <w:rFonts w:hint="eastAsia"/>
        </w:rPr>
        <w:t>출력하세요</w:t>
      </w:r>
      <w:r w:rsidR="00397F21">
        <w:rPr>
          <w:rFonts w:hint="eastAsia"/>
        </w:rPr>
        <w:t>.</w:t>
      </w:r>
    </w:p>
    <w:p w14:paraId="6C78091C" w14:textId="6526EC3B" w:rsidR="00540E05" w:rsidRDefault="00007FE4" w:rsidP="00007FE4">
      <w:pPr>
        <w:pStyle w:val="answer"/>
      </w:pPr>
      <w:r>
        <w:rPr>
          <w:rFonts w:hint="eastAsia"/>
        </w:rPr>
        <w:t>코드명</w:t>
      </w:r>
      <w:r>
        <w:rPr>
          <w:rFonts w:hint="eastAsia"/>
        </w:rPr>
        <w:t xml:space="preserve"> M</w:t>
      </w:r>
      <w:r>
        <w:t>aze1.java</w:t>
      </w:r>
    </w:p>
    <w:p w14:paraId="04E7B7AE" w14:textId="77777777" w:rsidR="00397F21" w:rsidRDefault="00397F21" w:rsidP="00730BE3">
      <w:pPr>
        <w:pStyle w:val="question"/>
      </w:pP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미로를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경로는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14:paraId="4160BB18" w14:textId="214180AE" w:rsidR="00397F21" w:rsidRDefault="00397F21" w:rsidP="00397F21">
      <w:pPr>
        <w:pStyle w:val="question"/>
        <w:numPr>
          <w:ilvl w:val="1"/>
          <w:numId w:val="1"/>
        </w:numPr>
      </w:pP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미로의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수정하세요</w:t>
      </w:r>
      <w:r>
        <w:rPr>
          <w:rFonts w:hint="eastAsia"/>
        </w:rPr>
        <w:t>.</w:t>
      </w:r>
      <w:r w:rsidR="00007FE4">
        <w:t xml:space="preserve"> </w:t>
      </w:r>
      <w:r w:rsidR="00007FE4">
        <w:rPr>
          <w:rFonts w:hint="eastAsia"/>
        </w:rPr>
        <w:t>코드명</w:t>
      </w:r>
    </w:p>
    <w:p w14:paraId="68F2669B" w14:textId="7B855478" w:rsidR="00007FE4" w:rsidRDefault="00007FE4" w:rsidP="00007FE4">
      <w:pPr>
        <w:pStyle w:val="answer"/>
      </w:pPr>
      <w:r>
        <w:rPr>
          <w:rFonts w:hint="eastAsia"/>
        </w:rPr>
        <w:t>코드명</w:t>
      </w:r>
      <w:r>
        <w:rPr>
          <w:rFonts w:hint="eastAsia"/>
        </w:rPr>
        <w:t xml:space="preserve"> </w:t>
      </w:r>
      <w:r>
        <w:t>Maze2.java</w:t>
      </w:r>
    </w:p>
    <w:p w14:paraId="466D935D" w14:textId="450681BF" w:rsidR="00397F21" w:rsidRDefault="00397F21" w:rsidP="00397F21">
      <w:pPr>
        <w:pStyle w:val="question"/>
        <w:numPr>
          <w:ilvl w:val="1"/>
          <w:numId w:val="1"/>
        </w:numPr>
      </w:pP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경로들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수정하세요</w:t>
      </w:r>
      <w:r>
        <w:rPr>
          <w:rFonts w:hint="eastAsia"/>
        </w:rPr>
        <w:t>.</w:t>
      </w:r>
    </w:p>
    <w:p w14:paraId="25AC437F" w14:textId="0733F1FC" w:rsidR="00007FE4" w:rsidRDefault="00007FE4" w:rsidP="00007FE4">
      <w:pPr>
        <w:pStyle w:val="answer"/>
      </w:pPr>
      <w:r>
        <w:rPr>
          <w:rFonts w:hint="eastAsia"/>
        </w:rPr>
        <w:t>코드명</w:t>
      </w:r>
      <w:r>
        <w:rPr>
          <w:rFonts w:hint="eastAsia"/>
        </w:rPr>
        <w:t xml:space="preserve"> </w:t>
      </w:r>
      <w:r>
        <w:t>Maze3.java</w:t>
      </w:r>
    </w:p>
    <w:p w14:paraId="26EEBCA1" w14:textId="6ED70CB6" w:rsidR="00397F21" w:rsidRDefault="00397F21" w:rsidP="00397F21">
      <w:pPr>
        <w:pStyle w:val="question"/>
      </w:pP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 xml:space="preserve">recursive </w:t>
      </w:r>
      <w:r>
        <w:rPr>
          <w:rFonts w:hint="eastAsia"/>
        </w:rPr>
        <w:t>방식인데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t xml:space="preserve">iterative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수정하세요</w:t>
      </w:r>
      <w:r>
        <w:rPr>
          <w:rFonts w:hint="eastAsia"/>
        </w:rPr>
        <w:t xml:space="preserve">. </w:t>
      </w:r>
    </w:p>
    <w:p w14:paraId="4B0F9CD9" w14:textId="2A49BC11" w:rsidR="00007FE4" w:rsidRDefault="00007FE4" w:rsidP="00007FE4">
      <w:pPr>
        <w:pStyle w:val="answer"/>
      </w:pPr>
      <w:r>
        <w:rPr>
          <w:rFonts w:hint="eastAsia"/>
        </w:rPr>
        <w:t>코드명</w:t>
      </w:r>
      <w:r>
        <w:rPr>
          <w:rFonts w:hint="eastAsia"/>
        </w:rPr>
        <w:t xml:space="preserve"> </w:t>
      </w:r>
      <w:r>
        <w:t>Maze4.java</w:t>
      </w:r>
    </w:p>
    <w:p w14:paraId="69C0A773" w14:textId="4A0342B6" w:rsidR="00007FE4" w:rsidRDefault="00007FE4" w:rsidP="00007FE4">
      <w:pPr>
        <w:pStyle w:val="a7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AC </w:t>
      </w:r>
      <w:r>
        <w:rPr>
          <w:rFonts w:hint="eastAsia"/>
          <w:lang w:eastAsia="ko-KR"/>
        </w:rPr>
        <w:t>주소</w:t>
      </w:r>
    </w:p>
    <w:p w14:paraId="344CD185" w14:textId="627A5352" w:rsidR="005334BD" w:rsidRDefault="00007FE4" w:rsidP="005334BD">
      <w:pPr>
        <w:pStyle w:val="question"/>
      </w:pPr>
      <w:r>
        <w:rPr>
          <w:rFonts w:hint="eastAsia"/>
        </w:rPr>
        <w:t>노트북의</w:t>
      </w:r>
      <w:r>
        <w:rPr>
          <w:rFonts w:hint="eastAsia"/>
        </w:rPr>
        <w:t xml:space="preserve"> </w:t>
      </w:r>
      <w:r>
        <w:rPr>
          <w:rFonts w:hint="eastAsia"/>
        </w:rPr>
        <w:t>무선랜</w:t>
      </w:r>
      <w:r>
        <w:rPr>
          <w:rFonts w:hint="eastAsia"/>
        </w:rPr>
        <w:t xml:space="preserve"> </w:t>
      </w:r>
      <w:r>
        <w:t xml:space="preserve">MAC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적으세요</w:t>
      </w:r>
      <w:r>
        <w:rPr>
          <w:rFonts w:hint="eastAsia"/>
        </w:rPr>
        <w:t>.</w:t>
      </w:r>
      <w:r w:rsidR="00CF01A0">
        <w:t xml:space="preserve"> MAC</w:t>
      </w:r>
      <w:r w:rsidR="00CF01A0">
        <w:rPr>
          <w:rFonts w:hint="eastAsia"/>
        </w:rPr>
        <w:t xml:space="preserve"> </w:t>
      </w:r>
      <w:r w:rsidR="00CF01A0">
        <w:rPr>
          <w:rFonts w:hint="eastAsia"/>
        </w:rPr>
        <w:t>주소를</w:t>
      </w:r>
      <w:r w:rsidR="00CF01A0">
        <w:rPr>
          <w:rFonts w:hint="eastAsia"/>
        </w:rPr>
        <w:t xml:space="preserve"> </w:t>
      </w:r>
      <w:r w:rsidR="00CF01A0">
        <w:rPr>
          <w:rFonts w:hint="eastAsia"/>
        </w:rPr>
        <w:t>찾는</w:t>
      </w:r>
      <w:r w:rsidR="00CF01A0">
        <w:rPr>
          <w:rFonts w:hint="eastAsia"/>
        </w:rPr>
        <w:t xml:space="preserve"> </w:t>
      </w:r>
      <w:r w:rsidR="00CF01A0">
        <w:rPr>
          <w:rFonts w:hint="eastAsia"/>
        </w:rPr>
        <w:t>방법은</w:t>
      </w:r>
      <w:r w:rsidR="00CF01A0">
        <w:rPr>
          <w:rFonts w:hint="eastAsia"/>
        </w:rPr>
        <w:t xml:space="preserve"> </w:t>
      </w:r>
      <w:r w:rsidR="00CF01A0">
        <w:t>TA</w:t>
      </w:r>
      <w:r w:rsidR="00CF01A0">
        <w:rPr>
          <w:rFonts w:hint="eastAsia"/>
        </w:rPr>
        <w:t>에게</w:t>
      </w:r>
      <w:r w:rsidR="00CF01A0">
        <w:rPr>
          <w:rFonts w:hint="eastAsia"/>
        </w:rPr>
        <w:t xml:space="preserve"> </w:t>
      </w:r>
      <w:r w:rsidR="00CF01A0">
        <w:rPr>
          <w:rFonts w:hint="eastAsia"/>
        </w:rPr>
        <w:t>질문하세요</w:t>
      </w:r>
      <w:r w:rsidR="00CF01A0">
        <w:rPr>
          <w:rFonts w:hint="eastAsia"/>
        </w:rPr>
        <w:t>.</w:t>
      </w:r>
    </w:p>
    <w:p w14:paraId="09DB65E8" w14:textId="3F8D5FBE" w:rsidR="005334BD" w:rsidRDefault="005334BD" w:rsidP="005334BD">
      <w:pPr>
        <w:pStyle w:val="question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C</w:t>
      </w:r>
      <w:r>
        <w:t>8-F7-33-B9-D0-C0</w:t>
      </w:r>
    </w:p>
    <w:p w14:paraId="051FF4D0" w14:textId="52D07988" w:rsidR="00007FE4" w:rsidRDefault="00CF01A0" w:rsidP="009E5142">
      <w:pPr>
        <w:pStyle w:val="answer"/>
      </w:pPr>
      <w:r>
        <w:rPr>
          <w:rFonts w:hint="eastAsia"/>
        </w:rPr>
        <w:lastRenderedPageBreak/>
        <w:t>예</w:t>
      </w:r>
      <w:r>
        <w:rPr>
          <w:rFonts w:hint="eastAsia"/>
        </w:rPr>
        <w:t>)</w:t>
      </w:r>
      <w:r>
        <w:t xml:space="preserve"> 39-34-DE-AD-DC-29</w:t>
      </w:r>
    </w:p>
    <w:p w14:paraId="695989E3" w14:textId="45952101" w:rsidR="00AC33DF" w:rsidRDefault="00AC33DF" w:rsidP="00AC33DF">
      <w:pPr>
        <w:pStyle w:val="a7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작성요령</w:t>
      </w:r>
    </w:p>
    <w:p w14:paraId="73E97CD1" w14:textId="0ACFEE52" w:rsidR="00AC33DF" w:rsidRDefault="00AC33DF" w:rsidP="00AC33DF">
      <w:pPr>
        <w:pStyle w:val="a0"/>
      </w:pP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적을수록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받습니다</w:t>
      </w:r>
      <w:r>
        <w:rPr>
          <w:rFonts w:hint="eastAsia"/>
        </w:rPr>
        <w:t>.</w:t>
      </w:r>
    </w:p>
    <w:p w14:paraId="3EDB6428" w14:textId="3FDED5BC" w:rsidR="00AC33DF" w:rsidRDefault="00AC33DF" w:rsidP="00AC33DF">
      <w:pPr>
        <w:pStyle w:val="a0"/>
      </w:pP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말미에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* XXXX */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붙입니다</w:t>
      </w:r>
      <w:r>
        <w:rPr>
          <w:rFonts w:hint="eastAsia"/>
        </w:rPr>
        <w:t>.</w:t>
      </w:r>
    </w:p>
    <w:p w14:paraId="55F4E707" w14:textId="4DD312C6" w:rsidR="00AC33DF" w:rsidRDefault="00AC33DF" w:rsidP="00AC33DF">
      <w:pPr>
        <w:pStyle w:val="a0"/>
      </w:pP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의도</w:t>
      </w:r>
      <w:r w:rsidR="00CF01A0">
        <w:rPr>
          <w:rFonts w:hint="eastAsia"/>
        </w:rPr>
        <w:t>하는</w:t>
      </w:r>
      <w:r w:rsidR="00CF01A0">
        <w:rPr>
          <w:rFonts w:hint="eastAsia"/>
        </w:rPr>
        <w:t xml:space="preserve"> </w:t>
      </w:r>
      <w:r>
        <w:rPr>
          <w:rFonts w:hint="eastAsia"/>
        </w:rPr>
        <w:t>바를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윗줄에</w:t>
      </w:r>
      <w:r>
        <w:rPr>
          <w:rFonts w:hint="eastAsia"/>
        </w:rPr>
        <w:t xml:space="preserve"> </w:t>
      </w: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국문으로</w:t>
      </w:r>
      <w:r>
        <w:rPr>
          <w:rFonts w:hint="eastAsia"/>
        </w:rPr>
        <w:t xml:space="preserve"> </w:t>
      </w:r>
      <w:r>
        <w:rPr>
          <w:rFonts w:hint="eastAsia"/>
        </w:rPr>
        <w:t>주석표시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</w:p>
    <w:p w14:paraId="6BC354E3" w14:textId="77777777" w:rsidR="00AC33DF" w:rsidRDefault="00AC33DF" w:rsidP="00AC33DF">
      <w:pPr>
        <w:pStyle w:val="a0"/>
        <w:numPr>
          <w:ilvl w:val="1"/>
          <w:numId w:val="7"/>
        </w:numPr>
      </w:pPr>
      <w:r>
        <w:rPr>
          <w:rFonts w:hint="eastAsia"/>
        </w:rPr>
        <w:t>예</w:t>
      </w:r>
      <w:r>
        <w:t>)</w:t>
      </w:r>
    </w:p>
    <w:p w14:paraId="2D36F7B6" w14:textId="5CF04687" w:rsidR="00AC33DF" w:rsidRDefault="00AC33DF" w:rsidP="00AC33DF">
      <w:pPr>
        <w:pStyle w:val="a1"/>
      </w:pPr>
      <w:r>
        <w:t xml:space="preserve"> </w:t>
      </w:r>
      <w:r>
        <w:tab/>
      </w:r>
      <w:r>
        <w:tab/>
      </w:r>
      <w:r>
        <w:tab/>
      </w:r>
      <w:r>
        <w:tab/>
        <w:t>/* this routine will call a routine for this */</w:t>
      </w:r>
      <w:r>
        <w:tab/>
      </w:r>
    </w:p>
    <w:p w14:paraId="3F9C6B4C" w14:textId="3D2C5B14" w:rsidR="00AC33DF" w:rsidRDefault="00AC33DF" w:rsidP="00AC33DF">
      <w:pPr>
        <w:pStyle w:val="a1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checkFourDirections</w:t>
      </w:r>
      <w:proofErr w:type="spellEnd"/>
      <w:r>
        <w:t>( maze</w:t>
      </w:r>
      <w:proofErr w:type="gramEnd"/>
      <w:r>
        <w:t xml:space="preserve">, </w:t>
      </w:r>
      <w:proofErr w:type="spellStart"/>
      <w:r>
        <w:t>coord</w:t>
      </w:r>
      <w:proofErr w:type="spellEnd"/>
      <w:r>
        <w:t xml:space="preserve"> );</w:t>
      </w:r>
      <w:r>
        <w:tab/>
      </w:r>
      <w:r>
        <w:tab/>
        <w:t>/* XXXX */</w:t>
      </w:r>
    </w:p>
    <w:p w14:paraId="69AEEC99" w14:textId="2A5036A1" w:rsidR="00007FE4" w:rsidRDefault="00007FE4" w:rsidP="00007FE4">
      <w:pPr>
        <w:pStyle w:val="a7"/>
        <w:rPr>
          <w:lang w:eastAsia="ko-KR"/>
        </w:rPr>
      </w:pPr>
      <w:r>
        <w:rPr>
          <w:rFonts w:hint="eastAsia"/>
          <w:lang w:eastAsia="ko-KR"/>
        </w:rPr>
        <w:t>답안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</w:p>
    <w:p w14:paraId="2B596EE0" w14:textId="7FF52FBD" w:rsidR="00007FE4" w:rsidRDefault="00007FE4" w:rsidP="001D26EA">
      <w:pPr>
        <w:pStyle w:val="a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답안은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하세요</w:t>
      </w:r>
      <w:r>
        <w:rPr>
          <w:rFonts w:hint="eastAsia"/>
        </w:rPr>
        <w:t>.</w:t>
      </w:r>
      <w:r w:rsidR="00CF01A0">
        <w:t xml:space="preserve"> </w:t>
      </w:r>
      <w:r>
        <w:rPr>
          <w:rFonts w:hint="eastAsia"/>
        </w:rPr>
        <w:t>파일명을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 w:rsidR="00CF01A0">
        <w:t>“</w:t>
      </w:r>
      <w:r>
        <w:rPr>
          <w:rFonts w:hint="eastAsia"/>
        </w:rPr>
        <w:t>학번</w:t>
      </w:r>
      <w:r>
        <w:rPr>
          <w:rFonts w:hint="eastAsia"/>
        </w:rPr>
        <w:t>_</w:t>
      </w:r>
      <w:r>
        <w:rPr>
          <w:rFonts w:hint="eastAsia"/>
        </w:rPr>
        <w:t>한글이름</w:t>
      </w:r>
      <w:r>
        <w:rPr>
          <w:rFonts w:hint="eastAsia"/>
        </w:rPr>
        <w:t>.d</w:t>
      </w:r>
      <w:r>
        <w:t>ocx</w:t>
      </w:r>
      <w:r w:rsidR="00CF01A0"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변경하세요</w:t>
      </w:r>
      <w:r>
        <w:rPr>
          <w:rFonts w:hint="eastAsia"/>
        </w:rPr>
        <w:t>.</w:t>
      </w:r>
    </w:p>
    <w:p w14:paraId="624C75A2" w14:textId="7347C813" w:rsidR="00007FE4" w:rsidRDefault="00007FE4" w:rsidP="00CF01A0">
      <w:pPr>
        <w:pStyle w:val="a"/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 xml:space="preserve">2,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파일명을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변경하세요</w:t>
      </w:r>
      <w:r>
        <w:rPr>
          <w:rFonts w:hint="eastAsia"/>
        </w:rPr>
        <w:t>.</w:t>
      </w:r>
    </w:p>
    <w:p w14:paraId="23D383CE" w14:textId="195775E7" w:rsidR="00007FE4" w:rsidRDefault="00007FE4" w:rsidP="00CF01A0">
      <w:pPr>
        <w:pStyle w:val="a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폴더명을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 w:rsidR="00CF01A0">
        <w:t>“</w:t>
      </w:r>
      <w:proofErr w:type="spellStart"/>
      <w:r>
        <w:rPr>
          <w:rFonts w:hint="eastAsia"/>
        </w:rPr>
        <w:t>학번</w:t>
      </w:r>
      <w:r w:rsidR="00CF01A0">
        <w:rPr>
          <w:rFonts w:hint="eastAsia"/>
        </w:rPr>
        <w:t>한글이름</w:t>
      </w:r>
      <w:proofErr w:type="spellEnd"/>
      <w:r w:rsidR="00CF01A0">
        <w:t>”</w:t>
      </w:r>
      <w:proofErr w:type="spellStart"/>
      <w:r w:rsidR="00CF01A0">
        <w:rPr>
          <w:rFonts w:hint="eastAsia"/>
        </w:rPr>
        <w:t>으로</w:t>
      </w:r>
      <w:proofErr w:type="spellEnd"/>
      <w:r w:rsidR="00CF01A0">
        <w:rPr>
          <w:rFonts w:hint="eastAsia"/>
        </w:rPr>
        <w:t xml:space="preserve"> </w:t>
      </w:r>
      <w:r w:rsidR="00CF01A0">
        <w:rPr>
          <w:rFonts w:hint="eastAsia"/>
        </w:rPr>
        <w:t>변경하고</w:t>
      </w:r>
      <w:r w:rsidR="00CF01A0">
        <w:rPr>
          <w:rFonts w:hint="eastAsia"/>
        </w:rPr>
        <w:t xml:space="preserve"> </w:t>
      </w:r>
      <w:r w:rsidR="00CF01A0">
        <w:rPr>
          <w:rFonts w:hint="eastAsia"/>
        </w:rPr>
        <w:t>모든</w:t>
      </w:r>
      <w:r w:rsidR="00CF01A0">
        <w:rPr>
          <w:rFonts w:hint="eastAsia"/>
        </w:rPr>
        <w:t xml:space="preserve"> </w:t>
      </w:r>
      <w:r w:rsidR="00CF01A0">
        <w:rPr>
          <w:rFonts w:hint="eastAsia"/>
        </w:rPr>
        <w:t>파일을</w:t>
      </w:r>
      <w:r w:rsidR="00CF01A0">
        <w:rPr>
          <w:rFonts w:hint="eastAsia"/>
        </w:rPr>
        <w:t xml:space="preserve"> </w:t>
      </w:r>
      <w:r w:rsidR="00CF01A0">
        <w:rPr>
          <w:rFonts w:hint="eastAsia"/>
        </w:rPr>
        <w:t>이</w:t>
      </w:r>
      <w:r w:rsidR="00CF01A0">
        <w:rPr>
          <w:rFonts w:hint="eastAsia"/>
        </w:rPr>
        <w:t xml:space="preserve"> </w:t>
      </w:r>
      <w:r w:rsidR="00CF01A0">
        <w:rPr>
          <w:rFonts w:hint="eastAsia"/>
        </w:rPr>
        <w:t>폴더</w:t>
      </w:r>
      <w:r w:rsidR="00CF01A0">
        <w:rPr>
          <w:rFonts w:hint="eastAsia"/>
        </w:rPr>
        <w:t xml:space="preserve"> </w:t>
      </w:r>
      <w:r w:rsidR="00CF01A0">
        <w:rPr>
          <w:rFonts w:hint="eastAsia"/>
        </w:rPr>
        <w:t>아래로</w:t>
      </w:r>
      <w:r w:rsidR="00CF01A0">
        <w:rPr>
          <w:rFonts w:hint="eastAsia"/>
        </w:rPr>
        <w:t xml:space="preserve"> </w:t>
      </w:r>
      <w:r w:rsidR="00CF01A0">
        <w:rPr>
          <w:rFonts w:hint="eastAsia"/>
        </w:rPr>
        <w:t>복사하세요</w:t>
      </w:r>
      <w:r w:rsidR="00CF01A0">
        <w:rPr>
          <w:rFonts w:hint="eastAsia"/>
        </w:rPr>
        <w:t>.</w:t>
      </w:r>
    </w:p>
    <w:p w14:paraId="4B52E8B9" w14:textId="2701BBA2" w:rsidR="00CF01A0" w:rsidRDefault="00CF01A0" w:rsidP="00CF01A0">
      <w:pPr>
        <w:pStyle w:val="a"/>
      </w:pP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압축하고</w:t>
      </w:r>
      <w:r>
        <w:rPr>
          <w:rFonts w:hint="eastAsia"/>
        </w:rPr>
        <w:t xml:space="preserve"> </w:t>
      </w:r>
      <w:r>
        <w:rPr>
          <w:rFonts w:hint="eastAsia"/>
        </w:rPr>
        <w:t>파일명을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학번</w:t>
      </w:r>
      <w:r>
        <w:rPr>
          <w:rFonts w:hint="eastAsia"/>
        </w:rPr>
        <w:t>_</w:t>
      </w:r>
      <w:r>
        <w:rPr>
          <w:rFonts w:hint="eastAsia"/>
        </w:rPr>
        <w:t>한글</w:t>
      </w:r>
      <w:r>
        <w:rPr>
          <w:rFonts w:hint="eastAsia"/>
        </w:rPr>
        <w:t>.z</w:t>
      </w:r>
      <w:r>
        <w:t>ip”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변경하세요</w:t>
      </w:r>
      <w:r>
        <w:rPr>
          <w:rFonts w:hint="eastAsia"/>
        </w:rPr>
        <w:t>.</w:t>
      </w:r>
    </w:p>
    <w:p w14:paraId="08880A00" w14:textId="7A19D284" w:rsidR="00CF01A0" w:rsidRDefault="00CF01A0" w:rsidP="00CF01A0">
      <w:pPr>
        <w:pStyle w:val="a"/>
      </w:pP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proofErr w:type="spellStart"/>
      <w:r>
        <w:t>iCampu</w:t>
      </w:r>
      <w:r>
        <w:rPr>
          <w:rFonts w:hint="eastAsia"/>
        </w:rPr>
        <w:t>s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제출하세요</w:t>
      </w:r>
      <w:r>
        <w:rPr>
          <w:rFonts w:hint="eastAsia"/>
        </w:rPr>
        <w:t>.</w:t>
      </w:r>
    </w:p>
    <w:sectPr w:rsidR="00CF01A0" w:rsidSect="000976E4">
      <w:headerReference w:type="default" r:id="rId7"/>
      <w:footerReference w:type="default" r:id="rId8"/>
      <w:pgSz w:w="11906" w:h="16838" w:code="9"/>
      <w:pgMar w:top="1985" w:right="1134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BF612" w14:textId="77777777" w:rsidR="00CD39A9" w:rsidRDefault="00CD39A9">
      <w:r>
        <w:separator/>
      </w:r>
    </w:p>
  </w:endnote>
  <w:endnote w:type="continuationSeparator" w:id="0">
    <w:p w14:paraId="58180F63" w14:textId="77777777" w:rsidR="00CD39A9" w:rsidRDefault="00CD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 Medium">
    <w:altName w:val="Arial"/>
    <w:charset w:val="00"/>
    <w:family w:val="auto"/>
    <w:pitch w:val="variable"/>
    <w:sig w:usb0="E00002FF" w:usb1="5000205B" w:usb2="00000020" w:usb3="00000000" w:csb0="0000019F" w:csb1="00000000"/>
  </w:font>
  <w:font w:name="아리따-부리(TTF)-Medium">
    <w:altName w:val="바탕"/>
    <w:charset w:val="81"/>
    <w:family w:val="roman"/>
    <w:pitch w:val="variable"/>
    <w:sig w:usb0="00000003" w:usb1="09D60C10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Roboto Mono Medium">
    <w:altName w:val="Arial"/>
    <w:charset w:val="00"/>
    <w:family w:val="auto"/>
    <w:pitch w:val="variable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85149" w14:textId="77777777" w:rsidR="00C13732" w:rsidRPr="000D3D00" w:rsidRDefault="001A4C9F" w:rsidP="000D3D00">
    <w:pPr>
      <w:pStyle w:val="a8"/>
      <w:rPr>
        <w:kern w:val="2"/>
        <w:sz w:val="20"/>
      </w:rPr>
    </w:pPr>
    <w:r w:rsidRPr="00DE300E">
      <w:rPr>
        <w:noProof/>
        <w:lang w:eastAsia="ko-KR"/>
      </w:rPr>
      <w:drawing>
        <wp:inline distT="0" distB="0" distL="0" distR="0" wp14:anchorId="4C937DA4" wp14:editId="5147CAE1">
          <wp:extent cx="216000" cy="216535"/>
          <wp:effectExtent l="19050" t="19050" r="12600" b="12065"/>
          <wp:docPr id="12" name="Picture 1" descr="m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me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" cy="216535"/>
                  </a:xfrm>
                  <a:prstGeom prst="rect">
                    <a:avLst/>
                  </a:prstGeom>
                  <a:noFill/>
                  <a:ln w="9525">
                    <a:solidFill>
                      <a:schemeClr val="tx1">
                        <a:lumMod val="65000"/>
                        <a:lumOff val="35000"/>
                      </a:schemeClr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•</w:t>
    </w:r>
    <w:r w:rsidR="00C13732">
      <w:rPr>
        <w:rFonts w:hint="eastAsia"/>
        <w:lang w:eastAsia="ko-KR"/>
      </w:rPr>
      <w:t xml:space="preserve"> </w:t>
    </w:r>
    <w:r w:rsidR="00C13732" w:rsidRPr="00D06D0B">
      <w:t>Hyoung-Kee Choi</w:t>
    </w:r>
    <w:r w:rsidR="00C13732">
      <w:rPr>
        <w:rFonts w:hint="eastAsia"/>
      </w:rPr>
      <w:t xml:space="preserve"> </w:t>
    </w:r>
    <w:r w:rsidR="00C13732" w:rsidRPr="00D06D0B">
      <w:t xml:space="preserve">• </w:t>
    </w:r>
    <w:r w:rsidR="002034C8" w:rsidRPr="002034C8">
      <w:rPr>
        <w:rFonts w:hint="eastAsia"/>
        <w:lang w:eastAsia="ko-KR"/>
      </w:rPr>
      <w:t>class.skku@gmail.com</w:t>
    </w:r>
    <w:r w:rsidR="00C13732">
      <w:rPr>
        <w:rFonts w:hint="eastAsia"/>
        <w:lang w:eastAsia="ko-KR"/>
      </w:rPr>
      <w:t xml:space="preserve"> </w:t>
    </w:r>
    <w:r w:rsidR="002034C8">
      <w:rPr>
        <w:lang w:eastAsia="ko-KR"/>
      </w:rPr>
      <w:tab/>
    </w:r>
    <w:r w:rsidR="002034C8">
      <w:t>•</w:t>
    </w:r>
    <w:r w:rsidR="00C13732">
      <w:rPr>
        <w:rFonts w:hint="eastAsia"/>
        <w:lang w:eastAsia="ko-KR"/>
      </w:rPr>
      <w:t xml:space="preserve"> </w:t>
    </w:r>
    <w:r w:rsidR="002034C8" w:rsidRPr="00A614C8">
      <w:rPr>
        <w:rFonts w:hint="eastAsia"/>
      </w:rPr>
      <w:t xml:space="preserve">page </w:t>
    </w:r>
    <w:r w:rsidR="002034C8" w:rsidRPr="00A614C8">
      <w:rPr>
        <w:rStyle w:val="aa"/>
      </w:rPr>
      <w:fldChar w:fldCharType="begin"/>
    </w:r>
    <w:r w:rsidR="002034C8" w:rsidRPr="00A614C8">
      <w:rPr>
        <w:rStyle w:val="aa"/>
      </w:rPr>
      <w:instrText xml:space="preserve"> PAGE </w:instrText>
    </w:r>
    <w:r w:rsidR="002034C8" w:rsidRPr="00A614C8">
      <w:rPr>
        <w:rStyle w:val="aa"/>
      </w:rPr>
      <w:fldChar w:fldCharType="separate"/>
    </w:r>
    <w:r w:rsidR="002034C8">
      <w:rPr>
        <w:rStyle w:val="aa"/>
      </w:rPr>
      <w:t>1</w:t>
    </w:r>
    <w:r w:rsidR="002034C8" w:rsidRPr="00A614C8">
      <w:rPr>
        <w:rStyle w:val="aa"/>
      </w:rPr>
      <w:fldChar w:fldCharType="end"/>
    </w:r>
    <w:r w:rsidR="002034C8" w:rsidRPr="00A614C8">
      <w:rPr>
        <w:rStyle w:val="aa"/>
        <w:rFonts w:hint="eastAsia"/>
      </w:rPr>
      <w:t xml:space="preserve"> of </w:t>
    </w:r>
    <w:r w:rsidR="002034C8" w:rsidRPr="00A614C8">
      <w:rPr>
        <w:rStyle w:val="aa"/>
      </w:rPr>
      <w:fldChar w:fldCharType="begin"/>
    </w:r>
    <w:r w:rsidR="002034C8" w:rsidRPr="00A614C8">
      <w:rPr>
        <w:rStyle w:val="aa"/>
      </w:rPr>
      <w:instrText xml:space="preserve"> NUMPAGES </w:instrText>
    </w:r>
    <w:r w:rsidR="002034C8" w:rsidRPr="00A614C8">
      <w:rPr>
        <w:rStyle w:val="aa"/>
      </w:rPr>
      <w:fldChar w:fldCharType="separate"/>
    </w:r>
    <w:r w:rsidR="002034C8">
      <w:rPr>
        <w:rStyle w:val="aa"/>
      </w:rPr>
      <w:t>4</w:t>
    </w:r>
    <w:r w:rsidR="002034C8" w:rsidRPr="00A614C8"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5AAD9" w14:textId="77777777" w:rsidR="00CD39A9" w:rsidRDefault="00CD39A9">
      <w:r>
        <w:separator/>
      </w:r>
    </w:p>
  </w:footnote>
  <w:footnote w:type="continuationSeparator" w:id="0">
    <w:p w14:paraId="54E1E96A" w14:textId="77777777" w:rsidR="00CD39A9" w:rsidRDefault="00CD3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F9023" w14:textId="1F0BA6E8" w:rsidR="00C13732" w:rsidRPr="0099278B" w:rsidRDefault="00C13732" w:rsidP="00A614C8">
    <w:pPr>
      <w:pStyle w:val="a7"/>
      <w:pBdr>
        <w:bottom w:val="single" w:sz="4" w:space="5" w:color="auto"/>
      </w:pBdr>
    </w:pPr>
    <w:r>
      <w:rPr>
        <w:noProof/>
        <w:lang w:eastAsia="ko-KR"/>
      </w:rPr>
      <w:drawing>
        <wp:anchor distT="0" distB="0" distL="114935" distR="114935" simplePos="0" relativeHeight="251658240" behindDoc="0" locked="0" layoutInCell="1" allowOverlap="1" wp14:anchorId="1754F08C" wp14:editId="309CE814">
          <wp:simplePos x="0" y="0"/>
          <wp:positionH relativeFrom="page">
            <wp:posOffset>96412</wp:posOffset>
          </wp:positionH>
          <wp:positionV relativeFrom="page">
            <wp:posOffset>354330</wp:posOffset>
          </wp:positionV>
          <wp:extent cx="900000" cy="900000"/>
          <wp:effectExtent l="0" t="0" r="0" b="0"/>
          <wp:wrapSquare wrapText="bothSides"/>
          <wp:docPr id="10" name="Picture 10" descr="엠블럼_단색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엠블럼_단색_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800A1B" wp14:editId="6110622F">
              <wp:simplePos x="0" y="0"/>
              <wp:positionH relativeFrom="column">
                <wp:posOffset>-683895</wp:posOffset>
              </wp:positionH>
              <wp:positionV relativeFrom="paragraph">
                <wp:posOffset>834390</wp:posOffset>
              </wp:positionV>
              <wp:extent cx="304800" cy="8318500"/>
              <wp:effectExtent l="1905" t="5715" r="7620" b="635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83185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BFBFBF">
                              <a:alpha val="39000"/>
                            </a:srgbClr>
                          </a:gs>
                          <a:gs pos="100000">
                            <a:srgbClr val="BFBFBF">
                              <a:gamma/>
                              <a:shade val="46275"/>
                              <a:invGamma/>
                              <a:alpha val="74001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326F74" id="Rectangle 6" o:spid="_x0000_s1026" style="position:absolute;margin-left:-53.85pt;margin-top:65.7pt;width:24pt;height:6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" fillcolor="#bfbfbf" stroked="f" strokecolor="#036">
              <v:fill opacity="25559f" color2="#585858" o:opacity2="48497f" rotate="t" focus="100%" type="gradient"/>
            </v:rect>
          </w:pict>
        </mc:Fallback>
      </mc:AlternateContent>
    </w:r>
    <w:r w:rsidR="003A0E56">
      <w:rPr>
        <w:noProof/>
        <w:lang w:eastAsia="ko-KR"/>
      </w:rPr>
      <w:t>Problem Solution in Java</w:t>
    </w:r>
    <w:r>
      <w:t xml:space="preserve"> </w:t>
    </w:r>
    <w:r>
      <w:rPr>
        <w:rFonts w:hint="eastAsia"/>
      </w:rPr>
      <w:t xml:space="preserve">/ </w:t>
    </w:r>
    <w:r w:rsidR="00316902">
      <w:rPr>
        <w:lang w:eastAsia="ko-KR"/>
      </w:rPr>
      <w:t>Fall</w:t>
    </w:r>
    <w:r>
      <w:rPr>
        <w:rFonts w:hint="eastAsia"/>
      </w:rPr>
      <w:t xml:space="preserve"> 20</w:t>
    </w:r>
    <w:r>
      <w:rPr>
        <w:rFonts w:hint="eastAsia"/>
        <w:lang w:eastAsia="ko-KR"/>
      </w:rPr>
      <w:t>1</w:t>
    </w:r>
    <w:r w:rsidR="00316902">
      <w:rPr>
        <w:lang w:eastAsia="ko-KR"/>
      </w:rPr>
      <w:t>8</w:t>
    </w:r>
    <w:r w:rsidR="003A0E56">
      <w:rPr>
        <w:lang w:eastAsia="ko-KR"/>
      </w:rPr>
      <w:t xml:space="preserve"> / Midterm</w:t>
    </w:r>
    <w:r>
      <w:rPr>
        <w:rFonts w:hint="eastAsia"/>
        <w:lang w:eastAsia="ko-KR"/>
      </w:rPr>
      <w:tab/>
    </w:r>
    <w:r w:rsidR="002034C8" w:rsidRPr="002034C8">
      <w:rPr>
        <w:sz w:val="16"/>
        <w:szCs w:val="16"/>
      </w:rPr>
      <w:fldChar w:fldCharType="begin"/>
    </w:r>
    <w:r w:rsidR="002034C8" w:rsidRPr="002034C8">
      <w:rPr>
        <w:sz w:val="16"/>
        <w:szCs w:val="16"/>
      </w:rPr>
      <w:instrText xml:space="preserve"> DATE \@ "M/d/yyyy" </w:instrText>
    </w:r>
    <w:r w:rsidR="002034C8" w:rsidRPr="002034C8">
      <w:rPr>
        <w:sz w:val="16"/>
        <w:szCs w:val="16"/>
      </w:rPr>
      <w:fldChar w:fldCharType="separate"/>
    </w:r>
    <w:r w:rsidR="002216C4">
      <w:rPr>
        <w:noProof/>
        <w:sz w:val="16"/>
        <w:szCs w:val="16"/>
      </w:rPr>
      <w:t>11/2/2018</w:t>
    </w:r>
    <w:r w:rsidR="002034C8" w:rsidRPr="002034C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1CDD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0086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E27E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70DB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ECAB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D4D2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0E6B0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AC8D58C"/>
    <w:lvl w:ilvl="0">
      <w:start w:val="1"/>
      <w:numFmt w:val="bullet"/>
      <w:pStyle w:val="2"/>
      <w:lvlText w:val=""/>
      <w:lvlJc w:val="left"/>
      <w:pPr>
        <w:ind w:left="826" w:hanging="400"/>
      </w:pPr>
      <w:rPr>
        <w:rFonts w:ascii="Wingdings" w:hAnsi="Wingdings" w:hint="default"/>
        <w:color w:val="FF3300"/>
      </w:rPr>
    </w:lvl>
  </w:abstractNum>
  <w:abstractNum w:abstractNumId="8" w15:restartNumberingAfterBreak="0">
    <w:nsid w:val="FFFFFF88"/>
    <w:multiLevelType w:val="singleLevel"/>
    <w:tmpl w:val="3E361072"/>
    <w:lvl w:ilvl="0">
      <w:start w:val="1"/>
      <w:numFmt w:val="decimalEnclosedCircle"/>
      <w:pStyle w:val="a"/>
      <w:lvlText w:val="%1."/>
      <w:lvlJc w:val="left"/>
      <w:pPr>
        <w:tabs>
          <w:tab w:val="num" w:pos="361"/>
        </w:tabs>
        <w:ind w:left="361" w:hanging="360"/>
      </w:pPr>
      <w:rPr>
        <w:rFonts w:hint="eastAsia"/>
      </w:rPr>
    </w:lvl>
  </w:abstractNum>
  <w:abstractNum w:abstractNumId="9" w15:restartNumberingAfterBreak="0">
    <w:nsid w:val="05F66979"/>
    <w:multiLevelType w:val="hybridMultilevel"/>
    <w:tmpl w:val="905A42EC"/>
    <w:lvl w:ilvl="0" w:tplc="4D7E4BE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A208C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0BF3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6841F6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BED0C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FCF546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AE666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B266E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AA2504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991F9E"/>
    <w:multiLevelType w:val="hybridMultilevel"/>
    <w:tmpl w:val="019051D0"/>
    <w:lvl w:ilvl="0" w:tplc="ED4068A0">
      <w:start w:val="1"/>
      <w:numFmt w:val="bullet"/>
      <w:pStyle w:val="answer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26D90AA3"/>
    <w:multiLevelType w:val="hybridMultilevel"/>
    <w:tmpl w:val="73AE78B0"/>
    <w:lvl w:ilvl="0" w:tplc="6EFAF7A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2E0C5A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2F77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2A934C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0C7C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29AC4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A3C3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8BCA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ECB42C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641B8"/>
    <w:multiLevelType w:val="multilevel"/>
    <w:tmpl w:val="55369498"/>
    <w:lvl w:ilvl="0">
      <w:start w:val="1"/>
      <w:numFmt w:val="bullet"/>
      <w:pStyle w:val="a0"/>
      <w:lvlText w:val=""/>
      <w:lvlJc w:val="left"/>
      <w:pPr>
        <w:ind w:left="709" w:hanging="284"/>
      </w:pPr>
      <w:rPr>
        <w:rFonts w:ascii="Symbol" w:hAnsi="Symbol" w:hint="default"/>
        <w:b w:val="0"/>
        <w:i w:val="0"/>
        <w:color w:val="FF0000"/>
        <w:sz w:val="20"/>
      </w:rPr>
    </w:lvl>
    <w:lvl w:ilvl="1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  <w:color w:val="FF3300"/>
      </w:rPr>
    </w:lvl>
    <w:lvl w:ilvl="2">
      <w:start w:val="1"/>
      <w:numFmt w:val="bullet"/>
      <w:lvlText w:val=""/>
      <w:lvlJc w:val="left"/>
      <w:pPr>
        <w:ind w:left="1559" w:hanging="425"/>
      </w:pPr>
      <w:rPr>
        <w:rFonts w:ascii="Symbol" w:hAnsi="Symbol" w:hint="default"/>
        <w:b/>
        <w:i w:val="0"/>
        <w:color w:val="00B050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3" w15:restartNumberingAfterBreak="0">
    <w:nsid w:val="326173EE"/>
    <w:multiLevelType w:val="hybridMultilevel"/>
    <w:tmpl w:val="6E9A7532"/>
    <w:lvl w:ilvl="0" w:tplc="8354BCA6">
      <w:start w:val="1"/>
      <w:numFmt w:val="decimal"/>
      <w:pStyle w:val="a1"/>
      <w:lvlText w:val="%1."/>
      <w:lvlJc w:val="left"/>
      <w:pPr>
        <w:ind w:left="785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4BAA725A"/>
    <w:multiLevelType w:val="hybridMultilevel"/>
    <w:tmpl w:val="6E2624D2"/>
    <w:lvl w:ilvl="0" w:tplc="3E0EFEAC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5207870"/>
    <w:multiLevelType w:val="multilevel"/>
    <w:tmpl w:val="36D03D14"/>
    <w:lvl w:ilvl="0">
      <w:start w:val="1"/>
      <w:numFmt w:val="decimal"/>
      <w:pStyle w:val="question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cs="Arial" w:hint="default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26"/>
      </w:pPr>
      <w:rPr>
        <w:rFonts w:ascii="Arial" w:eastAsia="돋움" w:hAnsi="Arial" w:cs="Arial" w:hint="default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6" w15:restartNumberingAfterBreak="0">
    <w:nsid w:val="5D52544B"/>
    <w:multiLevelType w:val="hybridMultilevel"/>
    <w:tmpl w:val="FEC8D88C"/>
    <w:lvl w:ilvl="0" w:tplc="27A07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D20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03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E2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FA7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BAB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2C5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6E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D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3"/>
  </w:num>
  <w:num w:numId="7">
    <w:abstractNumId w:val="12"/>
  </w:num>
  <w:num w:numId="8">
    <w:abstractNumId w:val="10"/>
  </w:num>
  <w:num w:numId="9">
    <w:abstractNumId w:val="8"/>
    <w:lvlOverride w:ilvl="0">
      <w:startOverride w:val="1"/>
    </w:lvlOverride>
  </w:num>
  <w:num w:numId="10">
    <w:abstractNumId w:val="15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9"/>
  </w:num>
  <w:num w:numId="19">
    <w:abstractNumId w:val="11"/>
  </w:num>
  <w:num w:numId="20">
    <w:abstractNumId w:val="15"/>
  </w:num>
  <w:num w:numId="21">
    <w:abstractNumId w:val="10"/>
  </w:num>
  <w:num w:numId="22">
    <w:abstractNumId w:val="10"/>
  </w:num>
  <w:num w:numId="23">
    <w:abstractNumId w:val="15"/>
  </w:num>
  <w:num w:numId="24">
    <w:abstractNumId w:val="15"/>
  </w:num>
  <w:num w:numId="25">
    <w:abstractNumId w:val="12"/>
  </w:num>
  <w:num w:numId="2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56"/>
    <w:rsid w:val="00002A39"/>
    <w:rsid w:val="000072DE"/>
    <w:rsid w:val="00007FE4"/>
    <w:rsid w:val="00012E98"/>
    <w:rsid w:val="000321C6"/>
    <w:rsid w:val="0005510F"/>
    <w:rsid w:val="0007134A"/>
    <w:rsid w:val="00074419"/>
    <w:rsid w:val="00082A13"/>
    <w:rsid w:val="000861A6"/>
    <w:rsid w:val="0008636A"/>
    <w:rsid w:val="000871D9"/>
    <w:rsid w:val="0009234C"/>
    <w:rsid w:val="000976E4"/>
    <w:rsid w:val="000A1A88"/>
    <w:rsid w:val="000A6F03"/>
    <w:rsid w:val="000C6A40"/>
    <w:rsid w:val="000C72BA"/>
    <w:rsid w:val="000D2D6A"/>
    <w:rsid w:val="000D3D00"/>
    <w:rsid w:val="000F24C2"/>
    <w:rsid w:val="00103466"/>
    <w:rsid w:val="00104B10"/>
    <w:rsid w:val="00107912"/>
    <w:rsid w:val="00117FCE"/>
    <w:rsid w:val="00124360"/>
    <w:rsid w:val="00124F21"/>
    <w:rsid w:val="00166525"/>
    <w:rsid w:val="00166A83"/>
    <w:rsid w:val="001719C5"/>
    <w:rsid w:val="001924FE"/>
    <w:rsid w:val="00193F70"/>
    <w:rsid w:val="001A0179"/>
    <w:rsid w:val="001A4C9F"/>
    <w:rsid w:val="001C5636"/>
    <w:rsid w:val="001C7301"/>
    <w:rsid w:val="001D62BE"/>
    <w:rsid w:val="001E56CA"/>
    <w:rsid w:val="001E5ECA"/>
    <w:rsid w:val="0020047F"/>
    <w:rsid w:val="002034C8"/>
    <w:rsid w:val="002216C4"/>
    <w:rsid w:val="0022793E"/>
    <w:rsid w:val="0023012F"/>
    <w:rsid w:val="002415E2"/>
    <w:rsid w:val="00247165"/>
    <w:rsid w:val="00266CD6"/>
    <w:rsid w:val="002874F7"/>
    <w:rsid w:val="00293DE7"/>
    <w:rsid w:val="00295C07"/>
    <w:rsid w:val="002A0CB1"/>
    <w:rsid w:val="002A53E5"/>
    <w:rsid w:val="002A632D"/>
    <w:rsid w:val="002A66A1"/>
    <w:rsid w:val="002B23EC"/>
    <w:rsid w:val="002C7FBC"/>
    <w:rsid w:val="002D2960"/>
    <w:rsid w:val="002E5473"/>
    <w:rsid w:val="002F2B92"/>
    <w:rsid w:val="00304D5E"/>
    <w:rsid w:val="00313A93"/>
    <w:rsid w:val="00316902"/>
    <w:rsid w:val="00324310"/>
    <w:rsid w:val="003247A4"/>
    <w:rsid w:val="003259B9"/>
    <w:rsid w:val="003541AC"/>
    <w:rsid w:val="00360D54"/>
    <w:rsid w:val="00367A53"/>
    <w:rsid w:val="00397F21"/>
    <w:rsid w:val="003A0E56"/>
    <w:rsid w:val="003B32B5"/>
    <w:rsid w:val="003B72CA"/>
    <w:rsid w:val="003C75F4"/>
    <w:rsid w:val="003E6089"/>
    <w:rsid w:val="003F2D53"/>
    <w:rsid w:val="003F6707"/>
    <w:rsid w:val="004105DD"/>
    <w:rsid w:val="004128AA"/>
    <w:rsid w:val="00440326"/>
    <w:rsid w:val="00451EBC"/>
    <w:rsid w:val="0045512F"/>
    <w:rsid w:val="00455DFB"/>
    <w:rsid w:val="00466582"/>
    <w:rsid w:val="00486330"/>
    <w:rsid w:val="004A05CC"/>
    <w:rsid w:val="004B57EE"/>
    <w:rsid w:val="004C3D22"/>
    <w:rsid w:val="004C5855"/>
    <w:rsid w:val="004E1651"/>
    <w:rsid w:val="004E7C13"/>
    <w:rsid w:val="004F2944"/>
    <w:rsid w:val="005166D3"/>
    <w:rsid w:val="00521DFD"/>
    <w:rsid w:val="005334BD"/>
    <w:rsid w:val="00540E05"/>
    <w:rsid w:val="00544FE9"/>
    <w:rsid w:val="005E5029"/>
    <w:rsid w:val="005F1110"/>
    <w:rsid w:val="005F3273"/>
    <w:rsid w:val="00626F99"/>
    <w:rsid w:val="00640A8A"/>
    <w:rsid w:val="00653F7B"/>
    <w:rsid w:val="00656595"/>
    <w:rsid w:val="006576AA"/>
    <w:rsid w:val="00657DA5"/>
    <w:rsid w:val="00665827"/>
    <w:rsid w:val="00670CF1"/>
    <w:rsid w:val="006814DF"/>
    <w:rsid w:val="006C2FEB"/>
    <w:rsid w:val="006E23F8"/>
    <w:rsid w:val="006F6642"/>
    <w:rsid w:val="00705D6C"/>
    <w:rsid w:val="00705FBD"/>
    <w:rsid w:val="00711C43"/>
    <w:rsid w:val="00721D6C"/>
    <w:rsid w:val="00730BE3"/>
    <w:rsid w:val="00733571"/>
    <w:rsid w:val="00735396"/>
    <w:rsid w:val="00735EC5"/>
    <w:rsid w:val="007454F9"/>
    <w:rsid w:val="007510ED"/>
    <w:rsid w:val="007529BF"/>
    <w:rsid w:val="00755284"/>
    <w:rsid w:val="00764C1A"/>
    <w:rsid w:val="0077309E"/>
    <w:rsid w:val="0077413E"/>
    <w:rsid w:val="0079250A"/>
    <w:rsid w:val="007C29CF"/>
    <w:rsid w:val="007F221E"/>
    <w:rsid w:val="007F5B64"/>
    <w:rsid w:val="0080107D"/>
    <w:rsid w:val="008043ED"/>
    <w:rsid w:val="00823858"/>
    <w:rsid w:val="0082577E"/>
    <w:rsid w:val="00866DDF"/>
    <w:rsid w:val="008B68BA"/>
    <w:rsid w:val="008C3641"/>
    <w:rsid w:val="008D4773"/>
    <w:rsid w:val="008E662E"/>
    <w:rsid w:val="009029A1"/>
    <w:rsid w:val="00933C88"/>
    <w:rsid w:val="00940A25"/>
    <w:rsid w:val="009429AB"/>
    <w:rsid w:val="009638A0"/>
    <w:rsid w:val="00981B3F"/>
    <w:rsid w:val="0098572E"/>
    <w:rsid w:val="00990577"/>
    <w:rsid w:val="0099278B"/>
    <w:rsid w:val="009A65AB"/>
    <w:rsid w:val="009C7B10"/>
    <w:rsid w:val="009D339B"/>
    <w:rsid w:val="009E275A"/>
    <w:rsid w:val="009E3CCF"/>
    <w:rsid w:val="009E5D27"/>
    <w:rsid w:val="009E71FB"/>
    <w:rsid w:val="00A10A7A"/>
    <w:rsid w:val="00A37E8D"/>
    <w:rsid w:val="00A614C8"/>
    <w:rsid w:val="00A62C90"/>
    <w:rsid w:val="00A7155C"/>
    <w:rsid w:val="00A76CE5"/>
    <w:rsid w:val="00A875ED"/>
    <w:rsid w:val="00A947F5"/>
    <w:rsid w:val="00A966A2"/>
    <w:rsid w:val="00AC33DF"/>
    <w:rsid w:val="00AD1C31"/>
    <w:rsid w:val="00AD58DC"/>
    <w:rsid w:val="00AE23D3"/>
    <w:rsid w:val="00AF046F"/>
    <w:rsid w:val="00AF3B5A"/>
    <w:rsid w:val="00AF68AF"/>
    <w:rsid w:val="00AF6997"/>
    <w:rsid w:val="00B00739"/>
    <w:rsid w:val="00B00FAA"/>
    <w:rsid w:val="00B10685"/>
    <w:rsid w:val="00B11660"/>
    <w:rsid w:val="00B14029"/>
    <w:rsid w:val="00B15F74"/>
    <w:rsid w:val="00B21B9D"/>
    <w:rsid w:val="00B327C0"/>
    <w:rsid w:val="00B33260"/>
    <w:rsid w:val="00B469C3"/>
    <w:rsid w:val="00B55646"/>
    <w:rsid w:val="00B62E74"/>
    <w:rsid w:val="00B66CBE"/>
    <w:rsid w:val="00B70320"/>
    <w:rsid w:val="00B76DC1"/>
    <w:rsid w:val="00BA3A6F"/>
    <w:rsid w:val="00BA3F96"/>
    <w:rsid w:val="00BA6486"/>
    <w:rsid w:val="00BA7CF1"/>
    <w:rsid w:val="00BD3E33"/>
    <w:rsid w:val="00BF6941"/>
    <w:rsid w:val="00BF7D85"/>
    <w:rsid w:val="00C03BE6"/>
    <w:rsid w:val="00C040A9"/>
    <w:rsid w:val="00C04B90"/>
    <w:rsid w:val="00C05F59"/>
    <w:rsid w:val="00C13732"/>
    <w:rsid w:val="00C17056"/>
    <w:rsid w:val="00C308E3"/>
    <w:rsid w:val="00C32382"/>
    <w:rsid w:val="00C40D4C"/>
    <w:rsid w:val="00C53A7F"/>
    <w:rsid w:val="00C541E7"/>
    <w:rsid w:val="00C71BAA"/>
    <w:rsid w:val="00C90190"/>
    <w:rsid w:val="00CD39A9"/>
    <w:rsid w:val="00CD5E1C"/>
    <w:rsid w:val="00CE65E8"/>
    <w:rsid w:val="00CF01A0"/>
    <w:rsid w:val="00CF4667"/>
    <w:rsid w:val="00D01871"/>
    <w:rsid w:val="00D06D0B"/>
    <w:rsid w:val="00D1675E"/>
    <w:rsid w:val="00D230EC"/>
    <w:rsid w:val="00D24372"/>
    <w:rsid w:val="00D37895"/>
    <w:rsid w:val="00D509B3"/>
    <w:rsid w:val="00D6179A"/>
    <w:rsid w:val="00D92F51"/>
    <w:rsid w:val="00D93391"/>
    <w:rsid w:val="00DB6248"/>
    <w:rsid w:val="00DC469B"/>
    <w:rsid w:val="00DD43D0"/>
    <w:rsid w:val="00DD7815"/>
    <w:rsid w:val="00DE0079"/>
    <w:rsid w:val="00DE300E"/>
    <w:rsid w:val="00E004FE"/>
    <w:rsid w:val="00E0433D"/>
    <w:rsid w:val="00E2124C"/>
    <w:rsid w:val="00E4208C"/>
    <w:rsid w:val="00E4520E"/>
    <w:rsid w:val="00E91D21"/>
    <w:rsid w:val="00EC3F3E"/>
    <w:rsid w:val="00EE3E87"/>
    <w:rsid w:val="00EF54CD"/>
    <w:rsid w:val="00F30B82"/>
    <w:rsid w:val="00F5751B"/>
    <w:rsid w:val="00F70417"/>
    <w:rsid w:val="00FB23B7"/>
    <w:rsid w:val="00FC00CB"/>
    <w:rsid w:val="00FC29D3"/>
    <w:rsid w:val="00FC3CF7"/>
    <w:rsid w:val="00FC48B8"/>
    <w:rsid w:val="00FC4FDE"/>
    <w:rsid w:val="00FE6D0B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232B9"/>
  <w15:docId w15:val="{DCDB4D1F-44F0-417A-BD07-AEE9A516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utoRedefine/>
    <w:qFormat/>
    <w:rsid w:val="00C541E7"/>
    <w:rPr>
      <w:rFonts w:eastAsia="굴림" w:cs="Arial"/>
      <w:sz w:val="22"/>
      <w:szCs w:val="22"/>
      <w:lang w:eastAsia="en-US"/>
    </w:rPr>
  </w:style>
  <w:style w:type="paragraph" w:styleId="1">
    <w:name w:val="heading 1"/>
    <w:basedOn w:val="a2"/>
    <w:next w:val="a3"/>
    <w:autoRedefine/>
    <w:qFormat/>
    <w:rsid w:val="00074419"/>
    <w:pPr>
      <w:keepNext/>
      <w:numPr>
        <w:numId w:val="2"/>
      </w:numPr>
      <w:spacing w:afterLines="100"/>
      <w:outlineLvl w:val="0"/>
    </w:pPr>
    <w:rPr>
      <w:rFonts w:cs="Times New Roman"/>
      <w:b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2"/>
    <w:autoRedefine/>
    <w:rsid w:val="001A4C9F"/>
    <w:pPr>
      <w:tabs>
        <w:tab w:val="right" w:pos="9140"/>
      </w:tabs>
      <w:snapToGrid w:val="0"/>
      <w:spacing w:before="288"/>
    </w:pPr>
    <w:rPr>
      <w:rFonts w:asciiTheme="majorHAnsi" w:eastAsiaTheme="majorEastAsia" w:hAnsiTheme="majorHAnsi"/>
      <w:b/>
      <w:smallCaps/>
      <w:spacing w:val="20"/>
      <w:sz w:val="24"/>
      <w:szCs w:val="24"/>
    </w:rPr>
  </w:style>
  <w:style w:type="paragraph" w:styleId="a8">
    <w:name w:val="footer"/>
    <w:basedOn w:val="a2"/>
    <w:autoRedefine/>
    <w:rsid w:val="002034C8"/>
    <w:pPr>
      <w:pBdr>
        <w:top w:val="single" w:sz="4" w:space="1" w:color="auto"/>
      </w:pBdr>
      <w:tabs>
        <w:tab w:val="center" w:pos="4536"/>
        <w:tab w:val="right" w:pos="9072"/>
      </w:tabs>
      <w:snapToGrid w:val="0"/>
      <w:jc w:val="center"/>
    </w:pPr>
    <w:rPr>
      <w:rFonts w:asciiTheme="majorHAnsi" w:eastAsiaTheme="majorEastAsia" w:hAnsiTheme="majorHAnsi"/>
      <w:smallCaps/>
      <w:spacing w:val="30"/>
      <w:sz w:val="16"/>
      <w:szCs w:val="16"/>
    </w:rPr>
  </w:style>
  <w:style w:type="paragraph" w:customStyle="1" w:styleId="a1">
    <w:name w:val="수식"/>
    <w:basedOn w:val="a2"/>
    <w:link w:val="Char"/>
    <w:rsid w:val="001A4C9F"/>
    <w:pPr>
      <w:numPr>
        <w:numId w:val="6"/>
      </w:numPr>
      <w:shd w:val="thinDiagCross" w:color="D9D9D9" w:themeColor="background1" w:themeShade="D9" w:fill="auto"/>
      <w:tabs>
        <w:tab w:val="left" w:pos="992"/>
        <w:tab w:val="left" w:pos="1134"/>
        <w:tab w:val="left" w:pos="1418"/>
        <w:tab w:val="left" w:pos="1701"/>
        <w:tab w:val="left" w:pos="1985"/>
      </w:tabs>
      <w:snapToGrid w:val="0"/>
      <w:spacing w:line="240" w:lineRule="exact"/>
      <w:ind w:left="782" w:hanging="357"/>
    </w:pPr>
    <w:rPr>
      <w:rFonts w:ascii="Consolas" w:hAnsi="Consolas"/>
      <w:sz w:val="18"/>
      <w:szCs w:val="18"/>
      <w:lang w:eastAsia="ko-KR"/>
    </w:rPr>
  </w:style>
  <w:style w:type="table" w:customStyle="1" w:styleId="a9">
    <w:name w:val="표 나의"/>
    <w:basedOn w:val="a5"/>
    <w:rsid w:val="007510ED"/>
    <w:rPr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Address1">
    <w:name w:val="Address 1"/>
    <w:basedOn w:val="a2"/>
    <w:rsid w:val="007510ED"/>
    <w:pPr>
      <w:spacing w:line="160" w:lineRule="atLeast"/>
      <w:jc w:val="center"/>
    </w:pPr>
    <w:rPr>
      <w:rFonts w:ascii="Garamond" w:eastAsia="바탕" w:hAnsi="Garamond"/>
      <w:caps/>
      <w:spacing w:val="30"/>
      <w:sz w:val="15"/>
    </w:rPr>
  </w:style>
  <w:style w:type="character" w:styleId="aa">
    <w:name w:val="page number"/>
    <w:basedOn w:val="a4"/>
    <w:rsid w:val="007510ED"/>
  </w:style>
  <w:style w:type="paragraph" w:customStyle="1" w:styleId="ab">
    <w:name w:val="학번 이름"/>
    <w:basedOn w:val="a2"/>
    <w:autoRedefine/>
    <w:rsid w:val="001A4C9F"/>
    <w:pPr>
      <w:framePr w:w="8823" w:h="902" w:hRule="exact" w:hSpace="181" w:vSpace="227" w:wrap="around" w:hAnchor="margin" w:xAlign="center" w:yAlign="top"/>
      <w:tabs>
        <w:tab w:val="center" w:leader="underscore" w:pos="4400"/>
        <w:tab w:val="right" w:leader="underscore" w:pos="8800"/>
      </w:tabs>
    </w:pPr>
    <w:rPr>
      <w:rFonts w:asciiTheme="majorHAnsi" w:eastAsiaTheme="majorEastAsia" w:hAnsiTheme="majorHAnsi"/>
      <w:lang w:eastAsia="ko-KR"/>
    </w:rPr>
  </w:style>
  <w:style w:type="paragraph" w:customStyle="1" w:styleId="question">
    <w:name w:val="question"/>
    <w:basedOn w:val="a3"/>
    <w:link w:val="questionChar"/>
    <w:autoRedefine/>
    <w:rsid w:val="00D509B3"/>
    <w:pPr>
      <w:numPr>
        <w:numId w:val="1"/>
      </w:numPr>
      <w:spacing w:beforeLines="50" w:before="180" w:afterLines="50" w:after="180"/>
    </w:pPr>
    <w:rPr>
      <w:lang w:eastAsia="ko-KR"/>
    </w:rPr>
  </w:style>
  <w:style w:type="paragraph" w:customStyle="1" w:styleId="answer">
    <w:name w:val="answer"/>
    <w:basedOn w:val="question"/>
    <w:autoRedefine/>
    <w:rsid w:val="0007134A"/>
    <w:pPr>
      <w:numPr>
        <w:numId w:val="8"/>
      </w:numPr>
      <w:spacing w:beforeLines="0" w:afterLines="0"/>
    </w:pPr>
    <w:rPr>
      <w:color w:val="FF0000"/>
    </w:rPr>
  </w:style>
  <w:style w:type="paragraph" w:customStyle="1" w:styleId="Figure">
    <w:name w:val="Figure"/>
    <w:basedOn w:val="a2"/>
    <w:next w:val="a3"/>
    <w:autoRedefine/>
    <w:rsid w:val="00C05F59"/>
    <w:pPr>
      <w:spacing w:before="480" w:after="120"/>
      <w:jc w:val="center"/>
    </w:pPr>
  </w:style>
  <w:style w:type="paragraph" w:styleId="a3">
    <w:name w:val="Body Text"/>
    <w:basedOn w:val="a2"/>
    <w:link w:val="Char0"/>
    <w:autoRedefine/>
    <w:qFormat/>
    <w:rsid w:val="003A0E56"/>
    <w:pPr>
      <w:snapToGrid w:val="0"/>
      <w:spacing w:before="120" w:after="120"/>
      <w:ind w:left="425"/>
    </w:pPr>
    <w:rPr>
      <w:rFonts w:asciiTheme="minorHAnsi" w:eastAsiaTheme="minorEastAsia" w:hAnsiTheme="minorHAnsi"/>
      <w:lang w:val="en-GB"/>
    </w:rPr>
  </w:style>
  <w:style w:type="paragraph" w:styleId="ac">
    <w:name w:val="Title"/>
    <w:basedOn w:val="a2"/>
    <w:next w:val="a3"/>
    <w:autoRedefine/>
    <w:qFormat/>
    <w:rsid w:val="002034C8"/>
    <w:pPr>
      <w:tabs>
        <w:tab w:val="center" w:pos="4536"/>
        <w:tab w:val="right" w:pos="9072"/>
      </w:tabs>
      <w:spacing w:after="240"/>
      <w:outlineLvl w:val="0"/>
    </w:pPr>
    <w:rPr>
      <w:b/>
      <w:bCs/>
      <w:spacing w:val="20"/>
      <w:sz w:val="32"/>
      <w:szCs w:val="32"/>
    </w:rPr>
  </w:style>
  <w:style w:type="table" w:customStyle="1" w:styleId="TableGeneral">
    <w:name w:val="Table General"/>
    <w:basedOn w:val="a5"/>
    <w:uiPriority w:val="99"/>
    <w:rsid w:val="007510ED"/>
    <w:pPr>
      <w:jc w:val="center"/>
    </w:pPr>
    <w:rPr>
      <w:rFonts w:ascii="Calibri" w:hAnsi="Calibri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vAlign w:val="center"/>
    </w:tcPr>
  </w:style>
  <w:style w:type="paragraph" w:styleId="ad">
    <w:name w:val="Normal (Web)"/>
    <w:basedOn w:val="a2"/>
    <w:rsid w:val="007510ED"/>
    <w:pPr>
      <w:spacing w:before="100" w:beforeAutospacing="1" w:after="100" w:afterAutospacing="1"/>
    </w:pPr>
    <w:rPr>
      <w:rFonts w:ascii="굴림" w:hAnsi="굴림" w:cs="굴림"/>
      <w:sz w:val="24"/>
      <w:szCs w:val="24"/>
      <w:lang w:eastAsia="ko-KR"/>
    </w:rPr>
  </w:style>
  <w:style w:type="table" w:styleId="ae">
    <w:name w:val="Table Grid"/>
    <w:basedOn w:val="a5"/>
    <w:rsid w:val="007510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a3"/>
    <w:autoRedefine/>
    <w:qFormat/>
    <w:rsid w:val="00074419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  <w:between w:val="single" w:sz="2" w:space="1" w:color="auto"/>
      </w:pBdr>
      <w:spacing w:before="0" w:after="0"/>
      <w:ind w:left="0"/>
    </w:pPr>
    <w:rPr>
      <w:lang w:eastAsia="ko-KR"/>
    </w:rPr>
  </w:style>
  <w:style w:type="character" w:customStyle="1" w:styleId="equation-inline">
    <w:name w:val="equation - inline"/>
    <w:basedOn w:val="a4"/>
    <w:uiPriority w:val="1"/>
    <w:qFormat/>
    <w:rsid w:val="00B33260"/>
    <w:rPr>
      <w:rFonts w:asciiTheme="minorHAnsi" w:eastAsiaTheme="majorEastAsia" w:hAnsiTheme="minorHAnsi"/>
      <w:dstrike w:val="0"/>
      <w:sz w:val="24"/>
      <w:u w:val="none"/>
      <w:vertAlign w:val="baseline"/>
    </w:rPr>
  </w:style>
  <w:style w:type="table" w:customStyle="1" w:styleId="Mytable">
    <w:name w:val="My table"/>
    <w:basedOn w:val="a5"/>
    <w:uiPriority w:val="99"/>
    <w:rsid w:val="00B62E74"/>
    <w:pPr>
      <w:jc w:val="center"/>
    </w:pPr>
    <w:rPr>
      <w:rFonts w:ascii="Calibri" w:hAnsi="Calibri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MyTableText">
    <w:name w:val="My Table Text"/>
    <w:basedOn w:val="a3"/>
    <w:rsid w:val="00B62E74"/>
    <w:pPr>
      <w:spacing w:before="0" w:after="0" w:line="220" w:lineRule="exact"/>
      <w:ind w:left="0"/>
      <w:jc w:val="center"/>
    </w:pPr>
    <w:rPr>
      <w:sz w:val="20"/>
    </w:rPr>
  </w:style>
  <w:style w:type="character" w:customStyle="1" w:styleId="Char0">
    <w:name w:val="본문 Char"/>
    <w:basedOn w:val="a4"/>
    <w:link w:val="a3"/>
    <w:rsid w:val="003A0E56"/>
    <w:rPr>
      <w:rFonts w:asciiTheme="minorHAnsi" w:eastAsiaTheme="minorEastAsia" w:hAnsiTheme="minorHAnsi" w:cs="Arial"/>
      <w:sz w:val="22"/>
      <w:szCs w:val="22"/>
      <w:lang w:val="en-GB" w:eastAsia="en-US"/>
    </w:rPr>
  </w:style>
  <w:style w:type="character" w:customStyle="1" w:styleId="Char">
    <w:name w:val="수식 Char"/>
    <w:basedOn w:val="a4"/>
    <w:link w:val="a1"/>
    <w:rsid w:val="001A4C9F"/>
    <w:rPr>
      <w:rFonts w:ascii="Consolas" w:eastAsia="굴림" w:hAnsi="Consolas" w:cs="Arial"/>
      <w:sz w:val="18"/>
      <w:szCs w:val="18"/>
      <w:shd w:val="thinDiagCross" w:color="D9D9D9" w:themeColor="background1" w:themeShade="D9" w:fill="auto"/>
    </w:rPr>
  </w:style>
  <w:style w:type="paragraph" w:styleId="af">
    <w:name w:val="Balloon Text"/>
    <w:basedOn w:val="a2"/>
    <w:link w:val="Char1"/>
    <w:rsid w:val="00012E98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4"/>
    <w:link w:val="af"/>
    <w:rsid w:val="00012E98"/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styleId="a">
    <w:name w:val="List Number"/>
    <w:basedOn w:val="question"/>
    <w:rsid w:val="00C04B90"/>
    <w:pPr>
      <w:numPr>
        <w:numId w:val="5"/>
      </w:numPr>
      <w:ind w:left="782" w:hanging="357"/>
      <w:contextualSpacing/>
    </w:pPr>
  </w:style>
  <w:style w:type="paragraph" w:styleId="a0">
    <w:name w:val="List Bullet"/>
    <w:basedOn w:val="a3"/>
    <w:autoRedefine/>
    <w:rsid w:val="00AF68AF"/>
    <w:pPr>
      <w:numPr>
        <w:numId w:val="7"/>
      </w:numPr>
      <w:contextualSpacing/>
    </w:pPr>
    <w:rPr>
      <w:rFonts w:ascii="Consolas" w:hAnsi="Consolas" w:cs="Consolas"/>
      <w:lang w:eastAsia="ko-KR"/>
    </w:rPr>
  </w:style>
  <w:style w:type="paragraph" w:styleId="30">
    <w:name w:val="List Continue 3"/>
    <w:basedOn w:val="a2"/>
    <w:rsid w:val="006F6642"/>
    <w:pPr>
      <w:spacing w:after="180"/>
      <w:ind w:leftChars="600" w:left="1275"/>
      <w:contextualSpacing/>
    </w:pPr>
  </w:style>
  <w:style w:type="paragraph" w:styleId="2">
    <w:name w:val="List Bullet 2"/>
    <w:basedOn w:val="a3"/>
    <w:autoRedefine/>
    <w:rsid w:val="00360D54"/>
    <w:pPr>
      <w:numPr>
        <w:numId w:val="3"/>
      </w:numPr>
      <w:ind w:left="1276" w:hanging="425"/>
      <w:contextualSpacing/>
    </w:pPr>
  </w:style>
  <w:style w:type="paragraph" w:styleId="3">
    <w:name w:val="List Bullet 3"/>
    <w:basedOn w:val="a2"/>
    <w:rsid w:val="006F6642"/>
    <w:pPr>
      <w:numPr>
        <w:numId w:val="4"/>
      </w:numPr>
      <w:contextualSpacing/>
    </w:pPr>
  </w:style>
  <w:style w:type="paragraph" w:styleId="af0">
    <w:name w:val="Document Map"/>
    <w:basedOn w:val="a2"/>
    <w:link w:val="Char2"/>
    <w:rsid w:val="00DE300E"/>
    <w:rPr>
      <w:rFonts w:ascii="Tahoma" w:hAnsi="Tahoma" w:cs="Tahoma"/>
      <w:sz w:val="16"/>
      <w:szCs w:val="16"/>
    </w:rPr>
  </w:style>
  <w:style w:type="character" w:customStyle="1" w:styleId="Char2">
    <w:name w:val="문서 구조 Char"/>
    <w:basedOn w:val="a4"/>
    <w:link w:val="af0"/>
    <w:rsid w:val="00DE300E"/>
    <w:rPr>
      <w:rFonts w:ascii="Tahoma" w:eastAsia="굴림" w:hAnsi="Tahoma" w:cs="Tahoma"/>
      <w:sz w:val="16"/>
      <w:szCs w:val="16"/>
      <w:lang w:eastAsia="en-US"/>
    </w:rPr>
  </w:style>
  <w:style w:type="paragraph" w:styleId="af1">
    <w:name w:val="caption"/>
    <w:basedOn w:val="a2"/>
    <w:next w:val="a2"/>
    <w:autoRedefine/>
    <w:unhideWhenUsed/>
    <w:qFormat/>
    <w:rsid w:val="00B14029"/>
    <w:pPr>
      <w:adjustRightInd w:val="0"/>
      <w:snapToGrid w:val="0"/>
      <w:jc w:val="center"/>
    </w:pPr>
    <w:rPr>
      <w:rFonts w:ascii="Arial" w:eastAsia="나눔고딕" w:hAnsi="Arial"/>
      <w:b/>
      <w:bCs/>
      <w:sz w:val="18"/>
      <w:szCs w:val="18"/>
    </w:rPr>
  </w:style>
  <w:style w:type="paragraph" w:styleId="af2">
    <w:name w:val="No Spacing"/>
    <w:uiPriority w:val="1"/>
    <w:qFormat/>
    <w:rsid w:val="00B33260"/>
    <w:rPr>
      <w:rFonts w:eastAsia="굴림" w:cs="Arial"/>
      <w:sz w:val="22"/>
      <w:szCs w:val="22"/>
      <w:lang w:eastAsia="en-US"/>
    </w:rPr>
  </w:style>
  <w:style w:type="paragraph" w:customStyle="1" w:styleId="BodyTable">
    <w:name w:val="Body Table"/>
    <w:basedOn w:val="a3"/>
    <w:autoRedefine/>
    <w:qFormat/>
    <w:rsid w:val="001A4C9F"/>
    <w:pPr>
      <w:adjustRightInd w:val="0"/>
      <w:spacing w:before="0" w:after="0" w:line="240" w:lineRule="exact"/>
      <w:ind w:left="0"/>
      <w:jc w:val="center"/>
    </w:pPr>
    <w:rPr>
      <w:rFonts w:asciiTheme="majorHAnsi" w:eastAsiaTheme="majorEastAsia" w:hAnsiTheme="majorHAnsi"/>
      <w:sz w:val="18"/>
    </w:rPr>
  </w:style>
  <w:style w:type="table" w:customStyle="1" w:styleId="MyTabkle">
    <w:name w:val="My Tabkle"/>
    <w:basedOn w:val="a5"/>
    <w:uiPriority w:val="99"/>
    <w:rsid w:val="008C3641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ashSmallGap" w:sz="2" w:space="0" w:color="auto"/>
        <w:insideV w:val="dashSmallGap" w:sz="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questionChar">
    <w:name w:val="question Char"/>
    <w:basedOn w:val="a4"/>
    <w:link w:val="question"/>
    <w:rsid w:val="00D509B3"/>
    <w:rPr>
      <w:rFonts w:asciiTheme="minorHAnsi" w:eastAsiaTheme="minorEastAsia" w:hAnsiTheme="minorHAnsi" w:cs="Arial"/>
      <w:sz w:val="22"/>
      <w:szCs w:val="22"/>
      <w:lang w:val="en-GB"/>
    </w:rPr>
  </w:style>
  <w:style w:type="paragraph" w:customStyle="1" w:styleId="StylequestionJustifiedBefore05line">
    <w:name w:val="Style question + Justified Before:  0.5 line"/>
    <w:basedOn w:val="question"/>
    <w:rsid w:val="00C040A9"/>
    <w:pPr>
      <w:spacing w:afterLines="0" w:after="0"/>
      <w:jc w:val="both"/>
    </w:pPr>
    <w:rPr>
      <w:rFonts w:cs="Times New Roman"/>
      <w:szCs w:val="20"/>
    </w:rPr>
  </w:style>
  <w:style w:type="paragraph" w:customStyle="1" w:styleId="StylequestionJustified">
    <w:name w:val="Style question + Justified"/>
    <w:basedOn w:val="question"/>
    <w:rsid w:val="00C040A9"/>
    <w:pPr>
      <w:spacing w:afterLines="0" w:after="0"/>
      <w:jc w:val="both"/>
    </w:pPr>
    <w:rPr>
      <w:rFonts w:cs="Times New Roman"/>
      <w:szCs w:val="20"/>
    </w:rPr>
  </w:style>
  <w:style w:type="character" w:styleId="af3">
    <w:name w:val="Strong"/>
    <w:basedOn w:val="a4"/>
    <w:qFormat/>
    <w:rsid w:val="00A76CE5"/>
    <w:rPr>
      <w:b/>
      <w:bCs/>
    </w:rPr>
  </w:style>
  <w:style w:type="character" w:styleId="af4">
    <w:name w:val="Emphasis"/>
    <w:basedOn w:val="a4"/>
    <w:qFormat/>
    <w:rsid w:val="00316902"/>
    <w:rPr>
      <w:rFonts w:ascii="Roboto Mono Medium" w:hAnsi="Roboto Mono Medium"/>
      <w:b/>
      <w:i w:val="0"/>
      <w:iCs/>
      <w:sz w:val="20"/>
    </w:rPr>
  </w:style>
  <w:style w:type="paragraph" w:styleId="af5">
    <w:name w:val="Block Text"/>
    <w:basedOn w:val="a3"/>
    <w:unhideWhenUsed/>
    <w:rsid w:val="00823858"/>
    <w:pPr>
      <w:pBdr>
        <w:top w:val="single" w:sz="4" w:space="10" w:color="808080" w:themeColor="background1" w:themeShade="80"/>
        <w:left w:val="single" w:sz="4" w:space="10" w:color="808080" w:themeColor="background1" w:themeShade="80"/>
        <w:bottom w:val="single" w:sz="4" w:space="10" w:color="808080" w:themeColor="background1" w:themeShade="80"/>
        <w:right w:val="single" w:sz="4" w:space="10" w:color="808080" w:themeColor="background1" w:themeShade="80"/>
      </w:pBdr>
      <w:shd w:val="clear" w:color="auto" w:fill="D9D9D9" w:themeFill="background1" w:themeFillShade="D9"/>
      <w:spacing w:line="200" w:lineRule="exact"/>
      <w:ind w:left="432" w:right="432"/>
    </w:pPr>
    <w:rPr>
      <w:rFonts w:cstheme="minorBidi"/>
      <w:iCs/>
      <w:color w:val="7F7F7F" w:themeColor="text1" w:themeTint="80"/>
    </w:rPr>
  </w:style>
  <w:style w:type="paragraph" w:styleId="af6">
    <w:name w:val="List Paragraph"/>
    <w:basedOn w:val="a2"/>
    <w:uiPriority w:val="34"/>
    <w:qFormat/>
    <w:rsid w:val="00B10685"/>
    <w:pPr>
      <w:ind w:left="720"/>
      <w:contextualSpacing/>
    </w:pPr>
    <w:rPr>
      <w:rFonts w:eastAsia="Times New Roman" w:cs="Times New Roman"/>
      <w:sz w:val="24"/>
      <w:szCs w:val="24"/>
      <w:lang w:eastAsia="ko-KR"/>
    </w:rPr>
  </w:style>
  <w:style w:type="character" w:styleId="af7">
    <w:name w:val="Placeholder Text"/>
    <w:basedOn w:val="a4"/>
    <w:uiPriority w:val="99"/>
    <w:semiHidden/>
    <w:rsid w:val="00AF68AF"/>
    <w:rPr>
      <w:color w:val="808080"/>
    </w:rPr>
  </w:style>
  <w:style w:type="paragraph" w:styleId="af8">
    <w:name w:val="Plain Text"/>
    <w:basedOn w:val="a2"/>
    <w:link w:val="Char3"/>
    <w:unhideWhenUsed/>
    <w:rsid w:val="00B00739"/>
    <w:rPr>
      <w:rFonts w:ascii="Consolas" w:hAnsi="Consolas"/>
      <w:sz w:val="21"/>
      <w:szCs w:val="21"/>
    </w:rPr>
  </w:style>
  <w:style w:type="character" w:customStyle="1" w:styleId="Char3">
    <w:name w:val="글자만 Char"/>
    <w:basedOn w:val="a4"/>
    <w:link w:val="af8"/>
    <w:rsid w:val="00B00739"/>
    <w:rPr>
      <w:rFonts w:ascii="Consolas" w:eastAsia="굴림" w:hAnsi="Consolas" w:cs="Arial"/>
      <w:sz w:val="21"/>
      <w:szCs w:val="21"/>
      <w:lang w:eastAsia="en-US"/>
    </w:rPr>
  </w:style>
  <w:style w:type="paragraph" w:customStyle="1" w:styleId="StylequestionBefore05lineAfter05line">
    <w:name w:val="Style question + Before:  0.5 line After:  0.5 line"/>
    <w:basedOn w:val="question"/>
    <w:rsid w:val="00C541E7"/>
    <w:rPr>
      <w:rFonts w:ascii="아리따-부리(TTF)-Medium" w:eastAsia="아리따-부리(TTF)-Medium" w:cs="Times New Roman"/>
      <w:szCs w:val="20"/>
    </w:rPr>
  </w:style>
  <w:style w:type="paragraph" w:styleId="af9">
    <w:name w:val="Date"/>
    <w:basedOn w:val="a2"/>
    <w:next w:val="a2"/>
    <w:link w:val="Char4"/>
    <w:rsid w:val="002034C8"/>
    <w:pPr>
      <w:jc w:val="right"/>
    </w:pPr>
    <w:rPr>
      <w:rFonts w:asciiTheme="majorHAnsi" w:eastAsiaTheme="minorEastAsia" w:hAnsiTheme="majorHAnsi"/>
      <w:color w:val="7F7F7F" w:themeColor="text1" w:themeTint="80"/>
      <w:sz w:val="20"/>
    </w:rPr>
  </w:style>
  <w:style w:type="character" w:customStyle="1" w:styleId="Char4">
    <w:name w:val="날짜 Char"/>
    <w:basedOn w:val="a4"/>
    <w:link w:val="af9"/>
    <w:rsid w:val="002034C8"/>
    <w:rPr>
      <w:rFonts w:asciiTheme="majorHAnsi" w:eastAsiaTheme="minorEastAsia" w:hAnsiTheme="majorHAnsi" w:cs="Arial"/>
      <w:color w:val="7F7F7F" w:themeColor="text1" w:themeTint="80"/>
      <w:szCs w:val="22"/>
      <w:lang w:eastAsia="en-US"/>
    </w:rPr>
  </w:style>
  <w:style w:type="character" w:styleId="afa">
    <w:name w:val="Hyperlink"/>
    <w:basedOn w:val="a4"/>
    <w:unhideWhenUsed/>
    <w:rsid w:val="002034C8"/>
    <w:rPr>
      <w:color w:val="0000FF" w:themeColor="hyperlink"/>
      <w:u w:val="single"/>
    </w:rPr>
  </w:style>
  <w:style w:type="character" w:styleId="afb">
    <w:name w:val="Unresolved Mention"/>
    <w:basedOn w:val="a4"/>
    <w:uiPriority w:val="99"/>
    <w:semiHidden/>
    <w:unhideWhenUsed/>
    <w:rsid w:val="00203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54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600">
          <w:marLeft w:val="46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06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233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8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500">
          <w:marLeft w:val="72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04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832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90">
          <w:marLeft w:val="86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9683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45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8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208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2535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06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9318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039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8381">
          <w:marLeft w:val="72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59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2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4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913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55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oun\Dropbox\Template\ex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2">
      <a:majorFont>
        <a:latin typeface="Roboto Medium"/>
        <a:ea typeface="아리따-부리(TTF)-Medium"/>
        <a:cs typeface=""/>
      </a:majorFont>
      <a:minorFont>
        <a:latin typeface="Roboto"/>
        <a:ea typeface="아리따-부리(TTF)-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</Template>
  <TotalTime>214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Consider the following assembler instruction</vt:lpstr>
      <vt:lpstr>Consider the following assembler instruction</vt:lpstr>
    </vt:vector>
  </TitlesOfParts>
  <Company>Sung Kyun Kwan University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the following assembler instruction</dc:title>
  <dc:subject/>
  <dc:creator>Hyoung-Kee Choi</dc:creator>
  <cp:keywords/>
  <dc:description/>
  <cp:lastModifiedBy>Windows User</cp:lastModifiedBy>
  <cp:revision>2</cp:revision>
  <cp:lastPrinted>2004-03-31T05:44:00Z</cp:lastPrinted>
  <dcterms:created xsi:type="dcterms:W3CDTF">2018-11-01T14:55:00Z</dcterms:created>
  <dcterms:modified xsi:type="dcterms:W3CDTF">2018-11-02T03:00:00Z</dcterms:modified>
</cp:coreProperties>
</file>